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A2BF4" w14:textId="40BE1D50" w:rsidR="28674F8C" w:rsidRDefault="28674F8C" w:rsidP="07689BB6">
      <w:pPr>
        <w:pStyle w:val="Title"/>
      </w:pPr>
      <w:r>
        <w:t>Group 3 Team 5</w:t>
      </w:r>
    </w:p>
    <w:p w14:paraId="5A1259EB" w14:textId="78CD1EE4" w:rsidR="07689BB6" w:rsidRDefault="07689BB6" w:rsidP="07689BB6">
      <w:pPr>
        <w:pStyle w:val="Title"/>
      </w:pPr>
    </w:p>
    <w:p w14:paraId="33DC1AC2" w14:textId="3597649C" w:rsidR="07689BB6" w:rsidRDefault="07689BB6" w:rsidP="07689BB6">
      <w:pPr>
        <w:pStyle w:val="Title"/>
      </w:pPr>
    </w:p>
    <w:p w14:paraId="106A57DB" w14:textId="658FF114" w:rsidR="28674F8C" w:rsidRDefault="28674F8C" w:rsidP="07689BB6">
      <w:pPr>
        <w:pStyle w:val="Title"/>
      </w:pPr>
      <w:r>
        <w:t>DB Edit Software</w:t>
      </w:r>
    </w:p>
    <w:p w14:paraId="56EFB617" w14:textId="118B351A" w:rsidR="00941D93" w:rsidRDefault="00941D93" w:rsidP="07689BB6">
      <w:pPr>
        <w:pStyle w:val="Title"/>
      </w:pPr>
      <w:r>
        <w:t xml:space="preserve">Test plan </w:t>
      </w:r>
    </w:p>
    <w:p w14:paraId="40C13AE3" w14:textId="4A75C60E" w:rsidR="00941D93" w:rsidRDefault="00941D93" w:rsidP="07689BB6">
      <w:pPr>
        <w:pStyle w:val="Title"/>
      </w:pPr>
      <w:r>
        <w:t>Version &lt;1.0&gt;</w:t>
      </w:r>
    </w:p>
    <w:p w14:paraId="12C6C60B" w14:textId="20AE70F8" w:rsidR="00941D93" w:rsidRDefault="009069AE">
      <w:pPr>
        <w:pStyle w:val="Subtitle"/>
        <w:rPr>
          <w:color w:val="000000"/>
        </w:rPr>
      </w:pPr>
      <w:r>
        <w:t>&lt;</w:t>
      </w:r>
      <w:r w:rsidR="3C5F3DC4">
        <w:t>April 2020</w:t>
      </w:r>
      <w:r>
        <w:t>&gt;</w:t>
      </w:r>
    </w:p>
    <w:p w14:paraId="672A6659"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941D93" w:rsidRDefault="00941D93">
      <w:pPr>
        <w:pStyle w:val="DocControlHeading"/>
      </w:pPr>
      <w:bookmarkStart w:id="3" w:name="_Toc37538219"/>
      <w:r>
        <w:lastRenderedPageBreak/>
        <w:t>Document Control</w:t>
      </w:r>
      <w:bookmarkEnd w:id="0"/>
      <w:bookmarkEnd w:id="1"/>
      <w:bookmarkEnd w:id="2"/>
      <w:bookmarkEnd w:id="3"/>
    </w:p>
    <w:p w14:paraId="4894EE75" w14:textId="77777777" w:rsidR="00941D93" w:rsidRDefault="00941D93">
      <w:pPr>
        <w:pStyle w:val="DocControlHeading2"/>
      </w:pPr>
      <w:bookmarkStart w:id="4" w:name="_Toc461626764"/>
      <w:bookmarkStart w:id="5" w:name="_Toc461628994"/>
      <w:bookmarkStart w:id="6" w:name="_Toc461632036"/>
      <w:bookmarkStart w:id="7" w:name="_Toc37538220"/>
      <w:r>
        <w:t>Approval</w:t>
      </w:r>
      <w:bookmarkEnd w:id="4"/>
      <w:bookmarkEnd w:id="5"/>
      <w:bookmarkEnd w:id="6"/>
      <w:bookmarkEnd w:id="7"/>
    </w:p>
    <w:p w14:paraId="55A3739B" w14:textId="77777777" w:rsidR="00941D93" w:rsidRDefault="00941D93">
      <w:pPr>
        <w:pStyle w:val="Paragraph"/>
      </w:pPr>
      <w:r>
        <w:t xml:space="preserve">The Guidance Team and the customer shall approve this </w:t>
      </w:r>
      <w:commentRangeStart w:id="8"/>
      <w:r>
        <w:t>document</w:t>
      </w:r>
      <w:commentRangeEnd w:id="8"/>
      <w:r w:rsidR="00160DC1">
        <w:rPr>
          <w:rStyle w:val="CommentReference"/>
        </w:rPr>
        <w:commentReference w:id="8"/>
      </w:r>
      <w:r>
        <w:t>.</w:t>
      </w:r>
    </w:p>
    <w:p w14:paraId="2A5DB65E" w14:textId="77777777" w:rsidR="00941D93" w:rsidRDefault="00941D93">
      <w:pPr>
        <w:pStyle w:val="DocControlHeading2"/>
      </w:pPr>
      <w:bookmarkStart w:id="9" w:name="_Toc461626765"/>
      <w:bookmarkStart w:id="10" w:name="_Toc461628995"/>
      <w:bookmarkStart w:id="11" w:name="_Toc461632037"/>
      <w:bookmarkStart w:id="12" w:name="_Toc37538221"/>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621CFBB" w14:textId="77777777" w:rsidTr="07689BB6">
        <w:tc>
          <w:tcPr>
            <w:tcW w:w="4428" w:type="dxa"/>
          </w:tcPr>
          <w:p w14:paraId="164D663C" w14:textId="77777777" w:rsidR="00941D93" w:rsidRDefault="00941D93">
            <w:pPr>
              <w:jc w:val="right"/>
            </w:pPr>
            <w:r>
              <w:t>Initial Release:</w:t>
            </w:r>
          </w:p>
        </w:tc>
        <w:tc>
          <w:tcPr>
            <w:tcW w:w="4428" w:type="dxa"/>
          </w:tcPr>
          <w:p w14:paraId="0A37501D" w14:textId="441E190B" w:rsidR="00941D93" w:rsidRDefault="02B2E50A">
            <w:r>
              <w:t>1.0</w:t>
            </w:r>
          </w:p>
        </w:tc>
      </w:tr>
      <w:tr w:rsidR="00941D93" w14:paraId="79B7F8D3" w14:textId="77777777" w:rsidTr="07689BB6">
        <w:tc>
          <w:tcPr>
            <w:tcW w:w="4428" w:type="dxa"/>
          </w:tcPr>
          <w:p w14:paraId="08FD4353" w14:textId="77777777" w:rsidR="00941D93" w:rsidRDefault="00941D93">
            <w:pPr>
              <w:jc w:val="right"/>
            </w:pPr>
            <w:r>
              <w:t>Current Release:</w:t>
            </w:r>
          </w:p>
        </w:tc>
        <w:tc>
          <w:tcPr>
            <w:tcW w:w="4428" w:type="dxa"/>
          </w:tcPr>
          <w:p w14:paraId="5DAB6C7B" w14:textId="59FCA2DB" w:rsidR="00941D93" w:rsidRDefault="40EBB8D6">
            <w:r>
              <w:t>1.0</w:t>
            </w:r>
          </w:p>
        </w:tc>
      </w:tr>
      <w:tr w:rsidR="00941D93" w14:paraId="4802E998" w14:textId="77777777" w:rsidTr="07689BB6">
        <w:tc>
          <w:tcPr>
            <w:tcW w:w="4428" w:type="dxa"/>
          </w:tcPr>
          <w:p w14:paraId="50FD86FA" w14:textId="77777777" w:rsidR="00941D93" w:rsidRDefault="00941D93">
            <w:pPr>
              <w:jc w:val="right"/>
            </w:pPr>
            <w:r>
              <w:t>Indicator of Last Page in Document:</w:t>
            </w:r>
          </w:p>
        </w:tc>
        <w:tc>
          <w:tcPr>
            <w:tcW w:w="4428" w:type="dxa"/>
          </w:tcPr>
          <w:p w14:paraId="02EB378F" w14:textId="7B5F0EFD" w:rsidR="00941D93" w:rsidRDefault="7210774F">
            <w:r>
              <w:t>$</w:t>
            </w:r>
          </w:p>
        </w:tc>
      </w:tr>
      <w:tr w:rsidR="00941D93" w14:paraId="3E43F795" w14:textId="77777777" w:rsidTr="07689BB6">
        <w:tc>
          <w:tcPr>
            <w:tcW w:w="4428" w:type="dxa"/>
          </w:tcPr>
          <w:p w14:paraId="2297BAEF" w14:textId="77777777" w:rsidR="00941D93" w:rsidRDefault="00941D93">
            <w:pPr>
              <w:jc w:val="right"/>
            </w:pPr>
            <w:r>
              <w:t>Date of Last Review:</w:t>
            </w:r>
          </w:p>
        </w:tc>
        <w:tc>
          <w:tcPr>
            <w:tcW w:w="4428" w:type="dxa"/>
          </w:tcPr>
          <w:p w14:paraId="6A05A809" w14:textId="77777777" w:rsidR="00941D93" w:rsidRDefault="00941D93"/>
        </w:tc>
      </w:tr>
      <w:tr w:rsidR="00941D93" w14:paraId="683248D2" w14:textId="77777777" w:rsidTr="07689BB6">
        <w:tc>
          <w:tcPr>
            <w:tcW w:w="4428" w:type="dxa"/>
          </w:tcPr>
          <w:p w14:paraId="5954F1B7" w14:textId="77777777" w:rsidR="00941D93" w:rsidRDefault="00941D93">
            <w:pPr>
              <w:jc w:val="right"/>
            </w:pPr>
            <w:r>
              <w:t>Date of Next Review:</w:t>
            </w:r>
          </w:p>
        </w:tc>
        <w:tc>
          <w:tcPr>
            <w:tcW w:w="4428" w:type="dxa"/>
          </w:tcPr>
          <w:p w14:paraId="5A39BBE3" w14:textId="77777777" w:rsidR="00941D93" w:rsidRDefault="00941D93"/>
        </w:tc>
      </w:tr>
      <w:tr w:rsidR="00941D93" w14:paraId="61220FA6" w14:textId="77777777" w:rsidTr="07689BB6">
        <w:tc>
          <w:tcPr>
            <w:tcW w:w="4428" w:type="dxa"/>
          </w:tcPr>
          <w:p w14:paraId="74A20F4E" w14:textId="77777777" w:rsidR="00941D93" w:rsidRDefault="00941D93">
            <w:pPr>
              <w:jc w:val="right"/>
            </w:pPr>
            <w:r>
              <w:t>Target Date for Next Update:</w:t>
            </w:r>
          </w:p>
        </w:tc>
        <w:tc>
          <w:tcPr>
            <w:tcW w:w="4428" w:type="dxa"/>
          </w:tcPr>
          <w:p w14:paraId="41C8F396" w14:textId="77777777" w:rsidR="00941D93" w:rsidRDefault="00941D93"/>
        </w:tc>
      </w:tr>
    </w:tbl>
    <w:p w14:paraId="78934FBF" w14:textId="77777777" w:rsidR="00941D93" w:rsidRDefault="00941D93">
      <w:pPr>
        <w:pStyle w:val="DocControlHeading2"/>
      </w:pPr>
      <w:bookmarkStart w:id="13" w:name="_Toc461626766"/>
      <w:bookmarkStart w:id="14" w:name="_Toc461628996"/>
      <w:bookmarkStart w:id="15" w:name="_Toc461632038"/>
      <w:bookmarkStart w:id="16" w:name="_Toc37538222"/>
      <w:r>
        <w:t>Distribution List</w:t>
      </w:r>
      <w:bookmarkEnd w:id="13"/>
      <w:bookmarkEnd w:id="14"/>
      <w:bookmarkEnd w:id="15"/>
      <w:bookmarkEnd w:id="16"/>
    </w:p>
    <w:p w14:paraId="58854CE7" w14:textId="77777777" w:rsidR="00941D93" w:rsidRDefault="00941D93">
      <w:pPr>
        <w:pStyle w:val="Paragraph"/>
      </w:pPr>
      <w:r>
        <w:t>This following list of people shall receive a copy of this document every time a new version of this document becomes available:</w:t>
      </w:r>
    </w:p>
    <w:p w14:paraId="74107093" w14:textId="77777777" w:rsidR="00941D93" w:rsidRDefault="00941D93">
      <w:pPr>
        <w:ind w:left="2160"/>
      </w:pPr>
      <w:r>
        <w:t>Guidance Team Members:</w:t>
      </w:r>
    </w:p>
    <w:p w14:paraId="72A3D3EC" w14:textId="2FA36651" w:rsidR="00941D93" w:rsidRDefault="519DA73A" w:rsidP="07689BB6">
      <w:pPr>
        <w:ind w:left="2160" w:firstLine="720"/>
      </w:pPr>
      <w:r>
        <w:t>Dr. Steve Roach</w:t>
      </w:r>
    </w:p>
    <w:p w14:paraId="592C4AB8" w14:textId="77777777" w:rsidR="00941D93" w:rsidRDefault="00941D93">
      <w:pPr>
        <w:ind w:left="1440" w:firstLine="720"/>
      </w:pPr>
      <w:r>
        <w:t xml:space="preserve">Customer: </w:t>
      </w:r>
      <w:r>
        <w:tab/>
      </w:r>
    </w:p>
    <w:p w14:paraId="0D0B940D" w14:textId="77777777" w:rsidR="00941D93" w:rsidRDefault="00941D93">
      <w:pPr>
        <w:ind w:left="1440" w:firstLine="720"/>
      </w:pPr>
    </w:p>
    <w:p w14:paraId="093BC756" w14:textId="77777777" w:rsidR="00941D93" w:rsidRDefault="00941D93">
      <w:pPr>
        <w:ind w:left="1440" w:firstLine="720"/>
      </w:pPr>
      <w:r>
        <w:t>Software Team Members:</w:t>
      </w:r>
    </w:p>
    <w:p w14:paraId="184AEE4B" w14:textId="70C05EF6" w:rsidR="2ED54D33" w:rsidRDefault="2ED54D33" w:rsidP="07689BB6">
      <w:pPr>
        <w:ind w:left="2160" w:firstLine="720"/>
      </w:pPr>
      <w:r w:rsidRPr="07689BB6">
        <w:rPr>
          <w:sz w:val="22"/>
          <w:szCs w:val="22"/>
        </w:rPr>
        <w:t xml:space="preserve">Nouri, Ali </w:t>
      </w:r>
    </w:p>
    <w:p w14:paraId="09A1353D" w14:textId="13B50222" w:rsidR="2ED54D33" w:rsidRDefault="2ED54D33" w:rsidP="07689BB6">
      <w:pPr>
        <w:ind w:left="2160" w:firstLine="720"/>
      </w:pPr>
      <w:r w:rsidRPr="07689BB6">
        <w:rPr>
          <w:sz w:val="22"/>
          <w:szCs w:val="22"/>
        </w:rPr>
        <w:t>Guajardo, Patricia S.</w:t>
      </w:r>
    </w:p>
    <w:p w14:paraId="17FB5784" w14:textId="2CD78030" w:rsidR="2ED54D33" w:rsidRDefault="2ED54D33" w:rsidP="07689BB6">
      <w:pPr>
        <w:ind w:left="2160" w:firstLine="720"/>
      </w:pPr>
      <w:r w:rsidRPr="07689BB6">
        <w:rPr>
          <w:sz w:val="22"/>
          <w:szCs w:val="22"/>
        </w:rPr>
        <w:t>Sanchez, Briana</w:t>
      </w:r>
    </w:p>
    <w:p w14:paraId="090AC0D6" w14:textId="77777777" w:rsidR="00941D93" w:rsidRDefault="00941D93">
      <w:pPr>
        <w:pStyle w:val="DocControlHeading2"/>
      </w:pPr>
      <w:bookmarkStart w:id="17" w:name="_Toc461626767"/>
      <w:bookmarkStart w:id="18" w:name="_Toc461628997"/>
      <w:bookmarkStart w:id="19" w:name="_Toc461632039"/>
      <w:bookmarkStart w:id="20" w:name="_Toc37538223"/>
      <w:r>
        <w:t>Change Summary</w:t>
      </w:r>
      <w:bookmarkEnd w:id="17"/>
      <w:bookmarkEnd w:id="18"/>
      <w:bookmarkEnd w:id="19"/>
      <w:bookmarkEnd w:id="20"/>
    </w:p>
    <w:p w14:paraId="076906EA" w14:textId="77777777" w:rsidR="00941D93" w:rsidRDefault="00941D93">
      <w:pPr>
        <w:pStyle w:val="Paragraph"/>
      </w:pPr>
      <w:r>
        <w:t>The following table details changes made between versions of this document</w:t>
      </w:r>
    </w:p>
    <w:p w14:paraId="0E27B00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339CDC" w14:textId="77777777">
        <w:tc>
          <w:tcPr>
            <w:tcW w:w="1764" w:type="dxa"/>
          </w:tcPr>
          <w:p w14:paraId="6B814A1E" w14:textId="77777777" w:rsidR="00941D93" w:rsidRDefault="00941D93">
            <w:pPr>
              <w:jc w:val="center"/>
            </w:pPr>
            <w:r>
              <w:t>Version</w:t>
            </w:r>
          </w:p>
        </w:tc>
        <w:tc>
          <w:tcPr>
            <w:tcW w:w="1170" w:type="dxa"/>
          </w:tcPr>
          <w:p w14:paraId="491072FA" w14:textId="77777777" w:rsidR="00941D93" w:rsidRDefault="00941D93">
            <w:pPr>
              <w:jc w:val="center"/>
            </w:pPr>
            <w:r>
              <w:t>Date</w:t>
            </w:r>
          </w:p>
        </w:tc>
        <w:tc>
          <w:tcPr>
            <w:tcW w:w="1800" w:type="dxa"/>
          </w:tcPr>
          <w:p w14:paraId="01463D2C" w14:textId="77777777" w:rsidR="00941D93" w:rsidRDefault="00941D93">
            <w:pPr>
              <w:jc w:val="center"/>
            </w:pPr>
            <w:r>
              <w:t>Modifier</w:t>
            </w:r>
          </w:p>
        </w:tc>
        <w:tc>
          <w:tcPr>
            <w:tcW w:w="3978" w:type="dxa"/>
          </w:tcPr>
          <w:p w14:paraId="31FF54C8" w14:textId="77777777" w:rsidR="00941D93" w:rsidRDefault="00941D93">
            <w:pPr>
              <w:jc w:val="center"/>
            </w:pPr>
            <w:commentRangeStart w:id="21"/>
            <w:r>
              <w:t>Description</w:t>
            </w:r>
            <w:commentRangeEnd w:id="21"/>
            <w:r w:rsidR="00160DC1">
              <w:rPr>
                <w:rStyle w:val="CommentReference"/>
              </w:rPr>
              <w:commentReference w:id="21"/>
            </w:r>
          </w:p>
        </w:tc>
      </w:tr>
      <w:tr w:rsidR="00941D93" w14:paraId="60061E4C" w14:textId="77777777">
        <w:tc>
          <w:tcPr>
            <w:tcW w:w="1764" w:type="dxa"/>
          </w:tcPr>
          <w:p w14:paraId="44EAFD9C" w14:textId="77777777" w:rsidR="00941D93" w:rsidRDefault="00941D93">
            <w:pPr>
              <w:jc w:val="center"/>
            </w:pPr>
          </w:p>
        </w:tc>
        <w:tc>
          <w:tcPr>
            <w:tcW w:w="1170" w:type="dxa"/>
          </w:tcPr>
          <w:p w14:paraId="4B94D5A5" w14:textId="77777777" w:rsidR="00941D93" w:rsidRDefault="00941D93">
            <w:pPr>
              <w:jc w:val="center"/>
            </w:pPr>
          </w:p>
        </w:tc>
        <w:tc>
          <w:tcPr>
            <w:tcW w:w="1800" w:type="dxa"/>
          </w:tcPr>
          <w:p w14:paraId="3DEEC669" w14:textId="77777777" w:rsidR="00941D93" w:rsidRDefault="00941D93">
            <w:pPr>
              <w:jc w:val="center"/>
            </w:pPr>
          </w:p>
        </w:tc>
        <w:tc>
          <w:tcPr>
            <w:tcW w:w="3978" w:type="dxa"/>
          </w:tcPr>
          <w:p w14:paraId="3656B9AB" w14:textId="77777777" w:rsidR="00941D93" w:rsidRDefault="00941D93">
            <w:pPr>
              <w:pStyle w:val="TableText"/>
              <w:widowControl/>
              <w:spacing w:before="0" w:after="0"/>
            </w:pPr>
          </w:p>
        </w:tc>
      </w:tr>
      <w:tr w:rsidR="00941D93" w14:paraId="45FB0818" w14:textId="77777777">
        <w:tc>
          <w:tcPr>
            <w:tcW w:w="1764" w:type="dxa"/>
          </w:tcPr>
          <w:p w14:paraId="049F31CB" w14:textId="77777777" w:rsidR="00941D93" w:rsidRDefault="00941D93"/>
        </w:tc>
        <w:tc>
          <w:tcPr>
            <w:tcW w:w="1170" w:type="dxa"/>
          </w:tcPr>
          <w:p w14:paraId="53128261" w14:textId="77777777" w:rsidR="00941D93" w:rsidRDefault="00941D93"/>
        </w:tc>
        <w:tc>
          <w:tcPr>
            <w:tcW w:w="1800" w:type="dxa"/>
          </w:tcPr>
          <w:p w14:paraId="62486C05" w14:textId="77777777" w:rsidR="00941D93" w:rsidRDefault="00941D93"/>
        </w:tc>
        <w:tc>
          <w:tcPr>
            <w:tcW w:w="3978" w:type="dxa"/>
          </w:tcPr>
          <w:p w14:paraId="4101652C" w14:textId="77777777" w:rsidR="00941D93" w:rsidRDefault="00941D93"/>
        </w:tc>
      </w:tr>
      <w:tr w:rsidR="00941D93" w14:paraId="4B99056E" w14:textId="77777777">
        <w:tc>
          <w:tcPr>
            <w:tcW w:w="1764" w:type="dxa"/>
          </w:tcPr>
          <w:p w14:paraId="1299C43A" w14:textId="77777777" w:rsidR="00941D93" w:rsidRDefault="00941D93"/>
        </w:tc>
        <w:tc>
          <w:tcPr>
            <w:tcW w:w="1170" w:type="dxa"/>
          </w:tcPr>
          <w:p w14:paraId="4DDBEF00" w14:textId="77777777" w:rsidR="00941D93" w:rsidRDefault="00941D93"/>
        </w:tc>
        <w:tc>
          <w:tcPr>
            <w:tcW w:w="1800" w:type="dxa"/>
          </w:tcPr>
          <w:p w14:paraId="3461D779" w14:textId="77777777" w:rsidR="00941D93" w:rsidRDefault="00941D93"/>
        </w:tc>
        <w:tc>
          <w:tcPr>
            <w:tcW w:w="3978" w:type="dxa"/>
          </w:tcPr>
          <w:p w14:paraId="3CF2D8B6" w14:textId="77777777" w:rsidR="00941D93" w:rsidRDefault="00941D93"/>
        </w:tc>
      </w:tr>
    </w:tbl>
    <w:p w14:paraId="0FB78278" w14:textId="77777777" w:rsidR="00941D93" w:rsidRDefault="00941D93">
      <w:pPr>
        <w:ind w:left="144"/>
      </w:pPr>
    </w:p>
    <w:p w14:paraId="1FC39945" w14:textId="77777777" w:rsidR="00941D93" w:rsidRDefault="00941D93">
      <w:pPr>
        <w:ind w:left="144"/>
      </w:pPr>
    </w:p>
    <w:p w14:paraId="0562CB0E" w14:textId="77777777" w:rsidR="00941D93" w:rsidRDefault="00941D93">
      <w:pPr>
        <w:ind w:left="144"/>
      </w:pPr>
    </w:p>
    <w:p w14:paraId="34CE0A41" w14:textId="77777777" w:rsidR="00941D93" w:rsidRDefault="00941D93">
      <w:pPr>
        <w:ind w:left="144"/>
      </w:pPr>
    </w:p>
    <w:p w14:paraId="4D8557EC" w14:textId="77777777" w:rsidR="00941D93" w:rsidRDefault="00941D93">
      <w:pPr>
        <w:pStyle w:val="Paragraph"/>
      </w:pPr>
      <w:r>
        <w:t>Note: The template presented in this document was taken from:</w:t>
      </w:r>
    </w:p>
    <w:p w14:paraId="0AE7EB27"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62EBF3C5" w14:textId="77777777" w:rsidR="00E47986" w:rsidRDefault="00E47986">
      <w:pPr>
        <w:pStyle w:val="Paragraph"/>
      </w:pPr>
    </w:p>
    <w:p w14:paraId="0BE140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6D98A12B" w14:textId="77777777" w:rsidR="00941D93" w:rsidRDefault="00941D93">
      <w:pPr>
        <w:pStyle w:val="Paragraph"/>
      </w:pPr>
    </w:p>
    <w:p w14:paraId="7F17F82B" w14:textId="77777777" w:rsidR="00941D93" w:rsidRDefault="00941D93">
      <w:pPr>
        <w:pStyle w:val="Paragraph"/>
      </w:pPr>
      <w:r>
        <w:t>Supplementary information is from:</w:t>
      </w:r>
    </w:p>
    <w:p w14:paraId="7BC85E3C"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2946DB82" w14:textId="77777777" w:rsidR="00941D93" w:rsidRDefault="00941D93">
      <w:pPr>
        <w:pStyle w:val="Paragraph"/>
      </w:pPr>
      <w:r>
        <w:br w:type="column"/>
      </w:r>
    </w:p>
    <w:p w14:paraId="5997CC1D" w14:textId="77777777" w:rsidR="00941D93" w:rsidRDefault="00941D93">
      <w:pPr>
        <w:ind w:left="144"/>
      </w:pPr>
    </w:p>
    <w:p w14:paraId="22E0FC93" w14:textId="38F3E725" w:rsidR="00941D93" w:rsidRDefault="00941D93" w:rsidP="1C9ABE5B">
      <w:pPr>
        <w:pStyle w:val="TOC2"/>
        <w:rPr>
          <w:sz w:val="28"/>
          <w:szCs w:val="28"/>
        </w:rPr>
      </w:pPr>
      <w:r w:rsidRPr="663C1C10">
        <w:rPr>
          <w:sz w:val="28"/>
          <w:szCs w:val="28"/>
        </w:rPr>
        <w:t>Table of Contents</w:t>
      </w:r>
    </w:p>
    <w:p w14:paraId="65E2FA12" w14:textId="0678B07A" w:rsidR="00462987" w:rsidRDefault="00941D93">
      <w:pPr>
        <w:pStyle w:val="TOC1"/>
        <w:rPr>
          <w:rFonts w:asciiTheme="minorHAnsi" w:eastAsiaTheme="minorEastAsia" w:hAnsiTheme="minorHAnsi"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anchor="_Toc37538219" w:history="1">
        <w:r w:rsidR="00462987" w:rsidRPr="0042659E">
          <w:rPr>
            <w:rStyle w:val="Hyperlink"/>
            <w:noProof/>
          </w:rPr>
          <w:t>Document Control</w:t>
        </w:r>
        <w:r w:rsidR="00462987">
          <w:rPr>
            <w:noProof/>
            <w:webHidden/>
          </w:rPr>
          <w:tab/>
        </w:r>
        <w:r w:rsidR="00462987">
          <w:rPr>
            <w:noProof/>
            <w:webHidden/>
          </w:rPr>
          <w:fldChar w:fldCharType="begin"/>
        </w:r>
        <w:r w:rsidR="00462987">
          <w:rPr>
            <w:noProof/>
            <w:webHidden/>
          </w:rPr>
          <w:instrText xml:space="preserve"> PAGEREF _Toc37538219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FA07FCC" w14:textId="4A40D30E" w:rsidR="00462987" w:rsidRDefault="009A35E1">
      <w:pPr>
        <w:pStyle w:val="TOC2"/>
        <w:rPr>
          <w:rFonts w:asciiTheme="minorHAnsi" w:eastAsiaTheme="minorEastAsia" w:hAnsiTheme="minorHAnsi" w:cstheme="minorBidi"/>
          <w:b w:val="0"/>
          <w:bCs w:val="0"/>
          <w:smallCaps w:val="0"/>
          <w:noProof/>
          <w:sz w:val="22"/>
          <w:szCs w:val="22"/>
          <w:lang w:eastAsia="ja-JP"/>
        </w:rPr>
      </w:pPr>
      <w:hyperlink w:anchor="_Toc37538220" w:history="1">
        <w:r w:rsidR="00462987" w:rsidRPr="0042659E">
          <w:rPr>
            <w:rStyle w:val="Hyperlink"/>
            <w:noProof/>
          </w:rPr>
          <w:t>Approval</w:t>
        </w:r>
        <w:r w:rsidR="00462987">
          <w:rPr>
            <w:noProof/>
            <w:webHidden/>
          </w:rPr>
          <w:tab/>
        </w:r>
        <w:r w:rsidR="00462987">
          <w:rPr>
            <w:noProof/>
            <w:webHidden/>
          </w:rPr>
          <w:fldChar w:fldCharType="begin"/>
        </w:r>
        <w:r w:rsidR="00462987">
          <w:rPr>
            <w:noProof/>
            <w:webHidden/>
          </w:rPr>
          <w:instrText xml:space="preserve"> PAGEREF _Toc37538220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5B53873B" w14:textId="24E0B1AA" w:rsidR="00462987" w:rsidRDefault="009A35E1">
      <w:pPr>
        <w:pStyle w:val="TOC2"/>
        <w:rPr>
          <w:rFonts w:asciiTheme="minorHAnsi" w:eastAsiaTheme="minorEastAsia" w:hAnsiTheme="minorHAnsi" w:cstheme="minorBidi"/>
          <w:b w:val="0"/>
          <w:bCs w:val="0"/>
          <w:smallCaps w:val="0"/>
          <w:noProof/>
          <w:sz w:val="22"/>
          <w:szCs w:val="22"/>
          <w:lang w:eastAsia="ja-JP"/>
        </w:rPr>
      </w:pPr>
      <w:hyperlink w:anchor="_Toc37538221" w:history="1">
        <w:r w:rsidR="00462987" w:rsidRPr="0042659E">
          <w:rPr>
            <w:rStyle w:val="Hyperlink"/>
            <w:noProof/>
          </w:rPr>
          <w:t>Document Change Control</w:t>
        </w:r>
        <w:r w:rsidR="00462987">
          <w:rPr>
            <w:noProof/>
            <w:webHidden/>
          </w:rPr>
          <w:tab/>
        </w:r>
        <w:r w:rsidR="00462987">
          <w:rPr>
            <w:noProof/>
            <w:webHidden/>
          </w:rPr>
          <w:fldChar w:fldCharType="begin"/>
        </w:r>
        <w:r w:rsidR="00462987">
          <w:rPr>
            <w:noProof/>
            <w:webHidden/>
          </w:rPr>
          <w:instrText xml:space="preserve"> PAGEREF _Toc37538221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2E77BF45" w14:textId="714AB35E" w:rsidR="00462987" w:rsidRDefault="009A35E1">
      <w:pPr>
        <w:pStyle w:val="TOC2"/>
        <w:rPr>
          <w:rFonts w:asciiTheme="minorHAnsi" w:eastAsiaTheme="minorEastAsia" w:hAnsiTheme="minorHAnsi" w:cstheme="minorBidi"/>
          <w:b w:val="0"/>
          <w:bCs w:val="0"/>
          <w:smallCaps w:val="0"/>
          <w:noProof/>
          <w:sz w:val="22"/>
          <w:szCs w:val="22"/>
          <w:lang w:eastAsia="ja-JP"/>
        </w:rPr>
      </w:pPr>
      <w:hyperlink w:anchor="_Toc37538222" w:history="1">
        <w:r w:rsidR="00462987" w:rsidRPr="0042659E">
          <w:rPr>
            <w:rStyle w:val="Hyperlink"/>
            <w:noProof/>
          </w:rPr>
          <w:t>Distribution List</w:t>
        </w:r>
        <w:r w:rsidR="00462987">
          <w:rPr>
            <w:noProof/>
            <w:webHidden/>
          </w:rPr>
          <w:tab/>
        </w:r>
        <w:r w:rsidR="00462987">
          <w:rPr>
            <w:noProof/>
            <w:webHidden/>
          </w:rPr>
          <w:fldChar w:fldCharType="begin"/>
        </w:r>
        <w:r w:rsidR="00462987">
          <w:rPr>
            <w:noProof/>
            <w:webHidden/>
          </w:rPr>
          <w:instrText xml:space="preserve"> PAGEREF _Toc37538222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2F195EE" w14:textId="02671003" w:rsidR="00462987" w:rsidRDefault="009A35E1">
      <w:pPr>
        <w:pStyle w:val="TOC2"/>
        <w:rPr>
          <w:rFonts w:asciiTheme="minorHAnsi" w:eastAsiaTheme="minorEastAsia" w:hAnsiTheme="minorHAnsi" w:cstheme="minorBidi"/>
          <w:b w:val="0"/>
          <w:bCs w:val="0"/>
          <w:smallCaps w:val="0"/>
          <w:noProof/>
          <w:sz w:val="22"/>
          <w:szCs w:val="22"/>
          <w:lang w:eastAsia="ja-JP"/>
        </w:rPr>
      </w:pPr>
      <w:hyperlink w:anchor="_Toc37538223" w:history="1">
        <w:r w:rsidR="00462987" w:rsidRPr="0042659E">
          <w:rPr>
            <w:rStyle w:val="Hyperlink"/>
            <w:noProof/>
          </w:rPr>
          <w:t>Change Summary</w:t>
        </w:r>
        <w:r w:rsidR="00462987">
          <w:rPr>
            <w:noProof/>
            <w:webHidden/>
          </w:rPr>
          <w:tab/>
        </w:r>
        <w:r w:rsidR="00462987">
          <w:rPr>
            <w:noProof/>
            <w:webHidden/>
          </w:rPr>
          <w:fldChar w:fldCharType="begin"/>
        </w:r>
        <w:r w:rsidR="00462987">
          <w:rPr>
            <w:noProof/>
            <w:webHidden/>
          </w:rPr>
          <w:instrText xml:space="preserve"> PAGEREF _Toc37538223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14:paraId="49119976" w14:textId="44AF370E"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24" w:history="1">
        <w:r w:rsidR="00462987" w:rsidRPr="0042659E">
          <w:rPr>
            <w:rStyle w:val="Hyperlink"/>
            <w:noProof/>
          </w:rPr>
          <w:t>1.</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Introduction</w:t>
        </w:r>
        <w:r w:rsidR="00462987">
          <w:rPr>
            <w:noProof/>
            <w:webHidden/>
          </w:rPr>
          <w:tab/>
        </w:r>
        <w:r w:rsidR="00462987">
          <w:rPr>
            <w:noProof/>
            <w:webHidden/>
          </w:rPr>
          <w:fldChar w:fldCharType="begin"/>
        </w:r>
        <w:r w:rsidR="00462987">
          <w:rPr>
            <w:noProof/>
            <w:webHidden/>
          </w:rPr>
          <w:instrText xml:space="preserve"> PAGEREF _Toc37538224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43392114" w14:textId="7655BBDF"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5" w:history="1">
        <w:r w:rsidR="00462987" w:rsidRPr="0042659E">
          <w:rPr>
            <w:rStyle w:val="Hyperlink"/>
            <w:noProof/>
          </w:rPr>
          <w:t>1.1.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Purpose</w:t>
        </w:r>
        <w:r w:rsidR="00462987">
          <w:rPr>
            <w:noProof/>
            <w:webHidden/>
          </w:rPr>
          <w:tab/>
        </w:r>
        <w:r w:rsidR="00462987">
          <w:rPr>
            <w:noProof/>
            <w:webHidden/>
          </w:rPr>
          <w:fldChar w:fldCharType="begin"/>
        </w:r>
        <w:r w:rsidR="00462987">
          <w:rPr>
            <w:noProof/>
            <w:webHidden/>
          </w:rPr>
          <w:instrText xml:space="preserve"> PAGEREF _Toc37538225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01B6D49C" w14:textId="7B8E28D1"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6" w:history="1">
        <w:r w:rsidR="00462987" w:rsidRPr="0042659E">
          <w:rPr>
            <w:rStyle w:val="Hyperlink"/>
            <w:noProof/>
          </w:rPr>
          <w:t>1.2.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Scope</w:t>
        </w:r>
        <w:r w:rsidR="00462987">
          <w:rPr>
            <w:noProof/>
            <w:webHidden/>
          </w:rPr>
          <w:tab/>
        </w:r>
        <w:r w:rsidR="00462987">
          <w:rPr>
            <w:noProof/>
            <w:webHidden/>
          </w:rPr>
          <w:fldChar w:fldCharType="begin"/>
        </w:r>
        <w:r w:rsidR="00462987">
          <w:rPr>
            <w:noProof/>
            <w:webHidden/>
          </w:rPr>
          <w:instrText xml:space="preserve"> PAGEREF _Toc37538226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5E071E11" w14:textId="1FF59494"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7" w:history="1">
        <w:r w:rsidR="00462987" w:rsidRPr="0042659E">
          <w:rPr>
            <w:rStyle w:val="Hyperlink"/>
            <w:noProof/>
          </w:rPr>
          <w:t>1.3.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System Overview</w:t>
        </w:r>
        <w:r w:rsidR="00462987">
          <w:rPr>
            <w:noProof/>
            <w:webHidden/>
          </w:rPr>
          <w:tab/>
        </w:r>
        <w:r w:rsidR="00462987">
          <w:rPr>
            <w:noProof/>
            <w:webHidden/>
          </w:rPr>
          <w:fldChar w:fldCharType="begin"/>
        </w:r>
        <w:r w:rsidR="00462987">
          <w:rPr>
            <w:noProof/>
            <w:webHidden/>
          </w:rPr>
          <w:instrText xml:space="preserve"> PAGEREF _Toc37538227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52195143" w14:textId="28B42D53"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8" w:history="1">
        <w:r w:rsidR="00462987" w:rsidRPr="0042659E">
          <w:rPr>
            <w:rStyle w:val="Hyperlink"/>
            <w:noProof/>
          </w:rPr>
          <w:t>1.4.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Suspension and Exit Criteria</w:t>
        </w:r>
        <w:r w:rsidR="00462987">
          <w:rPr>
            <w:noProof/>
            <w:webHidden/>
          </w:rPr>
          <w:tab/>
        </w:r>
        <w:r w:rsidR="00462987">
          <w:rPr>
            <w:noProof/>
            <w:webHidden/>
          </w:rPr>
          <w:fldChar w:fldCharType="begin"/>
        </w:r>
        <w:r w:rsidR="00462987">
          <w:rPr>
            <w:noProof/>
            <w:webHidden/>
          </w:rPr>
          <w:instrText xml:space="preserve"> PAGEREF _Toc37538228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14:paraId="304F5514" w14:textId="4BFA9890"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29" w:history="1">
        <w:r w:rsidR="00462987" w:rsidRPr="0042659E">
          <w:rPr>
            <w:rStyle w:val="Hyperlink"/>
            <w:noProof/>
          </w:rPr>
          <w:t>1.5.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Document Overview</w:t>
        </w:r>
        <w:r w:rsidR="00462987">
          <w:rPr>
            <w:noProof/>
            <w:webHidden/>
          </w:rPr>
          <w:tab/>
        </w:r>
        <w:r w:rsidR="00462987">
          <w:rPr>
            <w:noProof/>
            <w:webHidden/>
          </w:rPr>
          <w:fldChar w:fldCharType="begin"/>
        </w:r>
        <w:r w:rsidR="00462987">
          <w:rPr>
            <w:noProof/>
            <w:webHidden/>
          </w:rPr>
          <w:instrText xml:space="preserve"> PAGEREF _Toc37538229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14:paraId="6E7F9CA8" w14:textId="4BDD63F4"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0" w:history="1">
        <w:r w:rsidR="00462987" w:rsidRPr="0042659E">
          <w:rPr>
            <w:rStyle w:val="Hyperlink"/>
            <w:noProof/>
          </w:rPr>
          <w:t>1.6.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References</w:t>
        </w:r>
        <w:r w:rsidR="00462987">
          <w:rPr>
            <w:noProof/>
            <w:webHidden/>
          </w:rPr>
          <w:tab/>
        </w:r>
        <w:r w:rsidR="00462987">
          <w:rPr>
            <w:noProof/>
            <w:webHidden/>
          </w:rPr>
          <w:fldChar w:fldCharType="begin"/>
        </w:r>
        <w:r w:rsidR="00462987">
          <w:rPr>
            <w:noProof/>
            <w:webHidden/>
          </w:rPr>
          <w:instrText xml:space="preserve"> PAGEREF _Toc37538230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14:paraId="30A9C24F" w14:textId="35541B54"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31" w:history="1">
        <w:r w:rsidR="00462987" w:rsidRPr="0042659E">
          <w:rPr>
            <w:rStyle w:val="Hyperlink"/>
            <w:noProof/>
          </w:rPr>
          <w:t>2.</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Items and Features</w:t>
        </w:r>
        <w:r w:rsidR="00462987">
          <w:rPr>
            <w:noProof/>
            <w:webHidden/>
          </w:rPr>
          <w:tab/>
        </w:r>
        <w:r w:rsidR="00462987">
          <w:rPr>
            <w:noProof/>
            <w:webHidden/>
          </w:rPr>
          <w:fldChar w:fldCharType="begin"/>
        </w:r>
        <w:r w:rsidR="00462987">
          <w:rPr>
            <w:noProof/>
            <w:webHidden/>
          </w:rPr>
          <w:instrText xml:space="preserve"> PAGEREF _Toc37538231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7B900C1D" w14:textId="4F6063AF"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2" w:history="1">
        <w:r w:rsidR="00462987" w:rsidRPr="0042659E">
          <w:rPr>
            <w:rStyle w:val="Hyperlink"/>
            <w:noProof/>
          </w:rPr>
          <w:t>2.1.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Undo</w:t>
        </w:r>
        <w:r w:rsidR="00462987">
          <w:rPr>
            <w:noProof/>
            <w:webHidden/>
          </w:rPr>
          <w:tab/>
        </w:r>
        <w:r w:rsidR="00462987">
          <w:rPr>
            <w:noProof/>
            <w:webHidden/>
          </w:rPr>
          <w:fldChar w:fldCharType="begin"/>
        </w:r>
        <w:r w:rsidR="00462987">
          <w:rPr>
            <w:noProof/>
            <w:webHidden/>
          </w:rPr>
          <w:instrText xml:space="preserve"> PAGEREF _Toc37538232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602DB64F" w14:textId="3F0030EE"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3" w:history="1">
        <w:r w:rsidR="00462987" w:rsidRPr="0042659E">
          <w:rPr>
            <w:rStyle w:val="Hyperlink"/>
            <w:noProof/>
          </w:rPr>
          <w:t>2.2.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Copy Row</w:t>
        </w:r>
        <w:r w:rsidR="00462987">
          <w:rPr>
            <w:noProof/>
            <w:webHidden/>
          </w:rPr>
          <w:tab/>
        </w:r>
        <w:r w:rsidR="00462987">
          <w:rPr>
            <w:noProof/>
            <w:webHidden/>
          </w:rPr>
          <w:fldChar w:fldCharType="begin"/>
        </w:r>
        <w:r w:rsidR="00462987">
          <w:rPr>
            <w:noProof/>
            <w:webHidden/>
          </w:rPr>
          <w:instrText xml:space="preserve"> PAGEREF _Toc37538233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54B7E59D" w14:textId="0F6DB418"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4" w:history="1">
        <w:r w:rsidR="00462987" w:rsidRPr="0042659E">
          <w:rPr>
            <w:rStyle w:val="Hyperlink"/>
            <w:noProof/>
          </w:rPr>
          <w:t>2.3.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Paste Row</w:t>
        </w:r>
        <w:r w:rsidR="00462987">
          <w:rPr>
            <w:noProof/>
            <w:webHidden/>
          </w:rPr>
          <w:tab/>
        </w:r>
        <w:r w:rsidR="00462987">
          <w:rPr>
            <w:noProof/>
            <w:webHidden/>
          </w:rPr>
          <w:fldChar w:fldCharType="begin"/>
        </w:r>
        <w:r w:rsidR="00462987">
          <w:rPr>
            <w:noProof/>
            <w:webHidden/>
          </w:rPr>
          <w:instrText xml:space="preserve"> PAGEREF _Toc37538234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2DF0ADF9" w14:textId="70C77653"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5" w:history="1">
        <w:r w:rsidR="00462987" w:rsidRPr="0042659E">
          <w:rPr>
            <w:rStyle w:val="Hyperlink"/>
            <w:noProof/>
          </w:rPr>
          <w:t>2.4.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Insert Row</w:t>
        </w:r>
        <w:r w:rsidR="00462987">
          <w:rPr>
            <w:noProof/>
            <w:webHidden/>
          </w:rPr>
          <w:tab/>
        </w:r>
        <w:r w:rsidR="00462987">
          <w:rPr>
            <w:noProof/>
            <w:webHidden/>
          </w:rPr>
          <w:fldChar w:fldCharType="begin"/>
        </w:r>
        <w:r w:rsidR="00462987">
          <w:rPr>
            <w:noProof/>
            <w:webHidden/>
          </w:rPr>
          <w:instrText xml:space="preserve"> PAGEREF _Toc37538235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054EFF8E" w14:textId="6A683732"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6" w:history="1">
        <w:r w:rsidR="00462987" w:rsidRPr="0042659E">
          <w:rPr>
            <w:rStyle w:val="Hyperlink"/>
            <w:noProof/>
          </w:rPr>
          <w:t>2.5.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Delete Row</w:t>
        </w:r>
        <w:r w:rsidR="00462987">
          <w:rPr>
            <w:noProof/>
            <w:webHidden/>
          </w:rPr>
          <w:tab/>
        </w:r>
        <w:r w:rsidR="00462987">
          <w:rPr>
            <w:noProof/>
            <w:webHidden/>
          </w:rPr>
          <w:fldChar w:fldCharType="begin"/>
        </w:r>
        <w:r w:rsidR="00462987">
          <w:rPr>
            <w:noProof/>
            <w:webHidden/>
          </w:rPr>
          <w:instrText xml:space="preserve"> PAGEREF _Toc37538236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42AE92BF" w14:textId="1DC227EB"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37" w:history="1">
        <w:r w:rsidR="00462987" w:rsidRPr="0042659E">
          <w:rPr>
            <w:rStyle w:val="Hyperlink"/>
            <w:noProof/>
          </w:rPr>
          <w:t>2.6.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Search</w:t>
        </w:r>
        <w:r w:rsidR="00462987">
          <w:rPr>
            <w:noProof/>
            <w:webHidden/>
          </w:rPr>
          <w:tab/>
        </w:r>
        <w:r w:rsidR="00462987">
          <w:rPr>
            <w:noProof/>
            <w:webHidden/>
          </w:rPr>
          <w:fldChar w:fldCharType="begin"/>
        </w:r>
        <w:r w:rsidR="00462987">
          <w:rPr>
            <w:noProof/>
            <w:webHidden/>
          </w:rPr>
          <w:instrText xml:space="preserve"> PAGEREF _Toc37538237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3E409103" w14:textId="0F2B890A" w:rsidR="00462987" w:rsidRDefault="009A35E1">
      <w:pPr>
        <w:pStyle w:val="TOC3"/>
        <w:tabs>
          <w:tab w:val="left" w:pos="1200"/>
        </w:tabs>
        <w:rPr>
          <w:rFonts w:asciiTheme="minorHAnsi" w:eastAsiaTheme="minorEastAsia" w:hAnsiTheme="minorHAnsi" w:cstheme="minorBidi"/>
          <w:i w:val="0"/>
          <w:noProof/>
          <w:sz w:val="22"/>
          <w:szCs w:val="22"/>
          <w:lang w:eastAsia="ja-JP"/>
        </w:rPr>
      </w:pPr>
      <w:hyperlink w:anchor="_Toc37538238" w:history="1">
        <w:r w:rsidR="00462987" w:rsidRPr="0042659E">
          <w:rPr>
            <w:rStyle w:val="Hyperlink"/>
            <w:noProof/>
          </w:rPr>
          <w:t>2.6.1.</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Search and Replace Elements</w:t>
        </w:r>
        <w:r w:rsidR="00462987">
          <w:rPr>
            <w:noProof/>
            <w:webHidden/>
          </w:rPr>
          <w:tab/>
        </w:r>
        <w:r w:rsidR="00462987">
          <w:rPr>
            <w:noProof/>
            <w:webHidden/>
          </w:rPr>
          <w:fldChar w:fldCharType="begin"/>
        </w:r>
        <w:r w:rsidR="00462987">
          <w:rPr>
            <w:noProof/>
            <w:webHidden/>
          </w:rPr>
          <w:instrText xml:space="preserve"> PAGEREF _Toc37538238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14:paraId="4E0801F2" w14:textId="6B929039" w:rsidR="00462987" w:rsidRDefault="009A35E1">
      <w:pPr>
        <w:pStyle w:val="TOC3"/>
        <w:tabs>
          <w:tab w:val="left" w:pos="1200"/>
        </w:tabs>
        <w:rPr>
          <w:rFonts w:asciiTheme="minorHAnsi" w:eastAsiaTheme="minorEastAsia" w:hAnsiTheme="minorHAnsi" w:cstheme="minorBidi"/>
          <w:i w:val="0"/>
          <w:noProof/>
          <w:sz w:val="22"/>
          <w:szCs w:val="22"/>
          <w:lang w:eastAsia="ja-JP"/>
        </w:rPr>
      </w:pPr>
      <w:hyperlink w:anchor="_Toc37538239" w:history="1">
        <w:r w:rsidR="00462987" w:rsidRPr="0042659E">
          <w:rPr>
            <w:rStyle w:val="Hyperlink"/>
            <w:noProof/>
          </w:rPr>
          <w:t>2.6.2.</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Find Match Cases</w:t>
        </w:r>
        <w:r w:rsidR="00462987">
          <w:rPr>
            <w:noProof/>
            <w:webHidden/>
          </w:rPr>
          <w:tab/>
        </w:r>
        <w:r w:rsidR="00462987">
          <w:rPr>
            <w:noProof/>
            <w:webHidden/>
          </w:rPr>
          <w:fldChar w:fldCharType="begin"/>
        </w:r>
        <w:r w:rsidR="00462987">
          <w:rPr>
            <w:noProof/>
            <w:webHidden/>
          </w:rPr>
          <w:instrText xml:space="preserve"> PAGEREF _Toc37538239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14:paraId="243F834C" w14:textId="74B5EBF7" w:rsidR="00462987" w:rsidRDefault="009A35E1">
      <w:pPr>
        <w:pStyle w:val="TOC3"/>
        <w:tabs>
          <w:tab w:val="left" w:pos="1200"/>
        </w:tabs>
        <w:rPr>
          <w:rFonts w:asciiTheme="minorHAnsi" w:eastAsiaTheme="minorEastAsia" w:hAnsiTheme="minorHAnsi" w:cstheme="minorBidi"/>
          <w:i w:val="0"/>
          <w:noProof/>
          <w:sz w:val="22"/>
          <w:szCs w:val="22"/>
          <w:lang w:eastAsia="ja-JP"/>
        </w:rPr>
      </w:pPr>
      <w:hyperlink w:anchor="_Toc37538240" w:history="1">
        <w:r w:rsidR="00462987" w:rsidRPr="0042659E">
          <w:rPr>
            <w:rStyle w:val="Hyperlink"/>
            <w:noProof/>
          </w:rPr>
          <w:t>2.6.3.</w:t>
        </w:r>
        <w:r w:rsidR="00462987">
          <w:rPr>
            <w:rFonts w:asciiTheme="minorHAnsi" w:eastAsiaTheme="minorEastAsia" w:hAnsiTheme="minorHAnsi" w:cstheme="minorBidi"/>
            <w:i w:val="0"/>
            <w:noProof/>
            <w:sz w:val="22"/>
            <w:szCs w:val="22"/>
            <w:lang w:eastAsia="ja-JP"/>
          </w:rPr>
          <w:tab/>
        </w:r>
        <w:r w:rsidR="00462987" w:rsidRPr="0042659E">
          <w:rPr>
            <w:rStyle w:val="Hyperlink"/>
            <w:noProof/>
          </w:rPr>
          <w:t>Find Match Whole Words</w:t>
        </w:r>
        <w:r w:rsidR="00462987">
          <w:rPr>
            <w:noProof/>
            <w:webHidden/>
          </w:rPr>
          <w:tab/>
        </w:r>
        <w:r w:rsidR="00462987">
          <w:rPr>
            <w:noProof/>
            <w:webHidden/>
          </w:rPr>
          <w:fldChar w:fldCharType="begin"/>
        </w:r>
        <w:r w:rsidR="00462987">
          <w:rPr>
            <w:noProof/>
            <w:webHidden/>
          </w:rPr>
          <w:instrText xml:space="preserve"> PAGEREF _Toc37538240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14:paraId="339CC10B" w14:textId="5CC7CDEF"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41" w:history="1">
        <w:r w:rsidR="00462987" w:rsidRPr="0042659E">
          <w:rPr>
            <w:rStyle w:val="Hyperlink"/>
            <w:noProof/>
          </w:rPr>
          <w:t>3.</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Testing Approach</w:t>
        </w:r>
        <w:r w:rsidR="00462987">
          <w:rPr>
            <w:noProof/>
            <w:webHidden/>
          </w:rPr>
          <w:tab/>
        </w:r>
        <w:r w:rsidR="00462987">
          <w:rPr>
            <w:noProof/>
            <w:webHidden/>
          </w:rPr>
          <w:fldChar w:fldCharType="begin"/>
        </w:r>
        <w:r w:rsidR="00462987">
          <w:rPr>
            <w:noProof/>
            <w:webHidden/>
          </w:rPr>
          <w:instrText xml:space="preserve"> PAGEREF _Toc37538241 \h </w:instrText>
        </w:r>
        <w:r w:rsidR="00462987">
          <w:rPr>
            <w:noProof/>
            <w:webHidden/>
          </w:rPr>
        </w:r>
        <w:r w:rsidR="00462987">
          <w:rPr>
            <w:noProof/>
            <w:webHidden/>
          </w:rPr>
          <w:fldChar w:fldCharType="separate"/>
        </w:r>
        <w:r w:rsidR="00462987">
          <w:rPr>
            <w:noProof/>
            <w:webHidden/>
          </w:rPr>
          <w:t>5</w:t>
        </w:r>
        <w:r w:rsidR="00462987">
          <w:rPr>
            <w:noProof/>
            <w:webHidden/>
          </w:rPr>
          <w:fldChar w:fldCharType="end"/>
        </w:r>
      </w:hyperlink>
    </w:p>
    <w:p w14:paraId="1FA692F2" w14:textId="6CD6DF25"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42" w:history="1">
        <w:r w:rsidR="00462987" w:rsidRPr="0042659E">
          <w:rPr>
            <w:rStyle w:val="Hyperlink"/>
            <w:noProof/>
          </w:rPr>
          <w:t>4.</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Edit Menu Functions</w:t>
        </w:r>
        <w:r w:rsidR="00462987">
          <w:rPr>
            <w:noProof/>
            <w:webHidden/>
          </w:rPr>
          <w:tab/>
        </w:r>
        <w:r w:rsidR="00462987">
          <w:rPr>
            <w:noProof/>
            <w:webHidden/>
          </w:rPr>
          <w:fldChar w:fldCharType="begin"/>
        </w:r>
        <w:r w:rsidR="00462987">
          <w:rPr>
            <w:noProof/>
            <w:webHidden/>
          </w:rPr>
          <w:instrText xml:space="preserve"> PAGEREF _Toc37538242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5460207C" w14:textId="0BDF1C24"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3" w:history="1">
        <w:r w:rsidR="00462987" w:rsidRPr="0042659E">
          <w:rPr>
            <w:rStyle w:val="Hyperlink"/>
            <w:noProof/>
          </w:rPr>
          <w:t>4.1.</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Requirements</w:t>
        </w:r>
        <w:r w:rsidR="00462987">
          <w:rPr>
            <w:noProof/>
            <w:webHidden/>
          </w:rPr>
          <w:tab/>
        </w:r>
        <w:r w:rsidR="00462987">
          <w:rPr>
            <w:noProof/>
            <w:webHidden/>
          </w:rPr>
          <w:fldChar w:fldCharType="begin"/>
        </w:r>
        <w:r w:rsidR="00462987">
          <w:rPr>
            <w:noProof/>
            <w:webHidden/>
          </w:rPr>
          <w:instrText xml:space="preserve"> PAGEREF _Toc37538243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06CB1555" w14:textId="72751320"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4" w:history="1">
        <w:r w:rsidR="00462987" w:rsidRPr="0042659E">
          <w:rPr>
            <w:rStyle w:val="Hyperlink"/>
            <w:noProof/>
          </w:rPr>
          <w:t>4.2.</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1</w:t>
        </w:r>
        <w:r w:rsidR="00462987">
          <w:rPr>
            <w:noProof/>
            <w:webHidden/>
          </w:rPr>
          <w:tab/>
        </w:r>
        <w:r w:rsidR="00462987">
          <w:rPr>
            <w:noProof/>
            <w:webHidden/>
          </w:rPr>
          <w:fldChar w:fldCharType="begin"/>
        </w:r>
        <w:r w:rsidR="00462987">
          <w:rPr>
            <w:noProof/>
            <w:webHidden/>
          </w:rPr>
          <w:instrText xml:space="preserve"> PAGEREF _Toc37538244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14:paraId="37FE2104" w14:textId="1F29920C"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5" w:history="1">
        <w:r w:rsidR="00462987" w:rsidRPr="0042659E">
          <w:rPr>
            <w:rStyle w:val="Hyperlink"/>
            <w:noProof/>
          </w:rPr>
          <w:t>4.3.</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2 and Test Case 3</w:t>
        </w:r>
        <w:r w:rsidR="00462987">
          <w:rPr>
            <w:noProof/>
            <w:webHidden/>
          </w:rPr>
          <w:tab/>
        </w:r>
        <w:r w:rsidR="00462987">
          <w:rPr>
            <w:noProof/>
            <w:webHidden/>
          </w:rPr>
          <w:fldChar w:fldCharType="begin"/>
        </w:r>
        <w:r w:rsidR="00462987">
          <w:rPr>
            <w:noProof/>
            <w:webHidden/>
          </w:rPr>
          <w:instrText xml:space="preserve"> PAGEREF _Toc37538245 \h </w:instrText>
        </w:r>
        <w:r w:rsidR="00462987">
          <w:rPr>
            <w:noProof/>
            <w:webHidden/>
          </w:rPr>
        </w:r>
        <w:r w:rsidR="00462987">
          <w:rPr>
            <w:noProof/>
            <w:webHidden/>
          </w:rPr>
          <w:fldChar w:fldCharType="separate"/>
        </w:r>
        <w:r w:rsidR="00462987">
          <w:rPr>
            <w:noProof/>
            <w:webHidden/>
          </w:rPr>
          <w:t>7</w:t>
        </w:r>
        <w:r w:rsidR="00462987">
          <w:rPr>
            <w:noProof/>
            <w:webHidden/>
          </w:rPr>
          <w:fldChar w:fldCharType="end"/>
        </w:r>
      </w:hyperlink>
    </w:p>
    <w:p w14:paraId="2B4566B4" w14:textId="4CB63235"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6" w:history="1">
        <w:r w:rsidR="00462987" w:rsidRPr="0042659E">
          <w:rPr>
            <w:rStyle w:val="Hyperlink"/>
            <w:noProof/>
          </w:rPr>
          <w:t>4.4.</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4</w:t>
        </w:r>
        <w:r w:rsidR="00462987">
          <w:rPr>
            <w:noProof/>
            <w:webHidden/>
          </w:rPr>
          <w:tab/>
        </w:r>
        <w:r w:rsidR="00462987">
          <w:rPr>
            <w:noProof/>
            <w:webHidden/>
          </w:rPr>
          <w:fldChar w:fldCharType="begin"/>
        </w:r>
        <w:r w:rsidR="00462987">
          <w:rPr>
            <w:noProof/>
            <w:webHidden/>
          </w:rPr>
          <w:instrText xml:space="preserve"> PAGEREF _Toc37538246 \h </w:instrText>
        </w:r>
        <w:r w:rsidR="00462987">
          <w:rPr>
            <w:noProof/>
            <w:webHidden/>
          </w:rPr>
        </w:r>
        <w:r w:rsidR="00462987">
          <w:rPr>
            <w:noProof/>
            <w:webHidden/>
          </w:rPr>
          <w:fldChar w:fldCharType="separate"/>
        </w:r>
        <w:r w:rsidR="00462987">
          <w:rPr>
            <w:noProof/>
            <w:webHidden/>
          </w:rPr>
          <w:t>8</w:t>
        </w:r>
        <w:r w:rsidR="00462987">
          <w:rPr>
            <w:noProof/>
            <w:webHidden/>
          </w:rPr>
          <w:fldChar w:fldCharType="end"/>
        </w:r>
      </w:hyperlink>
    </w:p>
    <w:p w14:paraId="2081CF79" w14:textId="7626713F"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7" w:history="1">
        <w:r w:rsidR="00462987" w:rsidRPr="0042659E">
          <w:rPr>
            <w:rStyle w:val="Hyperlink"/>
            <w:noProof/>
          </w:rPr>
          <w:t>4.5.</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5</w:t>
        </w:r>
        <w:r w:rsidR="00462987">
          <w:rPr>
            <w:noProof/>
            <w:webHidden/>
          </w:rPr>
          <w:tab/>
        </w:r>
        <w:r w:rsidR="00462987">
          <w:rPr>
            <w:noProof/>
            <w:webHidden/>
          </w:rPr>
          <w:fldChar w:fldCharType="begin"/>
        </w:r>
        <w:r w:rsidR="00462987">
          <w:rPr>
            <w:noProof/>
            <w:webHidden/>
          </w:rPr>
          <w:instrText xml:space="preserve"> PAGEREF _Toc37538247 \h </w:instrText>
        </w:r>
        <w:r w:rsidR="00462987">
          <w:rPr>
            <w:noProof/>
            <w:webHidden/>
          </w:rPr>
        </w:r>
        <w:r w:rsidR="00462987">
          <w:rPr>
            <w:noProof/>
            <w:webHidden/>
          </w:rPr>
          <w:fldChar w:fldCharType="separate"/>
        </w:r>
        <w:r w:rsidR="00462987">
          <w:rPr>
            <w:noProof/>
            <w:webHidden/>
          </w:rPr>
          <w:t>9</w:t>
        </w:r>
        <w:r w:rsidR="00462987">
          <w:rPr>
            <w:noProof/>
            <w:webHidden/>
          </w:rPr>
          <w:fldChar w:fldCharType="end"/>
        </w:r>
      </w:hyperlink>
    </w:p>
    <w:p w14:paraId="2F0124C2" w14:textId="4BAE3A5E"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8" w:history="1">
        <w:r w:rsidR="00462987" w:rsidRPr="0042659E">
          <w:rPr>
            <w:rStyle w:val="Hyperlink"/>
            <w:noProof/>
          </w:rPr>
          <w:t>4.6.</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6</w:t>
        </w:r>
        <w:r w:rsidR="00462987">
          <w:rPr>
            <w:noProof/>
            <w:webHidden/>
          </w:rPr>
          <w:tab/>
        </w:r>
        <w:r w:rsidR="00462987">
          <w:rPr>
            <w:noProof/>
            <w:webHidden/>
          </w:rPr>
          <w:fldChar w:fldCharType="begin"/>
        </w:r>
        <w:r w:rsidR="00462987">
          <w:rPr>
            <w:noProof/>
            <w:webHidden/>
          </w:rPr>
          <w:instrText xml:space="preserve"> PAGEREF _Toc37538248 \h </w:instrText>
        </w:r>
        <w:r w:rsidR="00462987">
          <w:rPr>
            <w:noProof/>
            <w:webHidden/>
          </w:rPr>
        </w:r>
        <w:r w:rsidR="00462987">
          <w:rPr>
            <w:noProof/>
            <w:webHidden/>
          </w:rPr>
          <w:fldChar w:fldCharType="separate"/>
        </w:r>
        <w:r w:rsidR="00462987">
          <w:rPr>
            <w:noProof/>
            <w:webHidden/>
          </w:rPr>
          <w:t>10</w:t>
        </w:r>
        <w:r w:rsidR="00462987">
          <w:rPr>
            <w:noProof/>
            <w:webHidden/>
          </w:rPr>
          <w:fldChar w:fldCharType="end"/>
        </w:r>
      </w:hyperlink>
    </w:p>
    <w:p w14:paraId="59EBEB1C" w14:textId="11707076" w:rsidR="00462987" w:rsidRDefault="009A35E1">
      <w:pPr>
        <w:pStyle w:val="TOC2"/>
        <w:tabs>
          <w:tab w:val="left" w:pos="1200"/>
        </w:tabs>
        <w:rPr>
          <w:rFonts w:asciiTheme="minorHAnsi" w:eastAsiaTheme="minorEastAsia" w:hAnsiTheme="minorHAnsi" w:cstheme="minorBidi"/>
          <w:b w:val="0"/>
          <w:bCs w:val="0"/>
          <w:smallCaps w:val="0"/>
          <w:noProof/>
          <w:sz w:val="22"/>
          <w:szCs w:val="22"/>
          <w:lang w:eastAsia="ja-JP"/>
        </w:rPr>
      </w:pPr>
      <w:hyperlink w:anchor="_Toc37538249" w:history="1">
        <w:r w:rsidR="00462987" w:rsidRPr="0042659E">
          <w:rPr>
            <w:rStyle w:val="Hyperlink"/>
            <w:noProof/>
          </w:rPr>
          <w:t>4.7.</w:t>
        </w:r>
        <w:r w:rsidR="00462987">
          <w:rPr>
            <w:rFonts w:asciiTheme="minorHAnsi" w:eastAsiaTheme="minorEastAsia" w:hAnsiTheme="minorHAnsi" w:cstheme="minorBidi"/>
            <w:b w:val="0"/>
            <w:bCs w:val="0"/>
            <w:smallCaps w:val="0"/>
            <w:noProof/>
            <w:sz w:val="22"/>
            <w:szCs w:val="22"/>
            <w:lang w:eastAsia="ja-JP"/>
          </w:rPr>
          <w:tab/>
        </w:r>
        <w:r w:rsidR="00462987" w:rsidRPr="0042659E">
          <w:rPr>
            <w:rStyle w:val="Hyperlink"/>
            <w:noProof/>
          </w:rPr>
          <w:t>Test Case 7</w:t>
        </w:r>
        <w:r w:rsidR="00462987">
          <w:rPr>
            <w:noProof/>
            <w:webHidden/>
          </w:rPr>
          <w:tab/>
        </w:r>
        <w:r w:rsidR="00462987">
          <w:rPr>
            <w:noProof/>
            <w:webHidden/>
          </w:rPr>
          <w:fldChar w:fldCharType="begin"/>
        </w:r>
        <w:r w:rsidR="00462987">
          <w:rPr>
            <w:noProof/>
            <w:webHidden/>
          </w:rPr>
          <w:instrText xml:space="preserve"> PAGEREF _Toc37538249 \h </w:instrText>
        </w:r>
        <w:r w:rsidR="00462987">
          <w:rPr>
            <w:noProof/>
            <w:webHidden/>
          </w:rPr>
        </w:r>
        <w:r w:rsidR="00462987">
          <w:rPr>
            <w:noProof/>
            <w:webHidden/>
          </w:rPr>
          <w:fldChar w:fldCharType="separate"/>
        </w:r>
        <w:r w:rsidR="00462987">
          <w:rPr>
            <w:noProof/>
            <w:webHidden/>
          </w:rPr>
          <w:t>11</w:t>
        </w:r>
        <w:r w:rsidR="00462987">
          <w:rPr>
            <w:noProof/>
            <w:webHidden/>
          </w:rPr>
          <w:fldChar w:fldCharType="end"/>
        </w:r>
      </w:hyperlink>
    </w:p>
    <w:p w14:paraId="4AA779B2" w14:textId="022C6801"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50" w:history="1">
        <w:r w:rsidR="00462987" w:rsidRPr="0042659E">
          <w:rPr>
            <w:rStyle w:val="Hyperlink"/>
            <w:noProof/>
          </w:rPr>
          <w:t>5.</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Test Schedule</w:t>
        </w:r>
        <w:r w:rsidR="00462987">
          <w:rPr>
            <w:noProof/>
            <w:webHidden/>
          </w:rPr>
          <w:tab/>
        </w:r>
        <w:r w:rsidR="00462987">
          <w:rPr>
            <w:noProof/>
            <w:webHidden/>
          </w:rPr>
          <w:fldChar w:fldCharType="begin"/>
        </w:r>
        <w:r w:rsidR="00462987">
          <w:rPr>
            <w:noProof/>
            <w:webHidden/>
          </w:rPr>
          <w:instrText xml:space="preserve"> PAGEREF _Toc37538250 \h </w:instrText>
        </w:r>
        <w:r w:rsidR="00462987">
          <w:rPr>
            <w:noProof/>
            <w:webHidden/>
          </w:rPr>
        </w:r>
        <w:r w:rsidR="00462987">
          <w:rPr>
            <w:noProof/>
            <w:webHidden/>
          </w:rPr>
          <w:fldChar w:fldCharType="separate"/>
        </w:r>
        <w:r w:rsidR="00462987">
          <w:rPr>
            <w:noProof/>
            <w:webHidden/>
          </w:rPr>
          <w:t>14</w:t>
        </w:r>
        <w:r w:rsidR="00462987">
          <w:rPr>
            <w:noProof/>
            <w:webHidden/>
          </w:rPr>
          <w:fldChar w:fldCharType="end"/>
        </w:r>
      </w:hyperlink>
    </w:p>
    <w:p w14:paraId="15F48A6B" w14:textId="06A324B6" w:rsidR="00462987" w:rsidRDefault="009A35E1">
      <w:pPr>
        <w:pStyle w:val="TOC1"/>
        <w:tabs>
          <w:tab w:val="left" w:pos="400"/>
        </w:tabs>
        <w:rPr>
          <w:rFonts w:asciiTheme="minorHAnsi" w:eastAsiaTheme="minorEastAsia" w:hAnsiTheme="minorHAnsi" w:cstheme="minorBidi"/>
          <w:b w:val="0"/>
          <w:caps w:val="0"/>
          <w:noProof/>
          <w:sz w:val="22"/>
          <w:szCs w:val="22"/>
          <w:lang w:eastAsia="ja-JP"/>
        </w:rPr>
      </w:pPr>
      <w:hyperlink w:anchor="_Toc37538251" w:history="1">
        <w:r w:rsidR="00462987" w:rsidRPr="0042659E">
          <w:rPr>
            <w:rStyle w:val="Hyperlink"/>
            <w:noProof/>
          </w:rPr>
          <w:t>6.</w:t>
        </w:r>
        <w:r w:rsidR="00462987">
          <w:rPr>
            <w:rFonts w:asciiTheme="minorHAnsi" w:eastAsiaTheme="minorEastAsia" w:hAnsiTheme="minorHAnsi" w:cstheme="minorBidi"/>
            <w:b w:val="0"/>
            <w:caps w:val="0"/>
            <w:noProof/>
            <w:sz w:val="22"/>
            <w:szCs w:val="22"/>
            <w:lang w:eastAsia="ja-JP"/>
          </w:rPr>
          <w:tab/>
        </w:r>
        <w:r w:rsidR="00462987" w:rsidRPr="0042659E">
          <w:rPr>
            <w:rStyle w:val="Hyperlink"/>
            <w:noProof/>
          </w:rPr>
          <w:t>Appendix</w:t>
        </w:r>
        <w:r w:rsidR="00462987">
          <w:rPr>
            <w:noProof/>
            <w:webHidden/>
          </w:rPr>
          <w:tab/>
        </w:r>
        <w:r w:rsidR="00462987">
          <w:rPr>
            <w:noProof/>
            <w:webHidden/>
          </w:rPr>
          <w:fldChar w:fldCharType="begin"/>
        </w:r>
        <w:r w:rsidR="00462987">
          <w:rPr>
            <w:noProof/>
            <w:webHidden/>
          </w:rPr>
          <w:instrText xml:space="preserve"> PAGEREF _Toc37538251 \h </w:instrText>
        </w:r>
        <w:r w:rsidR="00462987">
          <w:rPr>
            <w:noProof/>
            <w:webHidden/>
          </w:rPr>
        </w:r>
        <w:r w:rsidR="00462987">
          <w:rPr>
            <w:noProof/>
            <w:webHidden/>
          </w:rPr>
          <w:fldChar w:fldCharType="separate"/>
        </w:r>
        <w:r w:rsidR="00462987">
          <w:rPr>
            <w:noProof/>
            <w:webHidden/>
          </w:rPr>
          <w:t>15</w:t>
        </w:r>
        <w:r w:rsidR="00462987">
          <w:rPr>
            <w:noProof/>
            <w:webHidden/>
          </w:rPr>
          <w:fldChar w:fldCharType="end"/>
        </w:r>
      </w:hyperlink>
    </w:p>
    <w:p w14:paraId="110FFD37" w14:textId="616EDBCC" w:rsidR="00941D93" w:rsidRDefault="00941D93">
      <w:pPr>
        <w:pStyle w:val="TOC2"/>
      </w:pPr>
      <w:r>
        <w:fldChar w:fldCharType="end"/>
      </w:r>
    </w:p>
    <w:p w14:paraId="29D6B04F"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941D93" w:rsidRDefault="00941D93">
      <w:pPr>
        <w:pStyle w:val="Heading1"/>
      </w:pPr>
      <w:bookmarkStart w:id="22" w:name="_Toc37538224"/>
      <w:r>
        <w:lastRenderedPageBreak/>
        <w:t>Introduction</w:t>
      </w:r>
      <w:bookmarkEnd w:id="22"/>
    </w:p>
    <w:p w14:paraId="6B699379" w14:textId="77777777" w:rsidR="00941D93" w:rsidRDefault="00941D93"/>
    <w:p w14:paraId="3FE9F23F" w14:textId="77777777" w:rsidR="00941D93" w:rsidRDefault="00941D93">
      <w:pPr>
        <w:pStyle w:val="Paragraph"/>
      </w:pPr>
    </w:p>
    <w:p w14:paraId="76630D72" w14:textId="5442993B" w:rsidR="2CE4BB69" w:rsidRDefault="2CE4BB69" w:rsidP="07689BB6">
      <w:pPr>
        <w:pStyle w:val="Paragraph"/>
      </w:pPr>
      <w:r w:rsidRPr="07689BB6">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rsidRPr="07689BB6">
        <w:t>u</w:t>
      </w:r>
      <w:r w:rsidRPr="07689BB6">
        <w:t xml:space="preserve">ndo, </w:t>
      </w:r>
      <w:r w:rsidR="4124B378" w:rsidRPr="07689BB6">
        <w:t>copy</w:t>
      </w:r>
      <w:r w:rsidRPr="07689BB6">
        <w:t xml:space="preserve"> row, </w:t>
      </w:r>
      <w:r w:rsidR="21B64564" w:rsidRPr="07689BB6">
        <w:t>p</w:t>
      </w:r>
      <w:r w:rsidRPr="07689BB6">
        <w:t xml:space="preserve">aste row, </w:t>
      </w:r>
      <w:r w:rsidR="4C172FEE" w:rsidRPr="07689BB6">
        <w:t>i</w:t>
      </w:r>
      <w:r w:rsidRPr="07689BB6">
        <w:t xml:space="preserve">nsert row, </w:t>
      </w:r>
      <w:r w:rsidR="638382E9" w:rsidRPr="07689BB6">
        <w:t>delete</w:t>
      </w:r>
      <w:r w:rsidRPr="07689BB6">
        <w:t xml:space="preserve"> row, and search functions in the editor.</w:t>
      </w:r>
    </w:p>
    <w:p w14:paraId="1F72F646" w14:textId="77777777" w:rsidR="00941D93" w:rsidRDefault="00941D93">
      <w:pPr>
        <w:pStyle w:val="Paragraph"/>
      </w:pPr>
    </w:p>
    <w:p w14:paraId="39EC13BE" w14:textId="77777777" w:rsidR="00941D93" w:rsidRDefault="00941D93">
      <w:pPr>
        <w:pStyle w:val="Heading2"/>
      </w:pPr>
      <w:bookmarkStart w:id="23" w:name="_Toc37538225"/>
      <w:r>
        <w:t>Purpose</w:t>
      </w:r>
      <w:bookmarkEnd w:id="23"/>
    </w:p>
    <w:p w14:paraId="08CE6F91" w14:textId="77777777" w:rsidR="00941D93" w:rsidRDefault="00941D93"/>
    <w:p w14:paraId="58931205" w14:textId="3BE8D739" w:rsidR="08D5ED9B" w:rsidRDefault="08D5ED9B" w:rsidP="07689BB6">
      <w:r w:rsidRPr="07689BB6">
        <w:rPr>
          <w:sz w:val="22"/>
          <w:szCs w:val="22"/>
        </w:rPr>
        <w:t xml:space="preserve">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w:t>
      </w:r>
      <w:commentRangeStart w:id="24"/>
      <w:r w:rsidRPr="07689BB6">
        <w:rPr>
          <w:sz w:val="22"/>
          <w:szCs w:val="22"/>
        </w:rPr>
        <w:t xml:space="preserve">steps that </w:t>
      </w:r>
      <w:commentRangeEnd w:id="24"/>
      <w:r w:rsidR="00160DC1">
        <w:rPr>
          <w:rStyle w:val="CommentReference"/>
        </w:rPr>
        <w:commentReference w:id="24"/>
      </w:r>
      <w:r w:rsidRPr="07689BB6">
        <w:rPr>
          <w:sz w:val="22"/>
          <w:szCs w:val="22"/>
        </w:rPr>
        <w:t>needed to test each test case, elaborate on the purpose of each test case, and analyze the performance of the system after each test case.</w:t>
      </w:r>
    </w:p>
    <w:p w14:paraId="6BB9E253" w14:textId="77777777" w:rsidR="00941D93" w:rsidRDefault="00941D93"/>
    <w:p w14:paraId="56DABE0D" w14:textId="77777777" w:rsidR="00941D93" w:rsidRDefault="00941D93">
      <w:pPr>
        <w:pStyle w:val="Heading2"/>
      </w:pPr>
      <w:bookmarkStart w:id="25" w:name="_Toc37538226"/>
      <w:r>
        <w:t>Scope</w:t>
      </w:r>
      <w:bookmarkEnd w:id="25"/>
    </w:p>
    <w:p w14:paraId="6DC8A6ED" w14:textId="3A454D34" w:rsidR="75F80860" w:rsidRDefault="75F80860" w:rsidP="07689BB6">
      <w:pPr>
        <w:spacing w:line="259" w:lineRule="auto"/>
      </w:pPr>
      <w:r>
        <w:t>This test plan started on April 8</w:t>
      </w:r>
      <w:r w:rsidRPr="07689BB6">
        <w:rPr>
          <w:vertAlign w:val="superscript"/>
        </w:rPr>
        <w:t>th</w:t>
      </w:r>
      <w:r>
        <w:t xml:space="preserve"> and finished on April 21</w:t>
      </w:r>
      <w:r w:rsidRPr="07689BB6">
        <w:rPr>
          <w:vertAlign w:val="superscript"/>
        </w:rPr>
        <w:t>st</w:t>
      </w:r>
      <w:r>
        <w:t>. The test plan improved by t</w:t>
      </w:r>
      <w:r w:rsidR="08045D09">
        <w:t>he review of other team members and the write</w:t>
      </w:r>
      <w:r w:rsidR="14C24EF9">
        <w:t>r</w:t>
      </w:r>
      <w:r w:rsidR="08045D09">
        <w:t xml:space="preserve"> used their feedback to provide a comprehensive test plan. </w:t>
      </w:r>
      <w:r w:rsidR="0CE24B0A">
        <w:t>GitHub was the</w:t>
      </w:r>
      <w:r w:rsidR="08045D09">
        <w:t xml:space="preserve"> </w:t>
      </w:r>
      <w:r w:rsidR="35466131">
        <w:t>platfo</w:t>
      </w:r>
      <w:r w:rsidR="1DC7F006">
        <w:t>r</w:t>
      </w:r>
      <w:r w:rsidR="35466131">
        <w:t xml:space="preserve">m </w:t>
      </w:r>
      <w:r w:rsidR="7D24DA4D">
        <w:t>to</w:t>
      </w:r>
      <w:r w:rsidR="342BB48D">
        <w:t xml:space="preserve"> </w:t>
      </w:r>
      <w:r w:rsidR="35466131">
        <w:t>communicat</w:t>
      </w:r>
      <w:r w:rsidR="31B2AC7E">
        <w:t>e</w:t>
      </w:r>
      <w:r w:rsidR="35466131">
        <w:t xml:space="preserve"> between the </w:t>
      </w:r>
      <w:r w:rsidR="5726EEEC">
        <w:t xml:space="preserve">team </w:t>
      </w:r>
      <w:commentRangeStart w:id="26"/>
      <w:r w:rsidR="35466131">
        <w:t>members</w:t>
      </w:r>
      <w:commentRangeEnd w:id="26"/>
      <w:r w:rsidR="00160DC1">
        <w:rPr>
          <w:rStyle w:val="CommentReference"/>
        </w:rPr>
        <w:commentReference w:id="26"/>
      </w:r>
      <w:r w:rsidR="1DC7DF8D">
        <w:t>.</w:t>
      </w:r>
    </w:p>
    <w:p w14:paraId="23DE523C" w14:textId="77777777" w:rsidR="00941D93" w:rsidRDefault="00941D93"/>
    <w:p w14:paraId="5FE63A30" w14:textId="77777777" w:rsidR="00941D93" w:rsidRDefault="00941D93">
      <w:pPr>
        <w:pStyle w:val="Heading2"/>
      </w:pPr>
      <w:bookmarkStart w:id="27" w:name="_Toc37538227"/>
      <w:commentRangeStart w:id="28"/>
      <w:r>
        <w:t>System Overview</w:t>
      </w:r>
      <w:bookmarkEnd w:id="27"/>
      <w:commentRangeEnd w:id="28"/>
      <w:r w:rsidR="00160DC1">
        <w:rPr>
          <w:rStyle w:val="CommentReference"/>
          <w:b w:val="0"/>
        </w:rPr>
        <w:commentReference w:id="28"/>
      </w:r>
    </w:p>
    <w:p w14:paraId="7A4FBF35" w14:textId="34E0D478" w:rsidR="7F60ADDF" w:rsidRDefault="7F60ADDF" w:rsidP="07689BB6">
      <w:pPr>
        <w:spacing w:line="259" w:lineRule="auto"/>
      </w:pPr>
      <w:r>
        <w:t xml:space="preserve">The system is a database editor that uses XML to store the data. </w:t>
      </w:r>
      <w:commentRangeStart w:id="29"/>
      <w:r>
        <w:t>This system is an interface for users</w:t>
      </w:r>
      <w:r w:rsidR="2F8E79DC">
        <w:t xml:space="preserve"> to manipulate the data in the database. User can add, remove, change, or search the data easier by using this sy</w:t>
      </w:r>
      <w:r w:rsidR="69CE2D5E">
        <w:t>s</w:t>
      </w:r>
      <w:r w:rsidR="2F8E79DC">
        <w:t xml:space="preserve">tem. </w:t>
      </w:r>
      <w:commentRangeEnd w:id="29"/>
      <w:r w:rsidR="00160DC1">
        <w:rPr>
          <w:rStyle w:val="CommentReference"/>
        </w:rPr>
        <w:commentReference w:id="29"/>
      </w:r>
      <w:r w:rsidR="068AA28F">
        <w:t>When the user wants to start working with the editor, he/she must open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w:t>
      </w:r>
      <w:r w:rsidR="381C06A5">
        <w:t>.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E805EFC" w14:textId="1D4C4600" w:rsidR="663C1C10" w:rsidRDefault="663C1C10" w:rsidP="663C1C10">
      <w:pPr>
        <w:spacing w:line="259" w:lineRule="auto"/>
      </w:pPr>
    </w:p>
    <w:p w14:paraId="0D766251" w14:textId="77777777" w:rsidR="00150787" w:rsidRDefault="00150787" w:rsidP="00150787">
      <w:pPr>
        <w:pStyle w:val="Heading2"/>
      </w:pPr>
      <w:bookmarkStart w:id="30" w:name="_Toc37538228"/>
      <w:r>
        <w:t>Suspension and Exit Criteria</w:t>
      </w:r>
      <w:bookmarkEnd w:id="30"/>
    </w:p>
    <w:p w14:paraId="20374B9B" w14:textId="5937DCB5" w:rsidR="48A0C5FB" w:rsidRDefault="48A0C5FB" w:rsidP="07689BB6">
      <w:pPr>
        <w:spacing w:line="259" w:lineRule="auto"/>
      </w:pPr>
      <w:r w:rsidRPr="663C1C10">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14:paraId="03E56C3D" w14:textId="774BCD08" w:rsidR="663C1C10" w:rsidRDefault="663C1C10" w:rsidP="663C1C10">
      <w:pPr>
        <w:spacing w:line="259" w:lineRule="auto"/>
        <w:rPr>
          <w:sz w:val="22"/>
          <w:szCs w:val="22"/>
        </w:rPr>
      </w:pPr>
    </w:p>
    <w:p w14:paraId="3657D4C1" w14:textId="77777777" w:rsidR="00941D93" w:rsidRDefault="00941D93">
      <w:pPr>
        <w:pStyle w:val="Heading2"/>
      </w:pPr>
      <w:bookmarkStart w:id="31" w:name="_Toc37538229"/>
      <w:commentRangeStart w:id="32"/>
      <w:r>
        <w:lastRenderedPageBreak/>
        <w:t>Document Overview</w:t>
      </w:r>
      <w:bookmarkEnd w:id="31"/>
      <w:commentRangeEnd w:id="32"/>
      <w:r w:rsidR="00160DC1">
        <w:rPr>
          <w:rStyle w:val="CommentReference"/>
          <w:b w:val="0"/>
        </w:rPr>
        <w:commentReference w:id="32"/>
      </w:r>
    </w:p>
    <w:p w14:paraId="2207EA78" w14:textId="1F19A2AF" w:rsidR="392B328D" w:rsidRDefault="392B328D" w:rsidP="07689BB6">
      <w:pPr>
        <w:spacing w:line="259" w:lineRule="auto"/>
      </w:pPr>
      <w:r w:rsidRPr="663C1C10">
        <w:rPr>
          <w:sz w:val="22"/>
          <w:szCs w:val="22"/>
        </w:rPr>
        <w:t>In chapter one, the system introduced, the scope of the project explained, the suspension and exit criteria specified, and an overview of the system provided. In chapter two, the test items and features explained. Chapter three is about the test approach and listed the test cases, the critical status of each test case, and demonstrated each test case objective. Chapter four each test case explained, the operation actions and the purpose of them provided. The expected results and the actual result can be found for each test case in this chapter. Finally, in Chapter five the test schedule is listed. The appendix is available in chapter six of this document.</w:t>
      </w:r>
    </w:p>
    <w:p w14:paraId="381DEF17" w14:textId="5F8F2FC0" w:rsidR="663C1C10" w:rsidRDefault="663C1C10" w:rsidP="663C1C10">
      <w:pPr>
        <w:spacing w:line="259" w:lineRule="auto"/>
        <w:rPr>
          <w:sz w:val="22"/>
          <w:szCs w:val="22"/>
        </w:rPr>
      </w:pPr>
    </w:p>
    <w:p w14:paraId="071E4E01" w14:textId="77777777" w:rsidR="00941D93" w:rsidRDefault="007E0AF8">
      <w:pPr>
        <w:pStyle w:val="Heading2"/>
      </w:pPr>
      <w:bookmarkStart w:id="33" w:name="_Toc37538230"/>
      <w:r>
        <w:t>References</w:t>
      </w:r>
      <w:bookmarkEnd w:id="33"/>
    </w:p>
    <w:p w14:paraId="57354F4A" w14:textId="61CDDB9A" w:rsidR="77C7CABA" w:rsidRDefault="77C7CABA" w:rsidP="07689BB6">
      <w:pPr>
        <w:spacing w:line="259" w:lineRule="auto"/>
      </w:pPr>
      <w:r>
        <w:t>[1] Spec.docx</w:t>
      </w:r>
    </w:p>
    <w:p w14:paraId="52E56223" w14:textId="77777777" w:rsidR="00941D93" w:rsidRDefault="00941D93"/>
    <w:p w14:paraId="6A483E30" w14:textId="77777777" w:rsidR="007A4335" w:rsidRDefault="007A4335" w:rsidP="007A4335">
      <w:pPr>
        <w:pStyle w:val="Heading1"/>
        <w:pageBreakBefore w:val="0"/>
      </w:pPr>
      <w:bookmarkStart w:id="34" w:name="_Toc227033591"/>
      <w:r>
        <w:br w:type="page"/>
      </w:r>
      <w:bookmarkStart w:id="35" w:name="_Toc37538231"/>
      <w:r>
        <w:lastRenderedPageBreak/>
        <w:t>Test Items and Features</w:t>
      </w:r>
      <w:bookmarkEnd w:id="34"/>
      <w:bookmarkEnd w:id="35"/>
    </w:p>
    <w:p w14:paraId="3887E63F" w14:textId="5B58CDDB" w:rsidR="53DD866F" w:rsidRDefault="53DD866F" w:rsidP="07689BB6">
      <w:pPr>
        <w:spacing w:line="259" w:lineRule="auto"/>
      </w:pPr>
      <w:r w:rsidRPr="07689BB6">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14:paraId="7B63C93C" w14:textId="776D753C" w:rsidR="07689BB6" w:rsidRDefault="07689BB6" w:rsidP="07689BB6">
      <w:pPr>
        <w:spacing w:line="259" w:lineRule="auto"/>
      </w:pPr>
    </w:p>
    <w:p w14:paraId="63FBF952" w14:textId="3FDD3F15" w:rsidR="3365D076" w:rsidRDefault="3365D076" w:rsidP="07689BB6">
      <w:pPr>
        <w:pStyle w:val="Heading2"/>
      </w:pPr>
      <w:bookmarkStart w:id="36" w:name="_Toc37538232"/>
      <w:r>
        <w:t>Undo</w:t>
      </w:r>
      <w:bookmarkEnd w:id="36"/>
    </w:p>
    <w:p w14:paraId="5ABCE995" w14:textId="7D8B35F2" w:rsidR="0A0717C6" w:rsidRDefault="0A0717C6" w:rsidP="07689BB6">
      <w:r w:rsidRPr="663C1C10">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14:paraId="6C0E36D7" w14:textId="239D70DF" w:rsidR="663C1C10" w:rsidRDefault="663C1C10" w:rsidP="663C1C10">
      <w:pPr>
        <w:rPr>
          <w:sz w:val="22"/>
          <w:szCs w:val="22"/>
        </w:rPr>
      </w:pPr>
    </w:p>
    <w:p w14:paraId="0AC6F5F6" w14:textId="02B825B2" w:rsidR="21102E45" w:rsidRDefault="21102E45" w:rsidP="07689BB6">
      <w:pPr>
        <w:pStyle w:val="Heading2"/>
      </w:pPr>
      <w:bookmarkStart w:id="37" w:name="_Toc37538233"/>
      <w:r>
        <w:t>Copy Row</w:t>
      </w:r>
      <w:bookmarkEnd w:id="37"/>
    </w:p>
    <w:p w14:paraId="2F7B1061" w14:textId="12BE2334" w:rsidR="4F27CC7A" w:rsidRDefault="4F27CC7A" w:rsidP="07689BB6">
      <w:pPr>
        <w:spacing w:line="259" w:lineRule="auto"/>
      </w:pPr>
      <w:r w:rsidRPr="663C1C10">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14:paraId="4060EA5F" w14:textId="18F188B3" w:rsidR="663C1C10" w:rsidRDefault="663C1C10" w:rsidP="663C1C10">
      <w:pPr>
        <w:spacing w:line="259" w:lineRule="auto"/>
        <w:rPr>
          <w:sz w:val="22"/>
          <w:szCs w:val="22"/>
        </w:rPr>
      </w:pPr>
    </w:p>
    <w:p w14:paraId="6EA2CC52" w14:textId="1172F4A7" w:rsidR="21102E45" w:rsidRDefault="21102E45" w:rsidP="07689BB6">
      <w:pPr>
        <w:pStyle w:val="Heading2"/>
      </w:pPr>
      <w:bookmarkStart w:id="38" w:name="_Toc37538234"/>
      <w:r>
        <w:t>Paste Row</w:t>
      </w:r>
      <w:bookmarkEnd w:id="38"/>
    </w:p>
    <w:p w14:paraId="4CF46738" w14:textId="059F79C9" w:rsidR="584578AF" w:rsidRDefault="584578AF" w:rsidP="07689BB6">
      <w:pPr>
        <w:spacing w:line="259" w:lineRule="auto"/>
      </w:pPr>
      <w:r w:rsidRPr="663C1C10">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14:paraId="5C0612C6" w14:textId="1135841B" w:rsidR="663C1C10" w:rsidRDefault="663C1C10" w:rsidP="663C1C10">
      <w:pPr>
        <w:spacing w:line="259" w:lineRule="auto"/>
        <w:rPr>
          <w:sz w:val="22"/>
          <w:szCs w:val="22"/>
        </w:rPr>
      </w:pPr>
    </w:p>
    <w:p w14:paraId="0B0066F6" w14:textId="4DDE3BD2" w:rsidR="21102E45" w:rsidRDefault="21102E45" w:rsidP="07689BB6">
      <w:pPr>
        <w:pStyle w:val="Heading2"/>
      </w:pPr>
      <w:bookmarkStart w:id="39" w:name="_Toc37538235"/>
      <w:r>
        <w:t>Insert Row</w:t>
      </w:r>
      <w:bookmarkEnd w:id="39"/>
    </w:p>
    <w:p w14:paraId="7C4D93CA" w14:textId="52493C0F" w:rsidR="21102E45" w:rsidRDefault="21102E45" w:rsidP="07689BB6">
      <w:pPr>
        <w:spacing w:line="259" w:lineRule="auto"/>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pointer or press the shortcut (^</w:t>
      </w:r>
      <w:proofErr w:type="spellStart"/>
      <w:r w:rsidR="2FEC06D9">
        <w:t>i</w:t>
      </w:r>
      <w:proofErr w:type="spellEnd"/>
      <w:r w:rsidR="2FEC06D9">
        <w:t xml:space="preserve">). </w:t>
      </w:r>
    </w:p>
    <w:p w14:paraId="2BD4756C" w14:textId="34D00ECE" w:rsidR="663C1C10" w:rsidRDefault="663C1C10" w:rsidP="663C1C10">
      <w:pPr>
        <w:spacing w:line="259" w:lineRule="auto"/>
      </w:pPr>
    </w:p>
    <w:p w14:paraId="65E10C0C" w14:textId="7781D324" w:rsidR="21102E45" w:rsidRDefault="21102E45" w:rsidP="07689BB6">
      <w:pPr>
        <w:pStyle w:val="Heading2"/>
      </w:pPr>
      <w:bookmarkStart w:id="40" w:name="_Toc37538236"/>
      <w:r>
        <w:t>Delete Row</w:t>
      </w:r>
      <w:bookmarkEnd w:id="40"/>
    </w:p>
    <w:p w14:paraId="64A761AE" w14:textId="6E762A2A" w:rsidR="69C27E24" w:rsidRDefault="69C27E24" w:rsidP="07689BB6">
      <w:pPr>
        <w:spacing w:line="259" w:lineRule="auto"/>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14:paraId="67588571" w14:textId="225A7B5B" w:rsidR="663C1C10" w:rsidRDefault="663C1C10" w:rsidP="663C1C10">
      <w:pPr>
        <w:spacing w:line="259" w:lineRule="auto"/>
      </w:pPr>
    </w:p>
    <w:p w14:paraId="2AA6B3AB" w14:textId="01B01EE9" w:rsidR="21102E45" w:rsidRDefault="21102E45" w:rsidP="07689BB6">
      <w:pPr>
        <w:pStyle w:val="Heading2"/>
        <w:spacing w:line="259" w:lineRule="auto"/>
      </w:pPr>
      <w:bookmarkStart w:id="41" w:name="_Toc37538237"/>
      <w:r>
        <w:t>Search</w:t>
      </w:r>
      <w:bookmarkEnd w:id="41"/>
    </w:p>
    <w:p w14:paraId="6C6EA587" w14:textId="1ACFC870" w:rsidR="66F5798B" w:rsidRDefault="66F5798B" w:rsidP="07689BB6">
      <w:pPr>
        <w:spacing w:line="259" w:lineRule="auto"/>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14:paraId="1DDB956F" w14:textId="34F6279E" w:rsidR="663C1C10" w:rsidRDefault="663C1C10" w:rsidP="663C1C10">
      <w:pPr>
        <w:spacing w:line="259" w:lineRule="auto"/>
      </w:pPr>
    </w:p>
    <w:p w14:paraId="00ABADA0" w14:textId="71C70135" w:rsidR="21102E45" w:rsidRDefault="21102E45" w:rsidP="07689BB6">
      <w:pPr>
        <w:pStyle w:val="Heading3"/>
      </w:pPr>
      <w:bookmarkStart w:id="42" w:name="_Toc37538238"/>
      <w:r>
        <w:t>Search and Replace Elements</w:t>
      </w:r>
      <w:bookmarkEnd w:id="42"/>
    </w:p>
    <w:p w14:paraId="1DC3150D" w14:textId="2EA5259A" w:rsidR="417FB5A5" w:rsidRDefault="417FB5A5" w:rsidP="07689BB6">
      <w:r w:rsidRPr="663C1C10">
        <w:rPr>
          <w:sz w:val="22"/>
          <w:szCs w:val="22"/>
        </w:rPr>
        <w:t xml:space="preserve">Users can use the find function or they can use find and replace action. It helps the users to find specific data and replace the cell by another value. The </w:t>
      </w:r>
      <w:proofErr w:type="spellStart"/>
      <w:r w:rsidRPr="663C1C10">
        <w:rPr>
          <w:sz w:val="22"/>
          <w:szCs w:val="22"/>
        </w:rPr>
        <w:t>ReplaceAll</w:t>
      </w:r>
      <w:proofErr w:type="spellEnd"/>
      <w:r w:rsidRPr="663C1C10">
        <w:rPr>
          <w:sz w:val="22"/>
          <w:szCs w:val="22"/>
        </w:rPr>
        <w:t xml:space="preserve"> function is already implemented in the GUI. Thus, the users don’t need to replace the previous value by a new value one by one.</w:t>
      </w:r>
    </w:p>
    <w:p w14:paraId="643C946A" w14:textId="0B8E893F" w:rsidR="663C1C10" w:rsidRDefault="663C1C10" w:rsidP="663C1C10">
      <w:pPr>
        <w:rPr>
          <w:sz w:val="22"/>
          <w:szCs w:val="22"/>
        </w:rPr>
      </w:pPr>
    </w:p>
    <w:p w14:paraId="0CDE1D59" w14:textId="13E7D63D" w:rsidR="21102E45" w:rsidRDefault="21102E45" w:rsidP="07689BB6">
      <w:pPr>
        <w:pStyle w:val="Heading3"/>
      </w:pPr>
      <w:bookmarkStart w:id="43" w:name="_Toc37538239"/>
      <w:r>
        <w:t>Find Match Cases</w:t>
      </w:r>
      <w:bookmarkEnd w:id="43"/>
    </w:p>
    <w:p w14:paraId="20EA0DAC" w14:textId="2814B511" w:rsidR="0FEDD089" w:rsidRDefault="0FEDD089" w:rsidP="07689BB6">
      <w:r w:rsidRPr="663C1C10">
        <w:rPr>
          <w:sz w:val="22"/>
          <w:szCs w:val="22"/>
        </w:rPr>
        <w:t>Find Match Case option helps users to find the exact match they are looking for. This option helps them to find the result they want more accurate. It shows the cells that have the word inside them.</w:t>
      </w:r>
    </w:p>
    <w:p w14:paraId="2F24D447" w14:textId="656AB5E7" w:rsidR="663C1C10" w:rsidRDefault="663C1C10" w:rsidP="663C1C10">
      <w:pPr>
        <w:rPr>
          <w:sz w:val="22"/>
          <w:szCs w:val="22"/>
        </w:rPr>
      </w:pPr>
    </w:p>
    <w:p w14:paraId="2F783AFD" w14:textId="5EB43980" w:rsidR="21102E45" w:rsidRDefault="21102E45" w:rsidP="07689BB6">
      <w:pPr>
        <w:pStyle w:val="Heading3"/>
      </w:pPr>
      <w:bookmarkStart w:id="44" w:name="_Toc37538240"/>
      <w:r>
        <w:t>Find Match Whole Words</w:t>
      </w:r>
      <w:bookmarkEnd w:id="44"/>
    </w:p>
    <w:p w14:paraId="4E132908" w14:textId="30AC0F4B" w:rsidR="75188808" w:rsidRDefault="75188808" w:rsidP="07689BB6">
      <w:pPr>
        <w:spacing w:line="259" w:lineRule="auto"/>
      </w:pPr>
      <w:r w:rsidRPr="663C1C10">
        <w:rPr>
          <w:sz w:val="22"/>
          <w:szCs w:val="22"/>
        </w:rPr>
        <w:t>This option helps the user to find the exact word they want on the table. This option just returns the cells that have the exact word the users searched.</w:t>
      </w:r>
    </w:p>
    <w:p w14:paraId="52300237" w14:textId="7B7506BD" w:rsidR="663C1C10" w:rsidRDefault="663C1C10" w:rsidP="663C1C10">
      <w:pPr>
        <w:spacing w:line="259" w:lineRule="auto"/>
        <w:rPr>
          <w:sz w:val="22"/>
          <w:szCs w:val="22"/>
        </w:rPr>
      </w:pPr>
    </w:p>
    <w:p w14:paraId="2589FEEC" w14:textId="77777777" w:rsidR="00941D93" w:rsidRDefault="00941D93">
      <w:pPr>
        <w:pStyle w:val="Heading1"/>
      </w:pPr>
      <w:bookmarkStart w:id="45" w:name="_Toc37538241"/>
      <w:r>
        <w:lastRenderedPageBreak/>
        <w:t>Testing Approach</w:t>
      </w:r>
      <w:bookmarkEnd w:id="45"/>
    </w:p>
    <w:p w14:paraId="5043CB0F" w14:textId="77777777" w:rsidR="00941D93" w:rsidRDefault="00941D93"/>
    <w:p w14:paraId="2781D468" w14:textId="6D17AFDC" w:rsidR="0244A7BF" w:rsidRDefault="0244A7BF" w:rsidP="07689BB6">
      <w:r w:rsidRPr="663C1C10">
        <w:rPr>
          <w:sz w:val="22"/>
          <w:szCs w:val="22"/>
        </w:rPr>
        <w:t xml:space="preserve">In this test, we try to test the functionalities of the editing menu in the database editor software. </w:t>
      </w:r>
      <w:commentRangeStart w:id="46"/>
      <w:r w:rsidRPr="663C1C10">
        <w:rPr>
          <w:sz w:val="22"/>
          <w:szCs w:val="22"/>
        </w:rPr>
        <w:t xml:space="preserve">The purpose of this testing is to check the functionality </w:t>
      </w:r>
      <w:commentRangeEnd w:id="46"/>
      <w:r w:rsidR="000A2171">
        <w:rPr>
          <w:rStyle w:val="CommentReference"/>
        </w:rPr>
        <w:commentReference w:id="46"/>
      </w:r>
      <w:r w:rsidRPr="663C1C10">
        <w:rPr>
          <w:sz w:val="22"/>
          <w:szCs w:val="22"/>
        </w:rPr>
        <w:t xml:space="preserve">of the edit menu and find any possible scenarios that cause any 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14:paraId="0983C849" w14:textId="195F0186" w:rsidR="663C1C10" w:rsidRDefault="663C1C10" w:rsidP="663C1C10">
      <w:pPr>
        <w:rPr>
          <w:sz w:val="22"/>
          <w:szCs w:val="22"/>
        </w:rPr>
      </w:pPr>
    </w:p>
    <w:p w14:paraId="07459315" w14:textId="77777777" w:rsidR="009069AE" w:rsidRDefault="009069AE">
      <w:pPr>
        <w:pStyle w:val="ListBullet"/>
        <w:numPr>
          <w:ilvl w:val="0"/>
          <w:numId w:val="0"/>
        </w:numPr>
        <w:ind w:left="576" w:hanging="360"/>
      </w:pPr>
    </w:p>
    <w:p w14:paraId="4A8B7B50" w14:textId="77777777" w:rsidR="009069AE" w:rsidRDefault="009069AE" w:rsidP="009069AE">
      <w:pPr>
        <w:pStyle w:val="Caption"/>
        <w:keepNext/>
      </w:pPr>
      <w:bookmarkStart w:id="47" w:name="_Ref234215049"/>
      <w:r>
        <w:t>Table 1: Test Plan</w:t>
      </w:r>
      <w:bookmarkEnd w:id="47"/>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34278B23" w14:textId="77777777" w:rsidTr="62295B91">
        <w:trPr>
          <w:trHeight w:val="360"/>
        </w:trPr>
        <w:tc>
          <w:tcPr>
            <w:tcW w:w="9306" w:type="dxa"/>
            <w:gridSpan w:val="3"/>
            <w:shd w:val="clear" w:color="auto" w:fill="E0E0E0"/>
          </w:tcPr>
          <w:p w14:paraId="6537F28F" w14:textId="77777777" w:rsidR="007A4335" w:rsidRDefault="007A4335" w:rsidP="009162F5">
            <w:pPr>
              <w:jc w:val="center"/>
              <w:rPr>
                <w:b/>
              </w:rPr>
            </w:pPr>
          </w:p>
          <w:p w14:paraId="186A51CD" w14:textId="77777777" w:rsidR="007A4335" w:rsidRDefault="007A4335" w:rsidP="009162F5">
            <w:pPr>
              <w:jc w:val="center"/>
              <w:rPr>
                <w:b/>
              </w:rPr>
            </w:pPr>
            <w:r>
              <w:rPr>
                <w:b/>
              </w:rPr>
              <w:t>TEST SUITE &lt;Identifier&gt;</w:t>
            </w:r>
          </w:p>
        </w:tc>
      </w:tr>
      <w:tr w:rsidR="007A4335" w14:paraId="3B3CA702" w14:textId="77777777" w:rsidTr="62295B91">
        <w:trPr>
          <w:trHeight w:val="360"/>
        </w:trPr>
        <w:tc>
          <w:tcPr>
            <w:tcW w:w="2290" w:type="dxa"/>
            <w:shd w:val="clear" w:color="auto" w:fill="auto"/>
          </w:tcPr>
          <w:p w14:paraId="10F584A3" w14:textId="77777777" w:rsidR="007A4335" w:rsidRDefault="007A4335" w:rsidP="009162F5">
            <w:pPr>
              <w:jc w:val="center"/>
              <w:rPr>
                <w:b/>
              </w:rPr>
            </w:pPr>
            <w:r>
              <w:rPr>
                <w:b/>
              </w:rPr>
              <w:t>Description of Test Suite</w:t>
            </w:r>
          </w:p>
        </w:tc>
        <w:tc>
          <w:tcPr>
            <w:tcW w:w="7016" w:type="dxa"/>
            <w:gridSpan w:val="2"/>
            <w:shd w:val="clear" w:color="auto" w:fill="auto"/>
          </w:tcPr>
          <w:p w14:paraId="6DFB9E20" w14:textId="620A5A01" w:rsidR="007A4335" w:rsidRDefault="3F229F4C" w:rsidP="07689BB6">
            <w:pPr>
              <w:jc w:val="center"/>
              <w:rPr>
                <w:b/>
                <w:bCs/>
              </w:rPr>
            </w:pPr>
            <w:r w:rsidRPr="07689BB6">
              <w:rPr>
                <w:b/>
                <w:bCs/>
              </w:rPr>
              <w:t>In this test suite, the focus is to test edit menu operations on the software</w:t>
            </w:r>
            <w:r w:rsidR="57E54D51" w:rsidRPr="07689BB6">
              <w:rPr>
                <w:b/>
                <w:bCs/>
              </w:rPr>
              <w:t>. This test suite is included testing for inserting, deleting, copying, pasting, Search, and undo</w:t>
            </w:r>
          </w:p>
        </w:tc>
      </w:tr>
      <w:tr w:rsidR="007A4335" w14:paraId="25FACD80" w14:textId="77777777" w:rsidTr="62295B91">
        <w:trPr>
          <w:trHeight w:val="360"/>
        </w:trPr>
        <w:tc>
          <w:tcPr>
            <w:tcW w:w="2290" w:type="dxa"/>
            <w:shd w:val="clear" w:color="auto" w:fill="E0E0E0"/>
          </w:tcPr>
          <w:p w14:paraId="5DC98EAD" w14:textId="77777777" w:rsidR="007A4335" w:rsidRDefault="007A4335" w:rsidP="009162F5">
            <w:pPr>
              <w:jc w:val="center"/>
              <w:rPr>
                <w:b/>
              </w:rPr>
            </w:pPr>
            <w:r>
              <w:rPr>
                <w:b/>
              </w:rPr>
              <w:t>Test Case Identifier</w:t>
            </w:r>
          </w:p>
        </w:tc>
        <w:tc>
          <w:tcPr>
            <w:tcW w:w="5378" w:type="dxa"/>
            <w:shd w:val="clear" w:color="auto" w:fill="E0E0E0"/>
          </w:tcPr>
          <w:p w14:paraId="6510F2A9" w14:textId="77777777" w:rsidR="007A4335" w:rsidRDefault="007A4335" w:rsidP="009162F5">
            <w:pPr>
              <w:jc w:val="center"/>
              <w:rPr>
                <w:b/>
              </w:rPr>
            </w:pPr>
            <w:r>
              <w:rPr>
                <w:b/>
              </w:rPr>
              <w:t>Objective</w:t>
            </w:r>
          </w:p>
        </w:tc>
        <w:tc>
          <w:tcPr>
            <w:tcW w:w="1638" w:type="dxa"/>
            <w:shd w:val="clear" w:color="auto" w:fill="E0E0E0"/>
          </w:tcPr>
          <w:p w14:paraId="48C2C0C3" w14:textId="77777777" w:rsidR="007A4335" w:rsidRDefault="00013402" w:rsidP="009162F5">
            <w:pPr>
              <w:jc w:val="center"/>
              <w:rPr>
                <w:b/>
              </w:rPr>
            </w:pPr>
            <w:r>
              <w:rPr>
                <w:b/>
              </w:rPr>
              <w:t>Criticality</w:t>
            </w:r>
          </w:p>
        </w:tc>
      </w:tr>
      <w:tr w:rsidR="007A4335" w14:paraId="70DF9E56" w14:textId="77777777" w:rsidTr="62295B91">
        <w:trPr>
          <w:trHeight w:val="378"/>
        </w:trPr>
        <w:tc>
          <w:tcPr>
            <w:tcW w:w="2290" w:type="dxa"/>
          </w:tcPr>
          <w:p w14:paraId="44E871BC" w14:textId="6C351DA2" w:rsidR="007A4335" w:rsidRDefault="60594101" w:rsidP="009162F5">
            <w:pPr>
              <w:jc w:val="center"/>
            </w:pPr>
            <w:commentRangeStart w:id="48"/>
            <w:r>
              <w:t>Test Case 1</w:t>
            </w:r>
            <w:commentRangeEnd w:id="48"/>
            <w:r w:rsidR="000A2171">
              <w:rPr>
                <w:rStyle w:val="CommentReference"/>
              </w:rPr>
              <w:commentReference w:id="48"/>
            </w:r>
          </w:p>
        </w:tc>
        <w:tc>
          <w:tcPr>
            <w:tcW w:w="5378" w:type="dxa"/>
            <w:shd w:val="clear" w:color="auto" w:fill="auto"/>
          </w:tcPr>
          <w:p w14:paraId="144A5D23" w14:textId="3E8D5DED" w:rsidR="007A4335" w:rsidRDefault="60594101" w:rsidP="07689BB6">
            <w:pPr>
              <w:jc w:val="center"/>
              <w:rPr>
                <w:b/>
                <w:bCs/>
              </w:rPr>
            </w:pPr>
            <w:r w:rsidRPr="07689BB6">
              <w:rPr>
                <w:b/>
                <w:bCs/>
              </w:rPr>
              <w:t>Test the functionality of UNDO</w:t>
            </w:r>
          </w:p>
        </w:tc>
        <w:tc>
          <w:tcPr>
            <w:tcW w:w="1638" w:type="dxa"/>
            <w:shd w:val="clear" w:color="auto" w:fill="auto"/>
          </w:tcPr>
          <w:p w14:paraId="738610EB" w14:textId="4688F5CA" w:rsidR="007A4335" w:rsidRDefault="0D04ECC9" w:rsidP="07689BB6">
            <w:pPr>
              <w:jc w:val="center"/>
              <w:rPr>
                <w:b/>
                <w:bCs/>
              </w:rPr>
            </w:pPr>
            <w:r w:rsidRPr="07689BB6">
              <w:rPr>
                <w:b/>
                <w:bCs/>
              </w:rPr>
              <w:t>High</w:t>
            </w:r>
          </w:p>
        </w:tc>
      </w:tr>
      <w:tr w:rsidR="007A4335" w14:paraId="637805D2" w14:textId="77777777" w:rsidTr="62295B91">
        <w:trPr>
          <w:trHeight w:val="378"/>
        </w:trPr>
        <w:tc>
          <w:tcPr>
            <w:tcW w:w="2290" w:type="dxa"/>
          </w:tcPr>
          <w:p w14:paraId="463F29E8" w14:textId="6B41BF33" w:rsidR="007A4335" w:rsidRDefault="60594101" w:rsidP="009162F5">
            <w:pPr>
              <w:jc w:val="center"/>
            </w:pPr>
            <w:commentRangeStart w:id="49"/>
            <w:r>
              <w:t>Test Case 2</w:t>
            </w:r>
            <w:commentRangeEnd w:id="49"/>
            <w:r w:rsidR="000A2171">
              <w:rPr>
                <w:rStyle w:val="CommentReference"/>
              </w:rPr>
              <w:commentReference w:id="49"/>
            </w:r>
          </w:p>
        </w:tc>
        <w:tc>
          <w:tcPr>
            <w:tcW w:w="5378" w:type="dxa"/>
            <w:shd w:val="clear" w:color="auto" w:fill="auto"/>
          </w:tcPr>
          <w:p w14:paraId="3B7B4B86" w14:textId="7B6F5BAB" w:rsidR="007A4335" w:rsidRDefault="60594101" w:rsidP="07689BB6">
            <w:pPr>
              <w:jc w:val="center"/>
              <w:rPr>
                <w:b/>
                <w:bCs/>
              </w:rPr>
            </w:pPr>
            <w:r w:rsidRPr="07689BB6">
              <w:rPr>
                <w:b/>
                <w:bCs/>
              </w:rPr>
              <w:t>Test the functionality of COPY ROW</w:t>
            </w:r>
          </w:p>
        </w:tc>
        <w:tc>
          <w:tcPr>
            <w:tcW w:w="1638" w:type="dxa"/>
            <w:shd w:val="clear" w:color="auto" w:fill="auto"/>
          </w:tcPr>
          <w:p w14:paraId="3A0FF5F2" w14:textId="6A0759B0" w:rsidR="007A4335" w:rsidRDefault="754BBE49" w:rsidP="07689BB6">
            <w:pPr>
              <w:jc w:val="center"/>
              <w:rPr>
                <w:b/>
                <w:bCs/>
              </w:rPr>
            </w:pPr>
            <w:r w:rsidRPr="07689BB6">
              <w:rPr>
                <w:b/>
                <w:bCs/>
              </w:rPr>
              <w:t>Medium</w:t>
            </w:r>
          </w:p>
        </w:tc>
      </w:tr>
      <w:tr w:rsidR="07689BB6" w14:paraId="4F2DAB8F" w14:textId="77777777" w:rsidTr="62295B91">
        <w:trPr>
          <w:trHeight w:val="378"/>
        </w:trPr>
        <w:tc>
          <w:tcPr>
            <w:tcW w:w="2290" w:type="dxa"/>
          </w:tcPr>
          <w:p w14:paraId="336CB3FE" w14:textId="4B7C01A6" w:rsidR="60594101" w:rsidRDefault="60594101" w:rsidP="07689BB6">
            <w:pPr>
              <w:jc w:val="center"/>
            </w:pPr>
            <w:r>
              <w:t>Test Case 3</w:t>
            </w:r>
          </w:p>
        </w:tc>
        <w:tc>
          <w:tcPr>
            <w:tcW w:w="5378" w:type="dxa"/>
            <w:shd w:val="clear" w:color="auto" w:fill="auto"/>
          </w:tcPr>
          <w:p w14:paraId="2889FC53" w14:textId="046D54C6" w:rsidR="60594101" w:rsidRDefault="60594101" w:rsidP="07689BB6">
            <w:pPr>
              <w:jc w:val="center"/>
              <w:rPr>
                <w:b/>
                <w:bCs/>
              </w:rPr>
            </w:pPr>
            <w:r w:rsidRPr="07689BB6">
              <w:rPr>
                <w:b/>
                <w:bCs/>
              </w:rPr>
              <w:t>Test the functionality of PASTE ROW</w:t>
            </w:r>
          </w:p>
        </w:tc>
        <w:tc>
          <w:tcPr>
            <w:tcW w:w="1638" w:type="dxa"/>
            <w:shd w:val="clear" w:color="auto" w:fill="auto"/>
          </w:tcPr>
          <w:p w14:paraId="6EE161C9" w14:textId="598BE681" w:rsidR="404B0B34" w:rsidRDefault="404B0B34" w:rsidP="07689BB6">
            <w:pPr>
              <w:jc w:val="center"/>
              <w:rPr>
                <w:b/>
                <w:bCs/>
              </w:rPr>
            </w:pPr>
            <w:r w:rsidRPr="07689BB6">
              <w:rPr>
                <w:b/>
                <w:bCs/>
              </w:rPr>
              <w:t>Medium</w:t>
            </w:r>
          </w:p>
        </w:tc>
      </w:tr>
      <w:tr w:rsidR="07689BB6" w14:paraId="665E4843" w14:textId="77777777" w:rsidTr="62295B91">
        <w:trPr>
          <w:trHeight w:val="378"/>
        </w:trPr>
        <w:tc>
          <w:tcPr>
            <w:tcW w:w="2290" w:type="dxa"/>
          </w:tcPr>
          <w:p w14:paraId="06A60D10" w14:textId="29E0FE34" w:rsidR="60594101" w:rsidRDefault="60594101" w:rsidP="07689BB6">
            <w:pPr>
              <w:jc w:val="center"/>
            </w:pPr>
            <w:r>
              <w:t>Test Case 4</w:t>
            </w:r>
          </w:p>
        </w:tc>
        <w:tc>
          <w:tcPr>
            <w:tcW w:w="5378" w:type="dxa"/>
            <w:shd w:val="clear" w:color="auto" w:fill="auto"/>
          </w:tcPr>
          <w:p w14:paraId="39B27814" w14:textId="0EC85B3B" w:rsidR="60594101" w:rsidRDefault="60594101" w:rsidP="07689BB6">
            <w:pPr>
              <w:jc w:val="center"/>
              <w:rPr>
                <w:b/>
                <w:bCs/>
              </w:rPr>
            </w:pPr>
            <w:r w:rsidRPr="07689BB6">
              <w:rPr>
                <w:b/>
                <w:bCs/>
              </w:rPr>
              <w:t>Test the functionality of INSERT ROW</w:t>
            </w:r>
          </w:p>
        </w:tc>
        <w:tc>
          <w:tcPr>
            <w:tcW w:w="1638" w:type="dxa"/>
            <w:shd w:val="clear" w:color="auto" w:fill="auto"/>
          </w:tcPr>
          <w:p w14:paraId="48E13F6E" w14:textId="0C4EDFF3" w:rsidR="51998DCA" w:rsidRDefault="51998DCA" w:rsidP="07689BB6">
            <w:pPr>
              <w:jc w:val="center"/>
              <w:rPr>
                <w:b/>
                <w:bCs/>
              </w:rPr>
            </w:pPr>
            <w:r w:rsidRPr="07689BB6">
              <w:rPr>
                <w:b/>
                <w:bCs/>
              </w:rPr>
              <w:t>High</w:t>
            </w:r>
          </w:p>
        </w:tc>
      </w:tr>
      <w:tr w:rsidR="07689BB6" w14:paraId="1ADC8D77" w14:textId="77777777" w:rsidTr="62295B91">
        <w:trPr>
          <w:trHeight w:val="378"/>
        </w:trPr>
        <w:tc>
          <w:tcPr>
            <w:tcW w:w="2290" w:type="dxa"/>
          </w:tcPr>
          <w:p w14:paraId="5A1DD2FE" w14:textId="77117E79" w:rsidR="60594101" w:rsidRDefault="60594101" w:rsidP="07689BB6">
            <w:pPr>
              <w:jc w:val="center"/>
            </w:pPr>
            <w:r>
              <w:t>Test Case 5</w:t>
            </w:r>
          </w:p>
        </w:tc>
        <w:tc>
          <w:tcPr>
            <w:tcW w:w="5378" w:type="dxa"/>
            <w:shd w:val="clear" w:color="auto" w:fill="auto"/>
          </w:tcPr>
          <w:p w14:paraId="743B00DD" w14:textId="147D8DB9" w:rsidR="60594101" w:rsidRDefault="60594101" w:rsidP="07689BB6">
            <w:pPr>
              <w:jc w:val="center"/>
              <w:rPr>
                <w:b/>
                <w:bCs/>
              </w:rPr>
            </w:pPr>
            <w:r w:rsidRPr="07689BB6">
              <w:rPr>
                <w:b/>
                <w:bCs/>
              </w:rPr>
              <w:t>Test the functionality of DELETE ROW</w:t>
            </w:r>
          </w:p>
        </w:tc>
        <w:tc>
          <w:tcPr>
            <w:tcW w:w="1638" w:type="dxa"/>
            <w:shd w:val="clear" w:color="auto" w:fill="auto"/>
          </w:tcPr>
          <w:p w14:paraId="30F61169" w14:textId="510D4C8F" w:rsidR="7F3A9AE3" w:rsidRDefault="7F3A9AE3" w:rsidP="07689BB6">
            <w:pPr>
              <w:jc w:val="center"/>
              <w:rPr>
                <w:b/>
                <w:bCs/>
              </w:rPr>
            </w:pPr>
            <w:r w:rsidRPr="07689BB6">
              <w:rPr>
                <w:b/>
                <w:bCs/>
              </w:rPr>
              <w:t>High</w:t>
            </w:r>
          </w:p>
        </w:tc>
      </w:tr>
      <w:tr w:rsidR="07689BB6" w14:paraId="239F80BF" w14:textId="77777777" w:rsidTr="62295B91">
        <w:trPr>
          <w:trHeight w:val="378"/>
        </w:trPr>
        <w:tc>
          <w:tcPr>
            <w:tcW w:w="2290" w:type="dxa"/>
          </w:tcPr>
          <w:p w14:paraId="42C94C00" w14:textId="5AA57EFE" w:rsidR="60594101" w:rsidRDefault="60594101" w:rsidP="07689BB6">
            <w:pPr>
              <w:jc w:val="center"/>
            </w:pPr>
            <w:r>
              <w:t>Test Case 6</w:t>
            </w:r>
          </w:p>
        </w:tc>
        <w:tc>
          <w:tcPr>
            <w:tcW w:w="5378" w:type="dxa"/>
            <w:shd w:val="clear" w:color="auto" w:fill="auto"/>
          </w:tcPr>
          <w:p w14:paraId="74EC7DAA" w14:textId="21452532" w:rsidR="60594101" w:rsidRDefault="60594101" w:rsidP="07689BB6">
            <w:pPr>
              <w:jc w:val="center"/>
              <w:rPr>
                <w:b/>
                <w:bCs/>
              </w:rPr>
            </w:pPr>
            <w:r w:rsidRPr="07689BB6">
              <w:rPr>
                <w:b/>
                <w:bCs/>
              </w:rPr>
              <w:t>Test the functionality of SEARCH</w:t>
            </w:r>
          </w:p>
        </w:tc>
        <w:tc>
          <w:tcPr>
            <w:tcW w:w="1638" w:type="dxa"/>
            <w:shd w:val="clear" w:color="auto" w:fill="auto"/>
          </w:tcPr>
          <w:p w14:paraId="7800531A" w14:textId="359DBA38" w:rsidR="4D9E0E9C" w:rsidRDefault="4D9E0E9C" w:rsidP="07689BB6">
            <w:pPr>
              <w:jc w:val="center"/>
              <w:rPr>
                <w:b/>
                <w:bCs/>
              </w:rPr>
            </w:pPr>
            <w:r w:rsidRPr="07689BB6">
              <w:rPr>
                <w:b/>
                <w:bCs/>
              </w:rPr>
              <w:t>High</w:t>
            </w:r>
          </w:p>
        </w:tc>
      </w:tr>
      <w:tr w:rsidR="07689BB6" w14:paraId="42577678" w14:textId="77777777" w:rsidTr="62295B91">
        <w:trPr>
          <w:trHeight w:val="378"/>
        </w:trPr>
        <w:tc>
          <w:tcPr>
            <w:tcW w:w="2290" w:type="dxa"/>
          </w:tcPr>
          <w:p w14:paraId="4354A2C9" w14:textId="56570B8F" w:rsidR="60594101" w:rsidRDefault="60594101" w:rsidP="07689BB6">
            <w:pPr>
              <w:jc w:val="center"/>
            </w:pPr>
            <w:r>
              <w:t>Test Case 7</w:t>
            </w:r>
          </w:p>
        </w:tc>
        <w:tc>
          <w:tcPr>
            <w:tcW w:w="5378" w:type="dxa"/>
            <w:shd w:val="clear" w:color="auto" w:fill="auto"/>
          </w:tcPr>
          <w:p w14:paraId="7DC079DE" w14:textId="585F5046" w:rsidR="60594101" w:rsidRDefault="60594101" w:rsidP="07689BB6">
            <w:pPr>
              <w:jc w:val="center"/>
              <w:rPr>
                <w:b/>
                <w:bCs/>
              </w:rPr>
            </w:pPr>
            <w:r w:rsidRPr="07689BB6">
              <w:rPr>
                <w:b/>
                <w:bCs/>
              </w:rPr>
              <w:t>Test the functionality of REPLACE</w:t>
            </w:r>
          </w:p>
        </w:tc>
        <w:tc>
          <w:tcPr>
            <w:tcW w:w="1638" w:type="dxa"/>
            <w:shd w:val="clear" w:color="auto" w:fill="auto"/>
          </w:tcPr>
          <w:p w14:paraId="61896B1B" w14:textId="0F5F369C" w:rsidR="0E74EE7F" w:rsidRDefault="0E74EE7F" w:rsidP="07689BB6">
            <w:pPr>
              <w:jc w:val="center"/>
              <w:rPr>
                <w:b/>
                <w:bCs/>
              </w:rPr>
            </w:pPr>
            <w:r w:rsidRPr="07689BB6">
              <w:rPr>
                <w:b/>
                <w:bCs/>
              </w:rPr>
              <w:t>Medium</w:t>
            </w:r>
          </w:p>
        </w:tc>
      </w:tr>
    </w:tbl>
    <w:p w14:paraId="45F7AB6F" w14:textId="1C5EF94F" w:rsidR="62295B91" w:rsidRDefault="62295B91"/>
    <w:p w14:paraId="5630AD66" w14:textId="77777777" w:rsidR="009069AE" w:rsidRDefault="009069AE" w:rsidP="009069AE"/>
    <w:p w14:paraId="1522D611" w14:textId="2868E586" w:rsidR="47875D17" w:rsidRDefault="47875D17" w:rsidP="07689BB6">
      <w:r w:rsidRPr="07689BB6">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14:paraId="2BA226A1" w14:textId="77777777" w:rsidR="009069AE" w:rsidRDefault="009069AE" w:rsidP="009069AE"/>
    <w:p w14:paraId="17AD93B2" w14:textId="77777777" w:rsidR="009069AE" w:rsidRPr="00130598" w:rsidRDefault="009069AE" w:rsidP="009069AE">
      <w:pPr>
        <w:pStyle w:val="ListBullet"/>
        <w:numPr>
          <w:ilvl w:val="0"/>
          <w:numId w:val="0"/>
        </w:numPr>
        <w:ind w:left="576" w:hanging="360"/>
      </w:pPr>
    </w:p>
    <w:p w14:paraId="0DE4B5B7" w14:textId="77777777" w:rsidR="009069AE" w:rsidRDefault="009069AE">
      <w:pPr>
        <w:pStyle w:val="ListBullet"/>
        <w:numPr>
          <w:ilvl w:val="0"/>
          <w:numId w:val="0"/>
        </w:numPr>
        <w:ind w:left="576" w:hanging="360"/>
      </w:pPr>
    </w:p>
    <w:p w14:paraId="1DE638B6" w14:textId="2F8CD1C3" w:rsidR="00941D93" w:rsidRDefault="00941D93">
      <w:pPr>
        <w:pStyle w:val="Heading1"/>
      </w:pPr>
      <w:bookmarkStart w:id="50" w:name="_Toc37538242"/>
      <w:r>
        <w:lastRenderedPageBreak/>
        <w:t xml:space="preserve">Test </w:t>
      </w:r>
      <w:r w:rsidR="7053B399">
        <w:t>Edit Menu Functions</w:t>
      </w:r>
      <w:bookmarkEnd w:id="50"/>
    </w:p>
    <w:p w14:paraId="153CE3EE" w14:textId="71043568" w:rsidR="4B42BCD9" w:rsidRDefault="4B42BCD9" w:rsidP="07689BB6">
      <w:r w:rsidRPr="07689BB6">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14:paraId="7C6B6B93" w14:textId="0F1296E7" w:rsidR="1944C54B" w:rsidRDefault="1944C54B" w:rsidP="07689BB6">
      <w:pPr>
        <w:pStyle w:val="Heading2"/>
      </w:pPr>
      <w:bookmarkStart w:id="51" w:name="_Toc37538243"/>
      <w:r>
        <w:t>Requirements</w:t>
      </w:r>
      <w:bookmarkEnd w:id="51"/>
    </w:p>
    <w:p w14:paraId="6CD57FDA" w14:textId="58145C61" w:rsidR="1944C54B" w:rsidRDefault="1944C54B" w:rsidP="07689BB6">
      <w:r>
        <w:t>Before starting the test, please be sure that you have these following files in a same directory.</w:t>
      </w:r>
    </w:p>
    <w:p w14:paraId="7FA44031" w14:textId="00609FE2" w:rsidR="1F6FBAC8" w:rsidRDefault="1F6FBAC8" w:rsidP="07689BB6">
      <w:r w:rsidRPr="07689BB6">
        <w:rPr>
          <w:sz w:val="22"/>
          <w:szCs w:val="22"/>
        </w:rPr>
        <w:t>DbEdit.jar</w:t>
      </w:r>
    </w:p>
    <w:p w14:paraId="0568F8DA" w14:textId="6B25898D" w:rsidR="1F6FBAC8" w:rsidRDefault="1F6FBAC8" w:rsidP="07689BB6">
      <w:r w:rsidRPr="07689BB6">
        <w:rPr>
          <w:sz w:val="22"/>
          <w:szCs w:val="22"/>
        </w:rPr>
        <w:t>TEST_DB.xml</w:t>
      </w:r>
    </w:p>
    <w:p w14:paraId="62A2897C" w14:textId="407B6F8B" w:rsidR="1F6FBAC8" w:rsidRDefault="1F6FBAC8" w:rsidP="07689BB6">
      <w:r w:rsidRPr="07689BB6">
        <w:rPr>
          <w:sz w:val="22"/>
          <w:szCs w:val="22"/>
        </w:rPr>
        <w:t>TEST_DB__BIG_TABLE.XML</w:t>
      </w:r>
    </w:p>
    <w:p w14:paraId="08F04BAA" w14:textId="50005266" w:rsidR="1F6FBAC8" w:rsidRDefault="1F6FBAC8" w:rsidP="07689BB6">
      <w:r w:rsidRPr="07689BB6">
        <w:rPr>
          <w:sz w:val="22"/>
          <w:szCs w:val="22"/>
        </w:rPr>
        <w:t>TEST_DB__CONSTRAINT_TABLE.XML</w:t>
      </w:r>
    </w:p>
    <w:p w14:paraId="68CF405A" w14:textId="46592ED0" w:rsidR="1F6FBAC8" w:rsidRDefault="1F6FBAC8" w:rsidP="07689BB6">
      <w:r w:rsidRPr="07689BB6">
        <w:rPr>
          <w:sz w:val="22"/>
          <w:szCs w:val="22"/>
        </w:rPr>
        <w:t>TEST_DB__TYPE_TABLE.XML</w:t>
      </w:r>
    </w:p>
    <w:p w14:paraId="722F50FF" w14:textId="50532AA4" w:rsidR="1F6FBAC8" w:rsidRDefault="1F6FBAC8" w:rsidP="07689BB6">
      <w:pPr>
        <w:rPr>
          <w:sz w:val="22"/>
          <w:szCs w:val="22"/>
        </w:rPr>
      </w:pPr>
      <w:r w:rsidRPr="07689BB6">
        <w:rPr>
          <w:sz w:val="22"/>
          <w:szCs w:val="22"/>
        </w:rPr>
        <w:t>DB/ TEST_DB__TYPE_TABLE.XML</w:t>
      </w:r>
    </w:p>
    <w:p w14:paraId="2597D204" w14:textId="277B4590" w:rsidR="1F6FBAC8" w:rsidRDefault="1F6FBAC8" w:rsidP="07689BB6">
      <w:pPr>
        <w:rPr>
          <w:sz w:val="22"/>
          <w:szCs w:val="22"/>
        </w:rPr>
      </w:pPr>
      <w:r w:rsidRPr="07689BB6">
        <w:rPr>
          <w:sz w:val="22"/>
          <w:szCs w:val="22"/>
        </w:rPr>
        <w:t xml:space="preserve">You need to be sure that Java Compiler already </w:t>
      </w:r>
      <w:r w:rsidR="1ECB3F23" w:rsidRPr="07689BB6">
        <w:rPr>
          <w:sz w:val="22"/>
          <w:szCs w:val="22"/>
        </w:rPr>
        <w:t xml:space="preserve">is </w:t>
      </w:r>
      <w:r w:rsidRPr="07689BB6">
        <w:rPr>
          <w:sz w:val="22"/>
          <w:szCs w:val="22"/>
        </w:rPr>
        <w:t>installed on your machine.</w:t>
      </w:r>
    </w:p>
    <w:p w14:paraId="6B0AA72F" w14:textId="2425195D" w:rsidR="00B34944" w:rsidRDefault="00B34944" w:rsidP="07689BB6">
      <w:pPr>
        <w:pStyle w:val="Heading2"/>
      </w:pPr>
      <w:bookmarkStart w:id="52" w:name="_Toc37538244"/>
      <w:r>
        <w:t xml:space="preserve">Test </w:t>
      </w:r>
      <w:r w:rsidR="477D366A">
        <w:t>Case 1</w:t>
      </w:r>
      <w:bookmarkEnd w:id="52"/>
    </w:p>
    <w:p w14:paraId="66204FF1" w14:textId="77777777" w:rsidR="00B34944" w:rsidRDefault="00B34944"/>
    <w:p w14:paraId="0C415380" w14:textId="1DA78BFF" w:rsidR="00941D93" w:rsidRDefault="00941D93" w:rsidP="07689BB6">
      <w:pPr>
        <w:spacing w:line="259" w:lineRule="auto"/>
      </w:pPr>
      <w:r w:rsidRPr="07689BB6">
        <w:rPr>
          <w:b/>
          <w:bCs/>
        </w:rPr>
        <w:t xml:space="preserve">Objective: </w:t>
      </w:r>
      <w:r w:rsidR="76FF9D15">
        <w:t>This test checks the functionality of UNDO in the edit menu</w:t>
      </w:r>
    </w:p>
    <w:p w14:paraId="6FBD2035" w14:textId="46008FDF" w:rsidR="00941D93" w:rsidRDefault="00941D93" w:rsidP="07689BB6">
      <w:pPr>
        <w:spacing w:line="259" w:lineRule="auto"/>
      </w:pPr>
      <w:r w:rsidRPr="07689BB6">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14:paraId="2DBF0D7D" w14:textId="77777777" w:rsidR="00941D93" w:rsidRDefault="00941D93">
      <w:pPr>
        <w:sectPr w:rsidR="00941D93">
          <w:headerReference w:type="default" r:id="rId14"/>
          <w:footerReference w:type="default" r:id="rId15"/>
          <w:pgSz w:w="12240" w:h="15840" w:code="1"/>
          <w:pgMar w:top="1440" w:right="1440" w:bottom="1440" w:left="1800" w:header="720" w:footer="720" w:gutter="0"/>
          <w:pgNumType w:start="1"/>
          <w:cols w:space="720"/>
        </w:sectPr>
      </w:pPr>
    </w:p>
    <w:p w14:paraId="6B62F1B3"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2F2C34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19"/>
        <w:gridCol w:w="1228"/>
        <w:gridCol w:w="12"/>
        <w:gridCol w:w="502"/>
        <w:gridCol w:w="2144"/>
        <w:gridCol w:w="1804"/>
      </w:tblGrid>
      <w:tr w:rsidR="00941D93" w14:paraId="1F266F81" w14:textId="77777777" w:rsidTr="663C1C10">
        <w:trPr>
          <w:cantSplit/>
          <w:trHeight w:val="300"/>
        </w:trPr>
        <w:tc>
          <w:tcPr>
            <w:tcW w:w="4620" w:type="dxa"/>
            <w:gridSpan w:val="4"/>
          </w:tcPr>
          <w:p w14:paraId="1C50EA09" w14:textId="4EDA4838" w:rsidR="00941D93" w:rsidRDefault="00941D93">
            <w:r>
              <w:t xml:space="preserve">Test No.: </w:t>
            </w:r>
            <w:commentRangeStart w:id="53"/>
            <w:r w:rsidR="299D2397">
              <w:t>1</w:t>
            </w:r>
            <w:r w:rsidR="7CF84B63">
              <w:t>_1</w:t>
            </w:r>
            <w:commentRangeEnd w:id="53"/>
            <w:r w:rsidR="000A2171">
              <w:rPr>
                <w:rStyle w:val="CommentReference"/>
              </w:rPr>
              <w:commentReference w:id="53"/>
            </w:r>
          </w:p>
        </w:tc>
        <w:tc>
          <w:tcPr>
            <w:tcW w:w="4596" w:type="dxa"/>
            <w:gridSpan w:val="3"/>
          </w:tcPr>
          <w:p w14:paraId="138755BC" w14:textId="7E096E77" w:rsidR="00941D93" w:rsidRDefault="00941D93">
            <w:r>
              <w:t xml:space="preserve">Current Status: </w:t>
            </w:r>
            <w:r w:rsidR="051EC8D4">
              <w:t>Pending</w:t>
            </w:r>
          </w:p>
        </w:tc>
      </w:tr>
      <w:tr w:rsidR="00941D93" w14:paraId="3E7FD47F" w14:textId="77777777" w:rsidTr="663C1C10">
        <w:trPr>
          <w:cantSplit/>
          <w:trHeight w:val="300"/>
        </w:trPr>
        <w:tc>
          <w:tcPr>
            <w:tcW w:w="9216" w:type="dxa"/>
            <w:gridSpan w:val="7"/>
          </w:tcPr>
          <w:p w14:paraId="5F87BE4E" w14:textId="54E7E330" w:rsidR="00941D93" w:rsidRDefault="00941D93" w:rsidP="07689BB6">
            <w:pPr>
              <w:spacing w:line="259" w:lineRule="auto"/>
            </w:pPr>
            <w:r>
              <w:t xml:space="preserve">Test title:  </w:t>
            </w:r>
            <w:r w:rsidR="28762DE6">
              <w:t>Test functionality of Undo in edit menu</w:t>
            </w:r>
          </w:p>
          <w:p w14:paraId="680A4E5D" w14:textId="77777777" w:rsidR="00941D93" w:rsidRPr="00E47986" w:rsidRDefault="00941D93"/>
        </w:tc>
      </w:tr>
      <w:tr w:rsidR="00941D93" w14:paraId="359EB20F" w14:textId="77777777" w:rsidTr="663C1C10">
        <w:trPr>
          <w:cantSplit/>
          <w:trHeight w:val="1070"/>
        </w:trPr>
        <w:tc>
          <w:tcPr>
            <w:tcW w:w="9216" w:type="dxa"/>
            <w:gridSpan w:val="7"/>
          </w:tcPr>
          <w:p w14:paraId="7F76A282" w14:textId="12C78B3D" w:rsidR="00941D93" w:rsidRPr="00E47986" w:rsidRDefault="00941D93">
            <w:r>
              <w:t>Testing approach</w:t>
            </w:r>
            <w:commentRangeStart w:id="54"/>
            <w:r>
              <w:t xml:space="preserve">: </w:t>
            </w:r>
            <w:r w:rsidR="5B91CC5A">
              <w:t xml:space="preserve">To apply </w:t>
            </w:r>
            <w:r w:rsidR="3007B5AC">
              <w:t>this test please follow steps below.</w:t>
            </w:r>
            <w:commentRangeEnd w:id="54"/>
            <w:r w:rsidR="004D1424">
              <w:rPr>
                <w:rStyle w:val="CommentReference"/>
              </w:rPr>
              <w:commentReference w:id="54"/>
            </w:r>
          </w:p>
          <w:p w14:paraId="185C0AD6" w14:textId="11D6A108" w:rsidR="00941D93" w:rsidRPr="00E47986" w:rsidRDefault="3007B5AC" w:rsidP="07689BB6">
            <w:commentRangeStart w:id="55"/>
            <w:r>
              <w:t>Run the program</w:t>
            </w:r>
          </w:p>
          <w:p w14:paraId="261EB0D2" w14:textId="2B3A3B5F" w:rsidR="00941D93" w:rsidRPr="00E47986" w:rsidRDefault="3007B5AC" w:rsidP="07689BB6">
            <w:r>
              <w:t>Click Open from File menu</w:t>
            </w:r>
          </w:p>
          <w:p w14:paraId="304CBBAE" w14:textId="5E8D01A7" w:rsidR="00941D93" w:rsidRPr="00E47986" w:rsidRDefault="3007B5AC" w:rsidP="07689BB6">
            <w:r>
              <w:t>Choose Test_DB.xml from current directory</w:t>
            </w:r>
          </w:p>
          <w:p w14:paraId="6A1F2E9C" w14:textId="188ED3A2" w:rsidR="00941D93" w:rsidRPr="00E47986" w:rsidRDefault="61D0555C" w:rsidP="07689BB6">
            <w:r>
              <w:t>Click CONSTRAINT_TABLE</w:t>
            </w:r>
          </w:p>
          <w:p w14:paraId="758001FC" w14:textId="04659ADB" w:rsidR="00941D93" w:rsidRPr="00E47986" w:rsidRDefault="656B86EF" w:rsidP="07689BB6">
            <w:r>
              <w:t xml:space="preserve">In the new windows, from Edit menu choose Delete Row. Be sure you deleted </w:t>
            </w:r>
            <w:r w:rsidR="1C3946F3">
              <w:t>the selected row.</w:t>
            </w:r>
          </w:p>
          <w:p w14:paraId="54611AE2" w14:textId="119EFF2A" w:rsidR="1C3946F3" w:rsidRDefault="1C3946F3" w:rsidP="69F74A46">
            <w:r>
              <w:t>From the Edit menu, choose Undo and be sure you are returning the selected ro</w:t>
            </w:r>
            <w:r w:rsidR="264DBD5D">
              <w:t>w in the previous location that it was.</w:t>
            </w:r>
            <w:commentRangeEnd w:id="55"/>
            <w:r w:rsidR="004D1424">
              <w:rPr>
                <w:rStyle w:val="CommentReference"/>
              </w:rPr>
              <w:commentReference w:id="55"/>
            </w:r>
          </w:p>
          <w:p w14:paraId="194FCEAB" w14:textId="3D9F00CB" w:rsidR="00941D93" w:rsidRPr="00E47986" w:rsidRDefault="00941D93" w:rsidP="07689BB6"/>
        </w:tc>
      </w:tr>
      <w:tr w:rsidR="00941D93" w14:paraId="41DC3CF2" w14:textId="77777777" w:rsidTr="663C1C10">
        <w:trPr>
          <w:cantSplit/>
          <w:trHeight w:val="4130"/>
        </w:trPr>
        <w:tc>
          <w:tcPr>
            <w:tcW w:w="1008" w:type="dxa"/>
          </w:tcPr>
          <w:p w14:paraId="06B0F3C4" w14:textId="77777777" w:rsidR="00941D93" w:rsidRDefault="00941D93">
            <w:r>
              <w:lastRenderedPageBreak/>
              <w:t>STEP</w:t>
            </w:r>
          </w:p>
          <w:p w14:paraId="19219836" w14:textId="77777777" w:rsidR="00941D93" w:rsidRDefault="00941D93"/>
          <w:p w14:paraId="195F9123" w14:textId="59AC6A0D" w:rsidR="00941D93" w:rsidRDefault="18372F9F" w:rsidP="69F74A46">
            <w:pPr>
              <w:spacing w:line="259" w:lineRule="auto"/>
            </w:pPr>
            <w:r>
              <w:t>1</w:t>
            </w:r>
          </w:p>
          <w:p w14:paraId="7525CC96" w14:textId="561A3E2D" w:rsidR="00941D93" w:rsidRDefault="18372F9F" w:rsidP="69F74A46">
            <w:pPr>
              <w:spacing w:line="259" w:lineRule="auto"/>
            </w:pPr>
            <w:r>
              <w:t>2</w:t>
            </w:r>
          </w:p>
          <w:p w14:paraId="4E2E23AC" w14:textId="612D5832" w:rsidR="00941D93" w:rsidRDefault="00941D93" w:rsidP="69F74A46">
            <w:pPr>
              <w:spacing w:line="259" w:lineRule="auto"/>
            </w:pPr>
          </w:p>
          <w:p w14:paraId="350037E5" w14:textId="21B0FB57" w:rsidR="00941D93" w:rsidRDefault="18372F9F" w:rsidP="69F74A46">
            <w:pPr>
              <w:spacing w:line="259" w:lineRule="auto"/>
            </w:pPr>
            <w:r>
              <w:t>3</w:t>
            </w:r>
          </w:p>
          <w:p w14:paraId="65F0D32B" w14:textId="4525842C" w:rsidR="00941D93" w:rsidRDefault="00941D93" w:rsidP="69F74A46">
            <w:pPr>
              <w:spacing w:line="259" w:lineRule="auto"/>
            </w:pPr>
          </w:p>
          <w:p w14:paraId="70F0E699" w14:textId="7026BECD" w:rsidR="00941D93" w:rsidRDefault="00941D93" w:rsidP="69F74A46">
            <w:pPr>
              <w:spacing w:line="259" w:lineRule="auto"/>
            </w:pPr>
          </w:p>
          <w:p w14:paraId="2C30FD88" w14:textId="25FE3066" w:rsidR="00941D93" w:rsidRDefault="18372F9F" w:rsidP="69F74A46">
            <w:pPr>
              <w:spacing w:line="259" w:lineRule="auto"/>
            </w:pPr>
            <w:r>
              <w:t>4</w:t>
            </w:r>
          </w:p>
          <w:p w14:paraId="20A2B9E5" w14:textId="043C0087" w:rsidR="00941D93" w:rsidRDefault="00941D93" w:rsidP="69F74A46">
            <w:pPr>
              <w:spacing w:line="259" w:lineRule="auto"/>
            </w:pPr>
          </w:p>
          <w:p w14:paraId="2CF739AC" w14:textId="6881656B" w:rsidR="00941D93" w:rsidRDefault="00941D93" w:rsidP="69F74A46">
            <w:pPr>
              <w:spacing w:line="259" w:lineRule="auto"/>
            </w:pPr>
          </w:p>
          <w:p w14:paraId="5F6F9589" w14:textId="16616C3B" w:rsidR="00941D93" w:rsidRDefault="18372F9F" w:rsidP="69F74A46">
            <w:pPr>
              <w:spacing w:line="259" w:lineRule="auto"/>
            </w:pPr>
            <w:r>
              <w:t>5</w:t>
            </w:r>
          </w:p>
          <w:p w14:paraId="3F4F4AEA" w14:textId="0E1854DE" w:rsidR="00941D93" w:rsidRDefault="00941D93" w:rsidP="69F74A46">
            <w:pPr>
              <w:spacing w:line="259" w:lineRule="auto"/>
            </w:pPr>
          </w:p>
          <w:p w14:paraId="540257DA" w14:textId="35F07022" w:rsidR="00941D93" w:rsidRDefault="00941D93" w:rsidP="69F74A46">
            <w:pPr>
              <w:spacing w:line="259" w:lineRule="auto"/>
            </w:pPr>
          </w:p>
          <w:p w14:paraId="3AC8F79B" w14:textId="0CF1AE12" w:rsidR="00941D93" w:rsidRDefault="18372F9F" w:rsidP="69F74A46">
            <w:pPr>
              <w:spacing w:line="259" w:lineRule="auto"/>
            </w:pPr>
            <w:r>
              <w:t>6</w:t>
            </w:r>
          </w:p>
          <w:p w14:paraId="627E9F93" w14:textId="1AF2D18A" w:rsidR="00941D93" w:rsidRDefault="00941D93" w:rsidP="69F74A46">
            <w:pPr>
              <w:spacing w:line="259" w:lineRule="auto"/>
            </w:pPr>
          </w:p>
          <w:p w14:paraId="51762E6C" w14:textId="29B54BA5" w:rsidR="00941D93" w:rsidRDefault="00941D93" w:rsidP="69F74A46">
            <w:pPr>
              <w:spacing w:line="259" w:lineRule="auto"/>
            </w:pPr>
          </w:p>
          <w:p w14:paraId="330B04D5" w14:textId="38A47349" w:rsidR="00941D93" w:rsidRDefault="18372F9F" w:rsidP="69F74A46">
            <w:pPr>
              <w:spacing w:line="259" w:lineRule="auto"/>
            </w:pPr>
            <w:r>
              <w:t>7</w:t>
            </w:r>
          </w:p>
          <w:p w14:paraId="0F61BD99" w14:textId="6A8F8C51" w:rsidR="00941D93" w:rsidRDefault="00941D93" w:rsidP="69F74A46">
            <w:pPr>
              <w:spacing w:line="259" w:lineRule="auto"/>
            </w:pPr>
          </w:p>
          <w:p w14:paraId="2E0C95BF" w14:textId="310E36AF" w:rsidR="00941D93" w:rsidRDefault="00941D93" w:rsidP="69F74A46">
            <w:pPr>
              <w:spacing w:line="259" w:lineRule="auto"/>
            </w:pPr>
          </w:p>
          <w:p w14:paraId="393E1842" w14:textId="489F674B" w:rsidR="00941D93" w:rsidRDefault="00941D93" w:rsidP="69F74A46">
            <w:pPr>
              <w:spacing w:line="259" w:lineRule="auto"/>
            </w:pPr>
          </w:p>
        </w:tc>
        <w:tc>
          <w:tcPr>
            <w:tcW w:w="2340" w:type="dxa"/>
          </w:tcPr>
          <w:p w14:paraId="7C5B055A" w14:textId="77777777" w:rsidR="00941D93" w:rsidRDefault="00941D93">
            <w:r>
              <w:t>OPERATOR ACTION</w:t>
            </w:r>
          </w:p>
          <w:p w14:paraId="296FEF7D" w14:textId="77777777" w:rsidR="00941D93" w:rsidRDefault="00941D93"/>
          <w:p w14:paraId="0A6F2984" w14:textId="0C8035FB" w:rsidR="00941D93" w:rsidRDefault="6011C4A5" w:rsidP="69F74A46">
            <w:r>
              <w:t>-</w:t>
            </w:r>
            <w:commentRangeStart w:id="56"/>
            <w:r w:rsidR="6DF35A30">
              <w:t>Run the program</w:t>
            </w:r>
          </w:p>
          <w:p w14:paraId="7EFE4592" w14:textId="2B3A3B5F" w:rsidR="00941D93" w:rsidRDefault="6DF35A30" w:rsidP="69F74A46">
            <w:r>
              <w:t>Click Open from File menu</w:t>
            </w:r>
            <w:commentRangeEnd w:id="56"/>
            <w:r w:rsidR="004D1424">
              <w:rPr>
                <w:rStyle w:val="CommentReference"/>
              </w:rPr>
              <w:commentReference w:id="56"/>
            </w:r>
          </w:p>
          <w:p w14:paraId="7CBD3FD4" w14:textId="54B37F8B" w:rsidR="00941D93" w:rsidRDefault="6DC05D45" w:rsidP="69F74A46">
            <w:r>
              <w:t>-</w:t>
            </w:r>
            <w:r w:rsidR="6DF35A30">
              <w:t xml:space="preserve">Choose </w:t>
            </w:r>
            <w:r w:rsidR="6DF35A30" w:rsidRPr="69F74A46">
              <w:rPr>
                <w:i/>
                <w:iCs/>
              </w:rPr>
              <w:t>Test_DB.xml</w:t>
            </w:r>
            <w:r w:rsidR="6DF35A30">
              <w:t xml:space="preserve"> from current directory</w:t>
            </w:r>
          </w:p>
          <w:p w14:paraId="0C49A2C2" w14:textId="188ED3A2" w:rsidR="00941D93" w:rsidRDefault="6DF35A30" w:rsidP="69F74A46">
            <w:r>
              <w:t xml:space="preserve">Click </w:t>
            </w:r>
            <w:r w:rsidRPr="69F74A46">
              <w:rPr>
                <w:i/>
                <w:iCs/>
              </w:rPr>
              <w:t>CONSTRAINT_TABLE</w:t>
            </w:r>
          </w:p>
          <w:p w14:paraId="122457C8" w14:textId="556BE559" w:rsidR="00941D93" w:rsidRDefault="671BB925" w:rsidP="69F74A46">
            <w:r>
              <w:t>-</w:t>
            </w:r>
            <w:r w:rsidR="6DF35A30">
              <w:t>In the new windows, from Edit menu choose Delete Row. Be sure you deleted the selected row.</w:t>
            </w:r>
            <w:r w:rsidR="6700EFD0">
              <w:t xml:space="preserve"> Repeat this action more than once.</w:t>
            </w:r>
            <w:r w:rsidR="52FB4F1A">
              <w:t xml:space="preserve"> Use shortcut for some cases.</w:t>
            </w:r>
          </w:p>
          <w:p w14:paraId="29A18D10" w14:textId="087E1D44" w:rsidR="00941D93" w:rsidRDefault="14610480" w:rsidP="69F74A46">
            <w:r>
              <w:t>-</w:t>
            </w:r>
            <w:r w:rsidR="6DF35A30">
              <w:t>From the Edit menu, choose Undo and be sure you are returning the selected row in the previous location that it was.</w:t>
            </w:r>
          </w:p>
          <w:p w14:paraId="6E1E72F3" w14:textId="3CCE599E" w:rsidR="00941D93" w:rsidRDefault="00941D93" w:rsidP="69F74A46"/>
        </w:tc>
        <w:tc>
          <w:tcPr>
            <w:tcW w:w="1800" w:type="dxa"/>
            <w:gridSpan w:val="3"/>
          </w:tcPr>
          <w:p w14:paraId="20BED156" w14:textId="77777777" w:rsidR="00941D93" w:rsidRDefault="00941D93">
            <w:r>
              <w:t>PURPOSE</w:t>
            </w:r>
          </w:p>
          <w:p w14:paraId="7194DBDC" w14:textId="77777777" w:rsidR="00941D93" w:rsidRDefault="00941D93"/>
          <w:p w14:paraId="259ED1A3" w14:textId="3267CC37" w:rsidR="69F74A46" w:rsidRDefault="69F74A46"/>
          <w:p w14:paraId="51A87172" w14:textId="014EA32F" w:rsidR="00941D93" w:rsidRDefault="2003EBA0">
            <w:r>
              <w:t>Navigate program to reach a data base.</w:t>
            </w:r>
          </w:p>
          <w:p w14:paraId="3A8B134D" w14:textId="59DD82CD" w:rsidR="00941D93" w:rsidRDefault="00941D93" w:rsidP="69F74A46"/>
          <w:p w14:paraId="1CC73AE5" w14:textId="51847ACE" w:rsidR="00941D93" w:rsidRDefault="00941D93" w:rsidP="69F74A46"/>
          <w:p w14:paraId="366D5B5C" w14:textId="13F40352" w:rsidR="00941D93" w:rsidRDefault="00941D93" w:rsidP="69F74A46"/>
          <w:p w14:paraId="786558B4" w14:textId="409D1374" w:rsidR="00941D93" w:rsidRDefault="00941D93" w:rsidP="69F74A46"/>
          <w:p w14:paraId="3D8974B3" w14:textId="63F020E8" w:rsidR="00941D93" w:rsidRDefault="00941D93" w:rsidP="69F74A46"/>
          <w:p w14:paraId="162E81E3" w14:textId="4058043D" w:rsidR="00941D93" w:rsidRDefault="00941D93" w:rsidP="69F74A46"/>
          <w:p w14:paraId="328A03D5" w14:textId="18A75D38" w:rsidR="00941D93" w:rsidRDefault="00941D93" w:rsidP="69F74A46"/>
          <w:p w14:paraId="2E185E49" w14:textId="5A248C16" w:rsidR="00941D93" w:rsidRDefault="2003EBA0" w:rsidP="69F74A46">
            <w:r>
              <w:t>Simulate an action</w:t>
            </w:r>
          </w:p>
          <w:p w14:paraId="2CE92D76" w14:textId="1E44816A" w:rsidR="00941D93" w:rsidRDefault="00941D93" w:rsidP="69F74A46"/>
          <w:p w14:paraId="498BAB3C" w14:textId="58AF0BD3" w:rsidR="00941D93" w:rsidRDefault="00941D93" w:rsidP="69F74A46"/>
          <w:p w14:paraId="5685619B" w14:textId="464F2410" w:rsidR="00941D93" w:rsidRDefault="00941D93" w:rsidP="69F74A46"/>
          <w:p w14:paraId="4A73A647" w14:textId="21B6F75A" w:rsidR="00941D93" w:rsidRDefault="00941D93" w:rsidP="69F74A46"/>
          <w:p w14:paraId="27FA1F24" w14:textId="26FC780F" w:rsidR="00941D93" w:rsidRDefault="2003EBA0" w:rsidP="69F74A46">
            <w:r>
              <w:t>Try to undo the action</w:t>
            </w:r>
          </w:p>
        </w:tc>
        <w:tc>
          <w:tcPr>
            <w:tcW w:w="2224" w:type="dxa"/>
          </w:tcPr>
          <w:p w14:paraId="52DC7E8D" w14:textId="77777777" w:rsidR="00941D93" w:rsidRDefault="00941D93">
            <w:r>
              <w:t>EXEPCTED RESULTS</w:t>
            </w:r>
          </w:p>
          <w:p w14:paraId="769D0D3C" w14:textId="77777777" w:rsidR="00941D93" w:rsidRDefault="00941D93"/>
          <w:p w14:paraId="62C5318F" w14:textId="5C1DC247" w:rsidR="00941D93" w:rsidRDefault="20519775" w:rsidP="69F74A46">
            <w:pPr>
              <w:spacing w:line="259" w:lineRule="auto"/>
            </w:pPr>
            <w:r>
              <w:t>The expected result in this test is to navigate an xml file as a data base</w:t>
            </w:r>
            <w:r w:rsidR="516DAB0D">
              <w:t>, remove a</w:t>
            </w:r>
            <w:r w:rsidR="080823E8">
              <w:t>n</w:t>
            </w:r>
            <w:r w:rsidR="516DAB0D">
              <w:t xml:space="preserve"> entity by calling delete function, then return the row by using undo </w:t>
            </w:r>
          </w:p>
        </w:tc>
        <w:tc>
          <w:tcPr>
            <w:tcW w:w="1844" w:type="dxa"/>
          </w:tcPr>
          <w:p w14:paraId="4A235E26" w14:textId="77777777" w:rsidR="00941D93" w:rsidRDefault="00941D93">
            <w:r>
              <w:t>COMMENTS</w:t>
            </w:r>
          </w:p>
          <w:p w14:paraId="54CD245A" w14:textId="77777777" w:rsidR="00941D93" w:rsidRDefault="00941D93"/>
          <w:p w14:paraId="1231BE67" w14:textId="796377F8" w:rsidR="00941D93" w:rsidRDefault="5C28D65F">
            <w:r>
              <w:t>The test went correct when user tried to return the row. The undo function buffer the actions</w:t>
            </w:r>
            <w:r w:rsidR="6A7F94C7">
              <w:t xml:space="preserve">. So, user can return as many actions as he did. </w:t>
            </w:r>
            <w:r w:rsidR="30450B51">
              <w:t>But</w:t>
            </w:r>
            <w:r w:rsidR="6A7F94C7">
              <w:t xml:space="preserve"> it returns the row at the end of the table, not at the place that it was.</w:t>
            </w:r>
          </w:p>
        </w:tc>
      </w:tr>
      <w:tr w:rsidR="00941D93" w14:paraId="2DF4377B" w14:textId="77777777" w:rsidTr="663C1C10">
        <w:trPr>
          <w:trHeight w:val="1250"/>
        </w:trPr>
        <w:tc>
          <w:tcPr>
            <w:tcW w:w="9216" w:type="dxa"/>
            <w:gridSpan w:val="7"/>
            <w:tcBorders>
              <w:bottom w:val="single" w:sz="4" w:space="0" w:color="auto"/>
            </w:tcBorders>
          </w:tcPr>
          <w:p w14:paraId="05D80C1B" w14:textId="51A513F6" w:rsidR="00941D93" w:rsidRDefault="00941D93">
            <w:r>
              <w:t>Concluding Remarks:</w:t>
            </w:r>
          </w:p>
          <w:p w14:paraId="5A175817" w14:textId="4238321F" w:rsidR="00941D93" w:rsidRDefault="69F21447" w:rsidP="69F74A46">
            <w:r>
              <w:t>The Undo action works correct without any problem. It uses a buffer to store all the actions. It returns changes properly. The only problem i</w:t>
            </w:r>
            <w:r w:rsidR="113D8743">
              <w:t xml:space="preserve">t has is it returns the deleted rows at the end of the table not at the location they were. It can cause some problem, </w:t>
            </w:r>
            <w:r w:rsidR="62FECCA4">
              <w:t>specifically</w:t>
            </w:r>
            <w:r w:rsidR="113D8743">
              <w:t xml:space="preserve"> in the sorted tables</w:t>
            </w:r>
            <w:r w:rsidR="5361EB52">
              <w:t xml:space="preserve">. </w:t>
            </w:r>
            <w:r w:rsidR="65148A29">
              <w:t>Our suggestion is to keep the location of the entity as same as it stores the actions.</w:t>
            </w:r>
          </w:p>
        </w:tc>
      </w:tr>
      <w:tr w:rsidR="00941D93" w14:paraId="6F147E7C" w14:textId="77777777" w:rsidTr="663C1C10">
        <w:trPr>
          <w:trHeight w:val="890"/>
        </w:trPr>
        <w:tc>
          <w:tcPr>
            <w:tcW w:w="4608" w:type="dxa"/>
            <w:gridSpan w:val="3"/>
          </w:tcPr>
          <w:p w14:paraId="05D71244" w14:textId="77777777" w:rsidR="00941D93" w:rsidRDefault="00941D93">
            <w:r>
              <w:t xml:space="preserve">Testing Team: </w:t>
            </w:r>
          </w:p>
          <w:p w14:paraId="5486360A" w14:textId="71B0B312" w:rsidR="00941D93" w:rsidRDefault="1C82F7CD" w:rsidP="69F74A46">
            <w:pPr>
              <w:spacing w:line="259" w:lineRule="auto"/>
            </w:pPr>
            <w:r>
              <w:t>Ali Nouri</w:t>
            </w:r>
          </w:p>
        </w:tc>
        <w:tc>
          <w:tcPr>
            <w:tcW w:w="4608" w:type="dxa"/>
            <w:gridSpan w:val="4"/>
          </w:tcPr>
          <w:p w14:paraId="356DC724" w14:textId="21D4863E" w:rsidR="00941D93" w:rsidRDefault="00941D93">
            <w:r>
              <w:t>Date Completed:</w:t>
            </w:r>
          </w:p>
          <w:p w14:paraId="42113F45" w14:textId="3CAFD56A" w:rsidR="00941D93" w:rsidRDefault="67B8EA02" w:rsidP="69F74A46">
            <w:r>
              <w:t>11/04</w:t>
            </w:r>
          </w:p>
          <w:p w14:paraId="0596B02F" w14:textId="3134A643" w:rsidR="00941D93" w:rsidRDefault="00941D93" w:rsidP="663C1C10"/>
        </w:tc>
      </w:tr>
    </w:tbl>
    <w:p w14:paraId="78A071EB" w14:textId="705CD188" w:rsidR="787CD48E" w:rsidRDefault="787CD48E" w:rsidP="663C1C10">
      <w:pPr>
        <w:pStyle w:val="Heading2"/>
        <w:spacing w:line="259" w:lineRule="auto"/>
      </w:pPr>
      <w:bookmarkStart w:id="57" w:name="_Toc37538245"/>
      <w:commentRangeStart w:id="58"/>
      <w:r>
        <w:t xml:space="preserve">Test </w:t>
      </w:r>
      <w:r w:rsidR="11E9E385">
        <w:t>Case 2</w:t>
      </w:r>
      <w:r w:rsidR="38909C6C">
        <w:t xml:space="preserve"> and Test Case 3</w:t>
      </w:r>
      <w:bookmarkEnd w:id="57"/>
      <w:commentRangeEnd w:id="58"/>
      <w:r w:rsidR="00450E1C">
        <w:rPr>
          <w:rStyle w:val="CommentReference"/>
          <w:b w:val="0"/>
        </w:rPr>
        <w:commentReference w:id="58"/>
      </w:r>
    </w:p>
    <w:p w14:paraId="2FFB31DE" w14:textId="77777777" w:rsidR="07689BB6" w:rsidRDefault="07689BB6"/>
    <w:p w14:paraId="094BB01D" w14:textId="3A663FF5" w:rsidR="787CD48E" w:rsidRDefault="787CD48E" w:rsidP="62295B91">
      <w:r w:rsidRPr="62295B91">
        <w:rPr>
          <w:b/>
          <w:bCs/>
        </w:rPr>
        <w:t xml:space="preserve">Objective: </w:t>
      </w:r>
      <w:r w:rsidR="7B39515D">
        <w:t xml:space="preserve">This test checks the functionality of Copy Row </w:t>
      </w:r>
      <w:r w:rsidR="60EB9E47">
        <w:t xml:space="preserve">and Past </w:t>
      </w:r>
      <w:r w:rsidR="7B39515D">
        <w:t>in the edit menu</w:t>
      </w:r>
    </w:p>
    <w:p w14:paraId="35F178D7" w14:textId="7FE2114F" w:rsidR="787CD48E" w:rsidRDefault="787CD48E" w:rsidP="62295B91">
      <w:pPr>
        <w:spacing w:line="259" w:lineRule="auto"/>
      </w:pPr>
      <w:r w:rsidRPr="62295B91">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14:paraId="7B1101DB" w14:textId="128D9FF7" w:rsidR="07689BB6" w:rsidRDefault="07689BB6" w:rsidP="07689BB6"/>
    <w:p w14:paraId="6D4518F9" w14:textId="04035B35"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4F861071" w14:textId="77777777" w:rsidTr="62295B91">
        <w:trPr>
          <w:trHeight w:val="300"/>
        </w:trPr>
        <w:tc>
          <w:tcPr>
            <w:tcW w:w="4511" w:type="dxa"/>
            <w:gridSpan w:val="4"/>
          </w:tcPr>
          <w:p w14:paraId="7A2955B0" w14:textId="0FE3F613" w:rsidR="62295B91" w:rsidRDefault="62295B91" w:rsidP="62295B91">
            <w:r>
              <w:t xml:space="preserve">Test No.: </w:t>
            </w:r>
            <w:r w:rsidR="2B6DC935">
              <w:t>2_1</w:t>
            </w:r>
          </w:p>
        </w:tc>
        <w:tc>
          <w:tcPr>
            <w:tcW w:w="4479" w:type="dxa"/>
            <w:gridSpan w:val="3"/>
          </w:tcPr>
          <w:p w14:paraId="53D7F89E" w14:textId="239844D0" w:rsidR="62295B91" w:rsidRDefault="62295B91">
            <w:r>
              <w:t xml:space="preserve">Current Status: </w:t>
            </w:r>
            <w:r w:rsidR="1D9759D9">
              <w:t>Failed</w:t>
            </w:r>
          </w:p>
        </w:tc>
      </w:tr>
      <w:tr w:rsidR="62295B91" w14:paraId="7950456F" w14:textId="77777777" w:rsidTr="62295B91">
        <w:trPr>
          <w:trHeight w:val="300"/>
        </w:trPr>
        <w:tc>
          <w:tcPr>
            <w:tcW w:w="8990" w:type="dxa"/>
            <w:gridSpan w:val="7"/>
          </w:tcPr>
          <w:p w14:paraId="57FB38DC" w14:textId="71E0E042" w:rsidR="62295B91" w:rsidRDefault="62295B91" w:rsidP="62295B91">
            <w:r>
              <w:t xml:space="preserve">Test title: </w:t>
            </w:r>
            <w:r w:rsidR="39948F8A">
              <w:t xml:space="preserve">Test functionality of Copy Row </w:t>
            </w:r>
            <w:r w:rsidR="131BAEE8">
              <w:t xml:space="preserve">and Paste Row </w:t>
            </w:r>
            <w:r w:rsidR="39948F8A">
              <w:t>from edit menu</w:t>
            </w:r>
          </w:p>
          <w:p w14:paraId="7D877BED" w14:textId="77777777" w:rsidR="62295B91" w:rsidRDefault="62295B91"/>
        </w:tc>
      </w:tr>
      <w:tr w:rsidR="62295B91" w14:paraId="4D3B91A2" w14:textId="77777777" w:rsidTr="62295B91">
        <w:trPr>
          <w:trHeight w:val="1070"/>
        </w:trPr>
        <w:tc>
          <w:tcPr>
            <w:tcW w:w="8990" w:type="dxa"/>
            <w:gridSpan w:val="7"/>
          </w:tcPr>
          <w:p w14:paraId="7B6E6952" w14:textId="7A805417" w:rsidR="62295B91" w:rsidRDefault="62295B91" w:rsidP="62295B91">
            <w:r>
              <w:t>Testing approach:</w:t>
            </w:r>
            <w:r w:rsidR="6F793042">
              <w:t xml:space="preserve"> For this test, we need other software that runs simultaneously. Microsoft word or notepad can be a good option. We will copy a row from a table, then try to overwrite the O.S. clipboard by copy from another software and paste the content in the table.</w:t>
            </w:r>
          </w:p>
        </w:tc>
      </w:tr>
      <w:tr w:rsidR="62295B91" w14:paraId="5D25A014" w14:textId="77777777" w:rsidTr="62295B91">
        <w:trPr>
          <w:trHeight w:val="4130"/>
        </w:trPr>
        <w:tc>
          <w:tcPr>
            <w:tcW w:w="996" w:type="dxa"/>
          </w:tcPr>
          <w:p w14:paraId="11A5C5F6" w14:textId="77777777" w:rsidR="62295B91" w:rsidRDefault="62295B91">
            <w:commentRangeStart w:id="59"/>
            <w:r>
              <w:lastRenderedPageBreak/>
              <w:t>STEP</w:t>
            </w:r>
          </w:p>
          <w:p w14:paraId="262A7B20" w14:textId="77777777" w:rsidR="62295B91" w:rsidRDefault="62295B91"/>
          <w:p w14:paraId="385C2C66" w14:textId="59AC6A0D" w:rsidR="62295B91" w:rsidRDefault="62295B91" w:rsidP="62295B91">
            <w:pPr>
              <w:spacing w:line="259" w:lineRule="auto"/>
            </w:pPr>
            <w:r>
              <w:t>1</w:t>
            </w:r>
          </w:p>
          <w:p w14:paraId="22C2152C" w14:textId="45C1BA1A" w:rsidR="62295B91" w:rsidRDefault="62295B91" w:rsidP="62295B91">
            <w:pPr>
              <w:spacing w:line="259" w:lineRule="auto"/>
            </w:pPr>
          </w:p>
          <w:p w14:paraId="3A55D762" w14:textId="1387098A" w:rsidR="62295B91" w:rsidRDefault="62295B91" w:rsidP="62295B91">
            <w:pPr>
              <w:spacing w:line="259" w:lineRule="auto"/>
            </w:pPr>
          </w:p>
          <w:p w14:paraId="6D429560" w14:textId="561A3E2D" w:rsidR="62295B91" w:rsidRDefault="62295B91" w:rsidP="62295B91">
            <w:pPr>
              <w:spacing w:line="259" w:lineRule="auto"/>
            </w:pPr>
            <w:r>
              <w:t>2</w:t>
            </w:r>
          </w:p>
          <w:p w14:paraId="5BF688CF" w14:textId="612D5832" w:rsidR="62295B91" w:rsidRDefault="62295B91" w:rsidP="62295B91">
            <w:pPr>
              <w:spacing w:line="259" w:lineRule="auto"/>
            </w:pPr>
          </w:p>
          <w:p w14:paraId="6245D57F" w14:textId="3DA27E5E" w:rsidR="62295B91" w:rsidRDefault="62295B91" w:rsidP="62295B91">
            <w:pPr>
              <w:spacing w:line="259" w:lineRule="auto"/>
            </w:pPr>
          </w:p>
          <w:p w14:paraId="72548E04" w14:textId="132BFD27" w:rsidR="62295B91" w:rsidRDefault="62295B91" w:rsidP="62295B91">
            <w:pPr>
              <w:spacing w:line="259" w:lineRule="auto"/>
            </w:pPr>
          </w:p>
          <w:p w14:paraId="6ABEC16B" w14:textId="21B0FB57" w:rsidR="62295B91" w:rsidRDefault="62295B91" w:rsidP="62295B91">
            <w:pPr>
              <w:spacing w:line="259" w:lineRule="auto"/>
            </w:pPr>
            <w:r>
              <w:t>3</w:t>
            </w:r>
          </w:p>
          <w:p w14:paraId="0E2927EF" w14:textId="4525842C" w:rsidR="62295B91" w:rsidRDefault="62295B91" w:rsidP="62295B91">
            <w:pPr>
              <w:spacing w:line="259" w:lineRule="auto"/>
            </w:pPr>
          </w:p>
          <w:p w14:paraId="67BE0302" w14:textId="7026BECD" w:rsidR="62295B91" w:rsidRDefault="62295B91" w:rsidP="62295B91">
            <w:pPr>
              <w:spacing w:line="259" w:lineRule="auto"/>
            </w:pPr>
          </w:p>
          <w:p w14:paraId="4FD5C51B" w14:textId="25FE3066" w:rsidR="62295B91" w:rsidRDefault="62295B91" w:rsidP="62295B91">
            <w:pPr>
              <w:spacing w:line="259" w:lineRule="auto"/>
            </w:pPr>
            <w:r>
              <w:t>4</w:t>
            </w:r>
          </w:p>
          <w:p w14:paraId="274D3E1C" w14:textId="043C0087" w:rsidR="62295B91" w:rsidRDefault="62295B91" w:rsidP="62295B91">
            <w:pPr>
              <w:spacing w:line="259" w:lineRule="auto"/>
            </w:pPr>
          </w:p>
          <w:p w14:paraId="10E4771B" w14:textId="6881656B" w:rsidR="62295B91" w:rsidRDefault="62295B91" w:rsidP="62295B91">
            <w:pPr>
              <w:spacing w:line="259" w:lineRule="auto"/>
            </w:pPr>
          </w:p>
          <w:p w14:paraId="24378394" w14:textId="16616C3B" w:rsidR="62295B91" w:rsidRDefault="62295B91" w:rsidP="62295B91">
            <w:pPr>
              <w:spacing w:line="259" w:lineRule="auto"/>
            </w:pPr>
            <w:r>
              <w:t>5</w:t>
            </w:r>
          </w:p>
          <w:p w14:paraId="28411C52" w14:textId="0E1854DE" w:rsidR="62295B91" w:rsidRDefault="62295B91" w:rsidP="62295B91">
            <w:pPr>
              <w:spacing w:line="259" w:lineRule="auto"/>
            </w:pPr>
          </w:p>
          <w:p w14:paraId="576B8F5E" w14:textId="35F07022" w:rsidR="62295B91" w:rsidRDefault="62295B91" w:rsidP="62295B91">
            <w:pPr>
              <w:spacing w:line="259" w:lineRule="auto"/>
            </w:pPr>
          </w:p>
          <w:p w14:paraId="5850954F" w14:textId="27976E54" w:rsidR="62295B91" w:rsidRDefault="62295B91" w:rsidP="62295B91">
            <w:pPr>
              <w:spacing w:line="259" w:lineRule="auto"/>
            </w:pPr>
          </w:p>
          <w:p w14:paraId="7884566B" w14:textId="0CF1AE12" w:rsidR="62295B91" w:rsidRDefault="62295B91" w:rsidP="62295B91">
            <w:pPr>
              <w:spacing w:line="259" w:lineRule="auto"/>
            </w:pPr>
            <w:r>
              <w:t>6</w:t>
            </w:r>
          </w:p>
          <w:p w14:paraId="6D2559CA" w14:textId="1AF2D18A" w:rsidR="62295B91" w:rsidRDefault="62295B91" w:rsidP="62295B91">
            <w:pPr>
              <w:spacing w:line="259" w:lineRule="auto"/>
            </w:pPr>
          </w:p>
          <w:p w14:paraId="09D0C4C4" w14:textId="29B54BA5" w:rsidR="62295B91" w:rsidRDefault="62295B91" w:rsidP="62295B91">
            <w:pPr>
              <w:spacing w:line="259" w:lineRule="auto"/>
            </w:pPr>
          </w:p>
          <w:p w14:paraId="00129656" w14:textId="6A8F8C51" w:rsidR="62295B91" w:rsidRDefault="62295B91" w:rsidP="62295B91">
            <w:pPr>
              <w:spacing w:line="259" w:lineRule="auto"/>
            </w:pPr>
          </w:p>
          <w:commentRangeEnd w:id="59"/>
          <w:p w14:paraId="0B4C37B7" w14:textId="310E36AF" w:rsidR="62295B91" w:rsidRDefault="00450E1C" w:rsidP="62295B91">
            <w:pPr>
              <w:spacing w:line="259" w:lineRule="auto"/>
            </w:pPr>
            <w:r>
              <w:rPr>
                <w:rStyle w:val="CommentReference"/>
              </w:rPr>
              <w:commentReference w:id="59"/>
            </w:r>
          </w:p>
          <w:p w14:paraId="35B74132" w14:textId="489F674B" w:rsidR="62295B91" w:rsidRDefault="62295B91" w:rsidP="62295B91">
            <w:pPr>
              <w:spacing w:line="259" w:lineRule="auto"/>
            </w:pPr>
          </w:p>
        </w:tc>
        <w:tc>
          <w:tcPr>
            <w:tcW w:w="2269" w:type="dxa"/>
          </w:tcPr>
          <w:p w14:paraId="35467E3F" w14:textId="77777777" w:rsidR="62295B91" w:rsidRDefault="62295B91">
            <w:r>
              <w:t>OPERATOR ACTION</w:t>
            </w:r>
          </w:p>
          <w:p w14:paraId="0DCD1F84" w14:textId="77777777" w:rsidR="62295B91" w:rsidRDefault="62295B91"/>
          <w:p w14:paraId="1CE2D300" w14:textId="0C8035FB" w:rsidR="62295B91" w:rsidRDefault="62295B91" w:rsidP="62295B91">
            <w:r>
              <w:t>-Run the program</w:t>
            </w:r>
          </w:p>
          <w:p w14:paraId="0B6D4017" w14:textId="2B3A3B5F" w:rsidR="62295B91" w:rsidRDefault="62295B91" w:rsidP="62295B91">
            <w:r>
              <w:t>Click Open from File menu</w:t>
            </w:r>
          </w:p>
          <w:p w14:paraId="36E9107A" w14:textId="54B37F8B" w:rsidR="62295B91" w:rsidRDefault="62295B91" w:rsidP="62295B91">
            <w:r>
              <w:t xml:space="preserve">-Choose </w:t>
            </w:r>
            <w:r w:rsidRPr="62295B91">
              <w:rPr>
                <w:i/>
                <w:iCs/>
              </w:rPr>
              <w:t>Test_DB.xml</w:t>
            </w:r>
            <w:r>
              <w:t xml:space="preserve"> from current directory</w:t>
            </w:r>
          </w:p>
          <w:p w14:paraId="4BEC9979" w14:textId="188ED3A2" w:rsidR="62295B91" w:rsidRDefault="62295B91" w:rsidP="62295B91">
            <w:r>
              <w:t xml:space="preserve">Click </w:t>
            </w:r>
            <w:r w:rsidRPr="62295B91">
              <w:rPr>
                <w:i/>
                <w:iCs/>
              </w:rPr>
              <w:t>CONSTRAINT_TABLE</w:t>
            </w:r>
          </w:p>
          <w:p w14:paraId="799ED52E" w14:textId="436334AA" w:rsidR="62295B91" w:rsidRDefault="62295B91" w:rsidP="62295B91">
            <w:pPr>
              <w:spacing w:line="259" w:lineRule="auto"/>
            </w:pPr>
            <w:commentRangeStart w:id="60"/>
            <w:r>
              <w:t xml:space="preserve">-In the new windows, from Edit menu choose </w:t>
            </w:r>
            <w:r w:rsidR="24AFD979">
              <w:t>Copy</w:t>
            </w:r>
            <w:r>
              <w:t xml:space="preserve"> Row. </w:t>
            </w:r>
            <w:commentRangeEnd w:id="60"/>
            <w:r w:rsidR="00450E1C">
              <w:rPr>
                <w:rStyle w:val="CommentReference"/>
              </w:rPr>
              <w:commentReference w:id="60"/>
            </w:r>
          </w:p>
          <w:p w14:paraId="0B9DB72E" w14:textId="2AC65910" w:rsidR="0AA6E9BD" w:rsidRDefault="0AA6E9BD" w:rsidP="62295B91">
            <w:pPr>
              <w:spacing w:line="259" w:lineRule="auto"/>
            </w:pPr>
            <w:commentRangeStart w:id="61"/>
            <w:r>
              <w:t>-</w:t>
            </w:r>
            <w:r w:rsidR="62295B91">
              <w:t>Use</w:t>
            </w:r>
            <w:r w:rsidR="5BE0BFA6">
              <w:t xml:space="preserve"> the</w:t>
            </w:r>
            <w:r w:rsidR="62295B91">
              <w:t xml:space="preserve"> shortcut for </w:t>
            </w:r>
            <w:r w:rsidR="10C46335">
              <w:t>This action in the next test.</w:t>
            </w:r>
            <w:commentRangeEnd w:id="61"/>
            <w:r w:rsidR="00450E1C">
              <w:rPr>
                <w:rStyle w:val="CommentReference"/>
              </w:rPr>
              <w:commentReference w:id="61"/>
            </w:r>
          </w:p>
          <w:p w14:paraId="5556DED9" w14:textId="68E0E909" w:rsidR="10C46335" w:rsidRDefault="10C46335" w:rsidP="62295B91">
            <w:pPr>
              <w:spacing w:line="259" w:lineRule="auto"/>
            </w:pPr>
            <w:r>
              <w:t>-</w:t>
            </w:r>
            <w:r w:rsidR="0D207A74">
              <w:t>Open Notepad and type a few words. Select those words and copy them.</w:t>
            </w:r>
          </w:p>
          <w:p w14:paraId="07ECB3AF" w14:textId="11258504" w:rsidR="62295B91" w:rsidRDefault="62295B91" w:rsidP="62295B91">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14:paraId="30E66DF2" w14:textId="3CCE599E" w:rsidR="62295B91" w:rsidRDefault="62295B91" w:rsidP="62295B91"/>
        </w:tc>
        <w:tc>
          <w:tcPr>
            <w:tcW w:w="1753" w:type="dxa"/>
            <w:gridSpan w:val="3"/>
          </w:tcPr>
          <w:p w14:paraId="5732C683" w14:textId="77777777" w:rsidR="62295B91" w:rsidRDefault="62295B91">
            <w:r>
              <w:t>PURPOSE</w:t>
            </w:r>
          </w:p>
          <w:p w14:paraId="4004B23B" w14:textId="77777777" w:rsidR="62295B91" w:rsidRDefault="62295B91"/>
          <w:p w14:paraId="510EB75D" w14:textId="3267CC37" w:rsidR="62295B91" w:rsidRDefault="62295B91"/>
          <w:p w14:paraId="4CDB8E3B" w14:textId="014EA32F" w:rsidR="62295B91" w:rsidRDefault="62295B91">
            <w:r>
              <w:t>Navigate program to reach a data base.</w:t>
            </w:r>
          </w:p>
          <w:p w14:paraId="36985233" w14:textId="59DD82CD" w:rsidR="62295B91" w:rsidRDefault="62295B91" w:rsidP="62295B91"/>
          <w:p w14:paraId="12B98A90" w14:textId="51847ACE" w:rsidR="62295B91" w:rsidRDefault="62295B91" w:rsidP="62295B91"/>
          <w:p w14:paraId="1932D777" w14:textId="13F40352" w:rsidR="62295B91" w:rsidRDefault="62295B91" w:rsidP="62295B91"/>
          <w:p w14:paraId="7BFBD436" w14:textId="409D1374" w:rsidR="62295B91" w:rsidRDefault="62295B91" w:rsidP="62295B91"/>
          <w:p w14:paraId="1C76834A" w14:textId="63F020E8" w:rsidR="62295B91" w:rsidRDefault="62295B91" w:rsidP="62295B91"/>
          <w:p w14:paraId="299CF3B8" w14:textId="4058043D" w:rsidR="62295B91" w:rsidRDefault="62295B91" w:rsidP="62295B91"/>
          <w:p w14:paraId="75D19BC7" w14:textId="75809BB2" w:rsidR="02881BF4" w:rsidRDefault="02881BF4" w:rsidP="62295B91">
            <w:r>
              <w:t>Copy a content from the table</w:t>
            </w:r>
          </w:p>
          <w:p w14:paraId="6BBA6E58" w14:textId="58AF0BD3" w:rsidR="62295B91" w:rsidRDefault="62295B91" w:rsidP="62295B91"/>
          <w:p w14:paraId="1B254243" w14:textId="21D1C98F" w:rsidR="02881BF4" w:rsidRDefault="02881BF4" w:rsidP="62295B91">
            <w:r>
              <w:t>Copy another content from another software</w:t>
            </w:r>
          </w:p>
          <w:p w14:paraId="03D12B70" w14:textId="51E3B88D" w:rsidR="62295B91" w:rsidRDefault="62295B91" w:rsidP="62295B91"/>
          <w:p w14:paraId="00FC9510" w14:textId="57D30F41" w:rsidR="02881BF4" w:rsidRDefault="02881BF4" w:rsidP="62295B91">
            <w:pPr>
              <w:spacing w:line="259" w:lineRule="auto"/>
            </w:pPr>
            <w:r>
              <w:t>Paste the content in the table</w:t>
            </w:r>
          </w:p>
        </w:tc>
        <w:tc>
          <w:tcPr>
            <w:tcW w:w="2161" w:type="dxa"/>
          </w:tcPr>
          <w:p w14:paraId="47E195EF" w14:textId="77777777" w:rsidR="62295B91" w:rsidRDefault="62295B91">
            <w:r>
              <w:t>EXEPCTED RESULTS</w:t>
            </w:r>
          </w:p>
          <w:p w14:paraId="389C41EC" w14:textId="77777777" w:rsidR="62295B91" w:rsidRDefault="62295B91"/>
          <w:p w14:paraId="3BE47776" w14:textId="6F14E3BD" w:rsidR="62295B91" w:rsidRDefault="62295B91" w:rsidP="62295B91">
            <w:pPr>
              <w:spacing w:line="259" w:lineRule="auto"/>
            </w:pPr>
            <w:r>
              <w:t xml:space="preserve">The expected result in this test is to </w:t>
            </w:r>
            <w:r w:rsidR="609738CB">
              <w:t xml:space="preserve">paste the same content we copied from the table </w:t>
            </w:r>
          </w:p>
        </w:tc>
        <w:tc>
          <w:tcPr>
            <w:tcW w:w="1811" w:type="dxa"/>
          </w:tcPr>
          <w:p w14:paraId="09EE67FE" w14:textId="77777777" w:rsidR="62295B91" w:rsidRDefault="62295B91">
            <w:r>
              <w:t>COMMENTS</w:t>
            </w:r>
          </w:p>
          <w:p w14:paraId="7E4A2000" w14:textId="77777777" w:rsidR="62295B91" w:rsidRDefault="62295B91"/>
          <w:p w14:paraId="21B19FB2" w14:textId="59D24BF6" w:rsidR="62295B91" w:rsidRDefault="62295B91">
            <w:r>
              <w:t>The test</w:t>
            </w:r>
            <w:r w:rsidR="2E00581E">
              <w:t xml:space="preserve"> failed. It pasted the content from other program instead of the row that we already copied from the software.</w:t>
            </w:r>
          </w:p>
        </w:tc>
      </w:tr>
      <w:tr w:rsidR="62295B91" w14:paraId="2118338D" w14:textId="77777777" w:rsidTr="62295B91">
        <w:trPr>
          <w:trHeight w:val="1250"/>
        </w:trPr>
        <w:tc>
          <w:tcPr>
            <w:tcW w:w="8990" w:type="dxa"/>
            <w:gridSpan w:val="7"/>
            <w:tcBorders>
              <w:bottom w:val="single" w:sz="4" w:space="0" w:color="auto"/>
            </w:tcBorders>
          </w:tcPr>
          <w:p w14:paraId="59B8001F" w14:textId="51A513F6" w:rsidR="62295B91" w:rsidRDefault="62295B91">
            <w:r>
              <w:t>Concluding Remarks:</w:t>
            </w:r>
          </w:p>
          <w:p w14:paraId="06CC756F" w14:textId="55D6A6A4" w:rsidR="5289A701" w:rsidRDefault="5289A701" w:rsidP="62295B91">
            <w:pPr>
              <w:spacing w:line="259" w:lineRule="auto"/>
            </w:pPr>
            <w:r>
              <w:t xml:space="preserve">The Copy Row </w:t>
            </w:r>
            <w:r w:rsidR="4C5734CB">
              <w:t xml:space="preserve">and Paste Row </w:t>
            </w:r>
            <w:r>
              <w:t xml:space="preserve">function works well until the user tries </w:t>
            </w:r>
            <w:r w:rsidR="684FCCDB">
              <w:t>to switch to other software, copy a</w:t>
            </w:r>
            <w:r w:rsidR="1BDD7177">
              <w:t xml:space="preserve"> new</w:t>
            </w:r>
            <w:r w:rsidR="684FCCDB">
              <w:t xml:space="preserve"> content and return to the software. In this situation</w:t>
            </w:r>
            <w:r w:rsidR="0893B223">
              <w:t>,</w:t>
            </w:r>
            <w:r w:rsidR="684FCCDB">
              <w:t xml:space="preserve"> the content will </w:t>
            </w:r>
            <w:r w:rsidR="7E97193E">
              <w:t xml:space="preserve">be </w:t>
            </w:r>
            <w:r w:rsidR="23E9BB91">
              <w:t>overwritten,</w:t>
            </w:r>
            <w:r w:rsidR="7E97193E">
              <w:t xml:space="preserve"> and the main content will vanish. The test fai</w:t>
            </w:r>
            <w:r w:rsidR="20AF9DAB">
              <w:t>le</w:t>
            </w:r>
            <w:r w:rsidR="4CACAD23">
              <w:t>d</w:t>
            </w:r>
            <w:r w:rsidR="20AF9DAB">
              <w:t xml:space="preserve"> in this test case.</w:t>
            </w:r>
            <w:r w:rsidR="5B742679">
              <w:t xml:space="preserve"> It needs to re-write the code to fix this issue.</w:t>
            </w:r>
            <w:r w:rsidR="20AF9DAB">
              <w:t xml:space="preserve"> </w:t>
            </w:r>
          </w:p>
        </w:tc>
      </w:tr>
      <w:tr w:rsidR="62295B91" w14:paraId="53462420" w14:textId="77777777" w:rsidTr="62295B91">
        <w:trPr>
          <w:trHeight w:val="890"/>
        </w:trPr>
        <w:tc>
          <w:tcPr>
            <w:tcW w:w="4499" w:type="dxa"/>
            <w:gridSpan w:val="3"/>
          </w:tcPr>
          <w:p w14:paraId="64EEC0B2" w14:textId="77777777" w:rsidR="62295B91" w:rsidRDefault="62295B91">
            <w:r>
              <w:t xml:space="preserve">Testing Team: </w:t>
            </w:r>
          </w:p>
          <w:p w14:paraId="6F285F91" w14:textId="71B0B312" w:rsidR="62295B91" w:rsidRDefault="62295B91" w:rsidP="62295B91">
            <w:pPr>
              <w:spacing w:line="259" w:lineRule="auto"/>
            </w:pPr>
            <w:r>
              <w:t>Ali Nouri</w:t>
            </w:r>
          </w:p>
        </w:tc>
        <w:tc>
          <w:tcPr>
            <w:tcW w:w="4491" w:type="dxa"/>
            <w:gridSpan w:val="4"/>
          </w:tcPr>
          <w:p w14:paraId="685697CE" w14:textId="21D4863E" w:rsidR="62295B91" w:rsidRDefault="62295B91">
            <w:r>
              <w:t>Date Completed:</w:t>
            </w:r>
          </w:p>
          <w:p w14:paraId="113C35E8" w14:textId="109631FD" w:rsidR="62295B91" w:rsidRDefault="62295B91" w:rsidP="62295B91">
            <w:r>
              <w:t>11/04</w:t>
            </w:r>
          </w:p>
        </w:tc>
      </w:tr>
    </w:tbl>
    <w:p w14:paraId="75FD1AEB" w14:textId="4ADB596E" w:rsidR="62295B91" w:rsidRDefault="62295B91" w:rsidP="62295B91"/>
    <w:p w14:paraId="119235CD" w14:textId="0C1416C2" w:rsidR="07689BB6" w:rsidRDefault="07689BB6" w:rsidP="07689BB6"/>
    <w:p w14:paraId="7928A171" w14:textId="52F117DE" w:rsidR="234D9935" w:rsidRDefault="234D9935" w:rsidP="62295B91">
      <w:pPr>
        <w:pStyle w:val="Heading2"/>
        <w:spacing w:line="259" w:lineRule="auto"/>
      </w:pPr>
      <w:bookmarkStart w:id="62" w:name="_Toc37538246"/>
      <w:r>
        <w:t xml:space="preserve">Test </w:t>
      </w:r>
      <w:r w:rsidR="5B63B4C3">
        <w:t xml:space="preserve">Case </w:t>
      </w:r>
      <w:r w:rsidR="39722CBA">
        <w:t>4</w:t>
      </w:r>
      <w:bookmarkEnd w:id="62"/>
    </w:p>
    <w:p w14:paraId="5D68E3A1" w14:textId="77777777" w:rsidR="07689BB6" w:rsidRDefault="07689BB6"/>
    <w:p w14:paraId="07983984" w14:textId="7E547BAC" w:rsidR="234D9935" w:rsidRDefault="234D9935" w:rsidP="62295B91">
      <w:r w:rsidRPr="62295B91">
        <w:rPr>
          <w:b/>
          <w:bCs/>
        </w:rPr>
        <w:t xml:space="preserve">Objective: </w:t>
      </w:r>
      <w:r w:rsidR="555AA0DC">
        <w:t>This test checks the functionality of Insert Row in the edit menu</w:t>
      </w:r>
    </w:p>
    <w:p w14:paraId="4354A197" w14:textId="0C35E026" w:rsidR="234D9935" w:rsidRDefault="234D9935" w:rsidP="62295B91">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14:paraId="7A53160F" w14:textId="20F9882E"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5C4F03" w14:textId="77777777" w:rsidTr="663C1C10">
        <w:trPr>
          <w:trHeight w:val="300"/>
        </w:trPr>
        <w:tc>
          <w:tcPr>
            <w:tcW w:w="4511" w:type="dxa"/>
            <w:gridSpan w:val="4"/>
          </w:tcPr>
          <w:p w14:paraId="0D7A2FDD" w14:textId="32556018" w:rsidR="62295B91" w:rsidRDefault="62295B91" w:rsidP="62295B91">
            <w:r>
              <w:t xml:space="preserve">Test No.: </w:t>
            </w:r>
            <w:r w:rsidR="446693E6">
              <w:t>3</w:t>
            </w:r>
            <w:r>
              <w:t>_1</w:t>
            </w:r>
          </w:p>
        </w:tc>
        <w:tc>
          <w:tcPr>
            <w:tcW w:w="4479" w:type="dxa"/>
            <w:gridSpan w:val="3"/>
          </w:tcPr>
          <w:p w14:paraId="04126EC1" w14:textId="7E096E77" w:rsidR="62295B91" w:rsidRDefault="62295B91">
            <w:r>
              <w:t>Current Status: Pending</w:t>
            </w:r>
          </w:p>
        </w:tc>
      </w:tr>
      <w:tr w:rsidR="62295B91" w14:paraId="0ACBFB95" w14:textId="77777777" w:rsidTr="663C1C10">
        <w:trPr>
          <w:trHeight w:val="300"/>
        </w:trPr>
        <w:tc>
          <w:tcPr>
            <w:tcW w:w="8990" w:type="dxa"/>
            <w:gridSpan w:val="7"/>
          </w:tcPr>
          <w:p w14:paraId="015627F8" w14:textId="1893DA2B" w:rsidR="62295B91" w:rsidRDefault="62295B91" w:rsidP="62295B91">
            <w:r>
              <w:t xml:space="preserve">Test title: Test functionality of </w:t>
            </w:r>
            <w:r w:rsidR="1086F462">
              <w:t>Insert Row</w:t>
            </w:r>
            <w:r>
              <w:t xml:space="preserve"> from edit menu</w:t>
            </w:r>
          </w:p>
          <w:p w14:paraId="536B3A92" w14:textId="77777777" w:rsidR="62295B91" w:rsidRDefault="62295B91"/>
        </w:tc>
      </w:tr>
      <w:tr w:rsidR="62295B91" w14:paraId="760A6A62" w14:textId="77777777" w:rsidTr="663C1C10">
        <w:trPr>
          <w:trHeight w:val="1070"/>
        </w:trPr>
        <w:tc>
          <w:tcPr>
            <w:tcW w:w="8990" w:type="dxa"/>
            <w:gridSpan w:val="7"/>
          </w:tcPr>
          <w:p w14:paraId="3237FDD1" w14:textId="66EBB679" w:rsidR="62295B91" w:rsidRDefault="62295B91" w:rsidP="62295B91">
            <w:r>
              <w:t>Testing approach: For thi</w:t>
            </w:r>
            <w:r w:rsidR="6015850E">
              <w:t>s test, we want to check if the program can add a new row properly or not</w:t>
            </w:r>
            <w:r>
              <w:t>.</w:t>
            </w:r>
            <w:r w:rsidR="5A7F3607">
              <w:t xml:space="preserve"> We will add a new row in the existing table, add a row in the empty table. We will apply th</w:t>
            </w:r>
            <w:r w:rsidR="7DA38FE5">
              <w:t xml:space="preserve">ese changes, save the table and load it again to be sure </w:t>
            </w:r>
            <w:r w:rsidR="00450E1C">
              <w:t>any changes</w:t>
            </w:r>
            <w:r w:rsidR="1B56E5B9">
              <w:t xml:space="preserve"> you did,</w:t>
            </w:r>
            <w:r w:rsidR="7DA38FE5">
              <w:t xml:space="preserve"> stored correctly.</w:t>
            </w:r>
          </w:p>
        </w:tc>
      </w:tr>
      <w:tr w:rsidR="62295B91" w14:paraId="1FCDBE76" w14:textId="77777777" w:rsidTr="663C1C10">
        <w:trPr>
          <w:trHeight w:val="4130"/>
        </w:trPr>
        <w:tc>
          <w:tcPr>
            <w:tcW w:w="996" w:type="dxa"/>
          </w:tcPr>
          <w:p w14:paraId="45ACFECA" w14:textId="77777777" w:rsidR="62295B91" w:rsidRDefault="62295B91">
            <w:r>
              <w:lastRenderedPageBreak/>
              <w:t>STEP</w:t>
            </w:r>
          </w:p>
          <w:p w14:paraId="001208FB" w14:textId="77777777" w:rsidR="62295B91" w:rsidRDefault="62295B91"/>
          <w:p w14:paraId="04BB6065" w14:textId="59AC6A0D" w:rsidR="62295B91" w:rsidRDefault="62295B91" w:rsidP="62295B91">
            <w:pPr>
              <w:spacing w:line="259" w:lineRule="auto"/>
            </w:pPr>
            <w:r>
              <w:t>1</w:t>
            </w:r>
          </w:p>
          <w:p w14:paraId="1BA21001" w14:textId="5AB4B729" w:rsidR="62295B91" w:rsidRDefault="62295B91" w:rsidP="62295B91">
            <w:pPr>
              <w:spacing w:line="259" w:lineRule="auto"/>
            </w:pPr>
          </w:p>
          <w:p w14:paraId="62C55DAE" w14:textId="2CE0B30B" w:rsidR="62295B91" w:rsidRDefault="62295B91" w:rsidP="62295B91">
            <w:pPr>
              <w:spacing w:line="259" w:lineRule="auto"/>
            </w:pPr>
          </w:p>
          <w:p w14:paraId="4268096E" w14:textId="561A3E2D" w:rsidR="62295B91" w:rsidRDefault="62295B91" w:rsidP="62295B91">
            <w:pPr>
              <w:spacing w:line="259" w:lineRule="auto"/>
            </w:pPr>
            <w:r>
              <w:t>2</w:t>
            </w:r>
          </w:p>
          <w:p w14:paraId="040395C9" w14:textId="612D5832" w:rsidR="62295B91" w:rsidRDefault="62295B91" w:rsidP="62295B91">
            <w:pPr>
              <w:spacing w:line="259" w:lineRule="auto"/>
            </w:pPr>
          </w:p>
          <w:p w14:paraId="28AFE7FC" w14:textId="1CD81F16" w:rsidR="62295B91" w:rsidRDefault="62295B91" w:rsidP="62295B91">
            <w:pPr>
              <w:spacing w:line="259" w:lineRule="auto"/>
            </w:pPr>
          </w:p>
          <w:p w14:paraId="4E63E583" w14:textId="6D583C44" w:rsidR="62295B91" w:rsidRDefault="62295B91" w:rsidP="62295B91">
            <w:pPr>
              <w:spacing w:line="259" w:lineRule="auto"/>
            </w:pPr>
          </w:p>
          <w:p w14:paraId="0AD75136" w14:textId="21B0FB57" w:rsidR="62295B91" w:rsidRDefault="62295B91" w:rsidP="62295B91">
            <w:pPr>
              <w:spacing w:line="259" w:lineRule="auto"/>
            </w:pPr>
            <w:r>
              <w:t>3</w:t>
            </w:r>
          </w:p>
          <w:p w14:paraId="0187F7E4" w14:textId="4525842C" w:rsidR="62295B91" w:rsidRDefault="62295B91" w:rsidP="62295B91">
            <w:pPr>
              <w:spacing w:line="259" w:lineRule="auto"/>
            </w:pPr>
          </w:p>
          <w:p w14:paraId="37E008F6" w14:textId="428B40A9" w:rsidR="62295B91" w:rsidRDefault="62295B91" w:rsidP="62295B91">
            <w:pPr>
              <w:spacing w:line="259" w:lineRule="auto"/>
            </w:pPr>
          </w:p>
          <w:p w14:paraId="39863BB9" w14:textId="1A197BCF" w:rsidR="62295B91" w:rsidRDefault="62295B91" w:rsidP="62295B91">
            <w:pPr>
              <w:spacing w:line="259" w:lineRule="auto"/>
            </w:pPr>
          </w:p>
          <w:p w14:paraId="3D1A23D2" w14:textId="315386F6" w:rsidR="62295B91" w:rsidRDefault="62295B91" w:rsidP="62295B91">
            <w:pPr>
              <w:spacing w:line="259" w:lineRule="auto"/>
            </w:pPr>
          </w:p>
          <w:p w14:paraId="13ABE2B0" w14:textId="18C6693D" w:rsidR="62295B91" w:rsidRDefault="62295B91" w:rsidP="62295B91">
            <w:pPr>
              <w:spacing w:line="259" w:lineRule="auto"/>
            </w:pPr>
          </w:p>
          <w:p w14:paraId="46DEF377" w14:textId="7026BECD" w:rsidR="62295B91" w:rsidRDefault="62295B91" w:rsidP="62295B91">
            <w:pPr>
              <w:spacing w:line="259" w:lineRule="auto"/>
            </w:pPr>
          </w:p>
          <w:p w14:paraId="021686DF" w14:textId="25FE3066" w:rsidR="62295B91" w:rsidRDefault="62295B91" w:rsidP="62295B91">
            <w:pPr>
              <w:spacing w:line="259" w:lineRule="auto"/>
            </w:pPr>
            <w:r>
              <w:t>4</w:t>
            </w:r>
          </w:p>
          <w:p w14:paraId="4653A7B1" w14:textId="043C0087" w:rsidR="62295B91" w:rsidRDefault="62295B91" w:rsidP="62295B91">
            <w:pPr>
              <w:spacing w:line="259" w:lineRule="auto"/>
            </w:pPr>
          </w:p>
          <w:p w14:paraId="6C459CC4" w14:textId="6881656B" w:rsidR="62295B91" w:rsidRDefault="62295B91" w:rsidP="62295B91">
            <w:pPr>
              <w:spacing w:line="259" w:lineRule="auto"/>
            </w:pPr>
          </w:p>
          <w:p w14:paraId="02DA6E22" w14:textId="16616C3B" w:rsidR="62295B91" w:rsidRDefault="62295B91" w:rsidP="62295B91">
            <w:pPr>
              <w:spacing w:line="259" w:lineRule="auto"/>
            </w:pPr>
            <w:r>
              <w:t>5</w:t>
            </w:r>
          </w:p>
          <w:p w14:paraId="040BCE9B" w14:textId="0E1854DE" w:rsidR="62295B91" w:rsidRDefault="62295B91" w:rsidP="62295B91">
            <w:pPr>
              <w:spacing w:line="259" w:lineRule="auto"/>
            </w:pPr>
          </w:p>
          <w:p w14:paraId="01443F68" w14:textId="40A0146D" w:rsidR="62295B91" w:rsidRDefault="62295B91" w:rsidP="62295B91">
            <w:pPr>
              <w:spacing w:line="259" w:lineRule="auto"/>
            </w:pPr>
          </w:p>
          <w:p w14:paraId="23F83B47" w14:textId="35F07022" w:rsidR="62295B91" w:rsidRDefault="62295B91" w:rsidP="62295B91">
            <w:pPr>
              <w:spacing w:line="259" w:lineRule="auto"/>
            </w:pPr>
          </w:p>
          <w:p w14:paraId="532F1009" w14:textId="0CF1AE12" w:rsidR="62295B91" w:rsidRDefault="62295B91" w:rsidP="62295B91">
            <w:pPr>
              <w:spacing w:line="259" w:lineRule="auto"/>
            </w:pPr>
            <w:r>
              <w:t>6</w:t>
            </w:r>
          </w:p>
          <w:p w14:paraId="11DC1D20" w14:textId="1AF2D18A" w:rsidR="62295B91" w:rsidRDefault="62295B91" w:rsidP="62295B91">
            <w:pPr>
              <w:spacing w:line="259" w:lineRule="auto"/>
            </w:pPr>
          </w:p>
          <w:p w14:paraId="78843639" w14:textId="29B54BA5" w:rsidR="62295B91" w:rsidRDefault="62295B91" w:rsidP="62295B91">
            <w:pPr>
              <w:spacing w:line="259" w:lineRule="auto"/>
            </w:pPr>
          </w:p>
          <w:p w14:paraId="14140E1F" w14:textId="1790DD72" w:rsidR="62295B91" w:rsidRDefault="62295B91" w:rsidP="62295B91">
            <w:pPr>
              <w:spacing w:line="259" w:lineRule="auto"/>
            </w:pPr>
          </w:p>
          <w:p w14:paraId="30E688F0" w14:textId="6A8F8C51" w:rsidR="62295B91" w:rsidRDefault="62295B91" w:rsidP="62295B91">
            <w:pPr>
              <w:spacing w:line="259" w:lineRule="auto"/>
            </w:pPr>
          </w:p>
          <w:p w14:paraId="368FACA5" w14:textId="310E36AF" w:rsidR="62295B91" w:rsidRDefault="62295B91" w:rsidP="62295B91">
            <w:pPr>
              <w:spacing w:line="259" w:lineRule="auto"/>
            </w:pPr>
          </w:p>
          <w:p w14:paraId="6E9B1DB3" w14:textId="489F674B" w:rsidR="62295B91" w:rsidRDefault="62295B91" w:rsidP="62295B91">
            <w:pPr>
              <w:spacing w:line="259" w:lineRule="auto"/>
            </w:pPr>
          </w:p>
        </w:tc>
        <w:tc>
          <w:tcPr>
            <w:tcW w:w="2269" w:type="dxa"/>
          </w:tcPr>
          <w:p w14:paraId="6EC535D1" w14:textId="77777777" w:rsidR="62295B91" w:rsidRDefault="62295B91">
            <w:r>
              <w:t>OPERATOR ACTION</w:t>
            </w:r>
          </w:p>
          <w:p w14:paraId="0746D770" w14:textId="77777777" w:rsidR="62295B91" w:rsidRDefault="62295B91"/>
          <w:p w14:paraId="2A786450" w14:textId="0C8035FB" w:rsidR="62295B91" w:rsidRDefault="62295B91" w:rsidP="62295B91">
            <w:r>
              <w:t>-Run the program</w:t>
            </w:r>
          </w:p>
          <w:p w14:paraId="43C24C56" w14:textId="2B3A3B5F" w:rsidR="62295B91" w:rsidRDefault="62295B91" w:rsidP="62295B91">
            <w:r>
              <w:t>Click Open from File menu</w:t>
            </w:r>
          </w:p>
          <w:p w14:paraId="322E67D1" w14:textId="54B37F8B" w:rsidR="62295B91" w:rsidRDefault="62295B91" w:rsidP="62295B91">
            <w:r>
              <w:t xml:space="preserve">-Choose </w:t>
            </w:r>
            <w:r w:rsidRPr="62295B91">
              <w:rPr>
                <w:i/>
                <w:iCs/>
              </w:rPr>
              <w:t>Test_DB.xml</w:t>
            </w:r>
            <w:r>
              <w:t xml:space="preserve"> from current directory</w:t>
            </w:r>
          </w:p>
          <w:p w14:paraId="633354F6" w14:textId="188ED3A2" w:rsidR="62295B91" w:rsidRDefault="62295B91" w:rsidP="62295B91">
            <w:r>
              <w:t xml:space="preserve">Click </w:t>
            </w:r>
            <w:r w:rsidRPr="62295B91">
              <w:rPr>
                <w:i/>
                <w:iCs/>
              </w:rPr>
              <w:t>CONSTRAINT_TABLE</w:t>
            </w:r>
          </w:p>
          <w:p w14:paraId="56121808" w14:textId="26FCED17" w:rsidR="62295B91" w:rsidRDefault="62295B91" w:rsidP="62295B91">
            <w:r>
              <w:t xml:space="preserve">-In the new windows, from Edit menu choose </w:t>
            </w:r>
            <w:r w:rsidR="10FEDDCF">
              <w:t xml:space="preserve">Insert </w:t>
            </w:r>
            <w:r>
              <w:t>Row</w:t>
            </w:r>
            <w:commentRangeStart w:id="63"/>
            <w:r>
              <w:t xml:space="preserve">. Be sure you </w:t>
            </w:r>
            <w:r w:rsidR="5E2C6A44">
              <w:t>already added a new</w:t>
            </w:r>
            <w:r>
              <w:t xml:space="preserve"> row. </w:t>
            </w:r>
            <w:r w:rsidR="2632F064">
              <w:t>Add some data in the row.</w:t>
            </w:r>
            <w:commentRangeEnd w:id="63"/>
            <w:r w:rsidR="00450E1C">
              <w:rPr>
                <w:rStyle w:val="CommentReference"/>
              </w:rPr>
              <w:commentReference w:id="63"/>
            </w:r>
            <w:r w:rsidR="2632F064">
              <w:t xml:space="preserve"> Then, save the table</w:t>
            </w:r>
          </w:p>
          <w:p w14:paraId="3FCA480B" w14:textId="72804319" w:rsidR="62295B91" w:rsidRDefault="62295B91" w:rsidP="62295B91">
            <w:r>
              <w:t>-</w:t>
            </w:r>
            <w:r w:rsidR="2EB041DD">
              <w:t>Load the table again and be sure your data still exist there.</w:t>
            </w:r>
          </w:p>
          <w:p w14:paraId="11413BFE" w14:textId="48807D47" w:rsidR="0D4B3B98" w:rsidRDefault="0D4B3B98" w:rsidP="62295B91">
            <w:r>
              <w:t>-This time, Use Delete option from the edit menu to delete all the rows in the table</w:t>
            </w:r>
          </w:p>
          <w:p w14:paraId="44468E1B" w14:textId="59EA84F8" w:rsidR="0D4B3B98" w:rsidRDefault="0D4B3B98" w:rsidP="62295B91">
            <w:commentRangeStart w:id="64"/>
            <w:r>
              <w:t>-Use shortcut to add a new row, add some content there, then store the table. Try to load the table and check if the row is there or not</w:t>
            </w:r>
            <w:commentRangeEnd w:id="64"/>
            <w:r w:rsidR="00450E1C">
              <w:rPr>
                <w:rStyle w:val="CommentReference"/>
              </w:rPr>
              <w:commentReference w:id="64"/>
            </w:r>
          </w:p>
          <w:p w14:paraId="1ABEADEB" w14:textId="3CCE599E" w:rsidR="62295B91" w:rsidRDefault="62295B91" w:rsidP="62295B91"/>
        </w:tc>
        <w:tc>
          <w:tcPr>
            <w:tcW w:w="1753" w:type="dxa"/>
            <w:gridSpan w:val="3"/>
          </w:tcPr>
          <w:p w14:paraId="0B0F6065" w14:textId="77777777" w:rsidR="62295B91" w:rsidRDefault="62295B91">
            <w:r>
              <w:t>PURPOSE</w:t>
            </w:r>
          </w:p>
          <w:p w14:paraId="2C4DD957" w14:textId="77777777" w:rsidR="62295B91" w:rsidRDefault="62295B91"/>
          <w:p w14:paraId="0021705A" w14:textId="3267CC37" w:rsidR="62295B91" w:rsidRDefault="62295B91"/>
          <w:p w14:paraId="23F695D1" w14:textId="014EA32F" w:rsidR="62295B91" w:rsidRDefault="62295B91">
            <w:r>
              <w:t>Navigate program to reach a data base.</w:t>
            </w:r>
          </w:p>
          <w:p w14:paraId="41D99AEC" w14:textId="59DD82CD" w:rsidR="62295B91" w:rsidRDefault="62295B91" w:rsidP="62295B91"/>
          <w:p w14:paraId="76184DFB" w14:textId="3EBCEC11" w:rsidR="62295B91" w:rsidRDefault="62295B91" w:rsidP="62295B91"/>
          <w:p w14:paraId="173E8FB4" w14:textId="4058043D" w:rsidR="62295B91" w:rsidRDefault="62295B91" w:rsidP="62295B91"/>
          <w:p w14:paraId="16F07F2F" w14:textId="18A75D38" w:rsidR="62295B91" w:rsidRDefault="62295B91" w:rsidP="62295B91"/>
          <w:p w14:paraId="6D282E31" w14:textId="5A248C16" w:rsidR="62295B91" w:rsidRDefault="62295B91" w:rsidP="62295B91">
            <w:r>
              <w:t>Simulate an action</w:t>
            </w:r>
          </w:p>
          <w:p w14:paraId="1BA79F9E" w14:textId="1E44816A" w:rsidR="62295B91" w:rsidRDefault="62295B91" w:rsidP="62295B91"/>
          <w:p w14:paraId="41AE44A2" w14:textId="58AF0BD3" w:rsidR="62295B91" w:rsidRDefault="62295B91" w:rsidP="62295B91"/>
          <w:p w14:paraId="7F346057" w14:textId="464F2410" w:rsidR="62295B91" w:rsidRDefault="62295B91" w:rsidP="62295B91"/>
          <w:p w14:paraId="6A000775" w14:textId="2114559F" w:rsidR="62295B91" w:rsidRDefault="62295B91" w:rsidP="62295B91"/>
          <w:p w14:paraId="55E34706" w14:textId="21B6F75A" w:rsidR="62295B91" w:rsidRDefault="62295B91" w:rsidP="62295B91"/>
          <w:p w14:paraId="16B3C8B0" w14:textId="2D9C654D" w:rsidR="62295B91" w:rsidRDefault="62295B91" w:rsidP="62295B91">
            <w:r>
              <w:t xml:space="preserve">Try to </w:t>
            </w:r>
            <w:r w:rsidR="2C81F860">
              <w:t>check</w:t>
            </w:r>
            <w:r>
              <w:t xml:space="preserve"> </w:t>
            </w:r>
            <w:r w:rsidR="2E543D03">
              <w:t>your data inserted correctly</w:t>
            </w:r>
          </w:p>
          <w:p w14:paraId="78BEF54D" w14:textId="2EC9C440" w:rsidR="62295B91" w:rsidRDefault="62295B91" w:rsidP="62295B91"/>
          <w:p w14:paraId="49D1736B" w14:textId="102311FE" w:rsidR="62295B91" w:rsidRDefault="62295B91" w:rsidP="62295B91"/>
          <w:p w14:paraId="69A5F74D" w14:textId="177EE74A" w:rsidR="62295B91" w:rsidRDefault="62295B91" w:rsidP="62295B91"/>
          <w:p w14:paraId="27D3390D" w14:textId="5803F958" w:rsidR="62295B91" w:rsidRDefault="62295B91" w:rsidP="62295B91"/>
          <w:p w14:paraId="139A8A7F" w14:textId="758C7E95" w:rsidR="2E543D03" w:rsidRDefault="2E543D03" w:rsidP="62295B91">
            <w:r>
              <w:t>Try to add a new row in an empty table</w:t>
            </w:r>
          </w:p>
        </w:tc>
        <w:tc>
          <w:tcPr>
            <w:tcW w:w="2161" w:type="dxa"/>
          </w:tcPr>
          <w:p w14:paraId="0B8CAEC3" w14:textId="77777777" w:rsidR="62295B91" w:rsidRDefault="62295B91">
            <w:r>
              <w:t>EXEPCTED RESULTS</w:t>
            </w:r>
          </w:p>
          <w:p w14:paraId="286E579B" w14:textId="77777777" w:rsidR="62295B91" w:rsidRDefault="62295B91"/>
          <w:p w14:paraId="39419E53" w14:textId="6974C6BD" w:rsidR="62295B91" w:rsidRDefault="62295B91" w:rsidP="62295B91">
            <w:pPr>
              <w:spacing w:line="259" w:lineRule="auto"/>
            </w:pPr>
            <w:r>
              <w:t xml:space="preserve">The expected result in this test is to </w:t>
            </w:r>
            <w:r w:rsidR="27E9AC4D">
              <w:t>check the inserted row and data stored correctly and accessible after reset the program.</w:t>
            </w:r>
          </w:p>
        </w:tc>
        <w:tc>
          <w:tcPr>
            <w:tcW w:w="1811" w:type="dxa"/>
          </w:tcPr>
          <w:p w14:paraId="579413CE" w14:textId="77777777" w:rsidR="62295B91" w:rsidRDefault="62295B91">
            <w:r>
              <w:t>COMMENTS</w:t>
            </w:r>
          </w:p>
          <w:p w14:paraId="3B7F4596" w14:textId="77777777" w:rsidR="62295B91" w:rsidRDefault="62295B91"/>
          <w:p w14:paraId="70DACEA0" w14:textId="2CF0E8BA" w:rsidR="62295B91" w:rsidRDefault="62295B91">
            <w:commentRangeStart w:id="65"/>
            <w:r>
              <w:t xml:space="preserve">The </w:t>
            </w:r>
            <w:r w:rsidR="4F11A09A">
              <w:t>shortcut worked as well as using the pointer to click the Insert Row in the edit menu.</w:t>
            </w:r>
          </w:p>
          <w:p w14:paraId="686FDD16" w14:textId="6C931C32" w:rsidR="4F11A09A" w:rsidRDefault="4F11A09A" w:rsidP="62295B91">
            <w:r>
              <w:t>Inserting a new ow in existing table and a new table accomplished without any problem</w:t>
            </w:r>
            <w:commentRangeEnd w:id="65"/>
            <w:r w:rsidR="00F22A6E">
              <w:rPr>
                <w:rStyle w:val="CommentReference"/>
              </w:rPr>
              <w:commentReference w:id="65"/>
            </w:r>
          </w:p>
        </w:tc>
      </w:tr>
      <w:tr w:rsidR="62295B91" w14:paraId="1E0F936E" w14:textId="77777777" w:rsidTr="663C1C10">
        <w:trPr>
          <w:trHeight w:val="1250"/>
        </w:trPr>
        <w:tc>
          <w:tcPr>
            <w:tcW w:w="8990" w:type="dxa"/>
            <w:gridSpan w:val="7"/>
            <w:tcBorders>
              <w:bottom w:val="single" w:sz="4" w:space="0" w:color="auto"/>
            </w:tcBorders>
          </w:tcPr>
          <w:p w14:paraId="0F4C21F9" w14:textId="51A513F6" w:rsidR="62295B91" w:rsidRDefault="62295B91">
            <w:r>
              <w:t>Concluding Remarks:</w:t>
            </w:r>
          </w:p>
          <w:p w14:paraId="4CDF5DD9" w14:textId="39DD0C95" w:rsidR="62295B91" w:rsidRDefault="62295B91" w:rsidP="62295B91">
            <w:r>
              <w:t xml:space="preserve">The </w:t>
            </w:r>
            <w:r w:rsidR="39554471">
              <w:t>Insert Row functionality in the edit menu works well without any p</w:t>
            </w:r>
            <w:r w:rsidR="32E8CA8F">
              <w:t>r</w:t>
            </w:r>
            <w:r w:rsidR="39554471">
              <w:t>oblem</w:t>
            </w:r>
            <w:r>
              <w:t>.</w:t>
            </w:r>
          </w:p>
        </w:tc>
      </w:tr>
      <w:tr w:rsidR="62295B91" w14:paraId="59F187FB" w14:textId="77777777" w:rsidTr="663C1C10">
        <w:trPr>
          <w:trHeight w:val="890"/>
        </w:trPr>
        <w:tc>
          <w:tcPr>
            <w:tcW w:w="4499" w:type="dxa"/>
            <w:gridSpan w:val="3"/>
          </w:tcPr>
          <w:p w14:paraId="0CDABC97" w14:textId="77777777" w:rsidR="62295B91" w:rsidRDefault="62295B91">
            <w:r>
              <w:t xml:space="preserve">Testing Team: </w:t>
            </w:r>
          </w:p>
          <w:p w14:paraId="0AED8D17" w14:textId="71B0B312" w:rsidR="62295B91" w:rsidRDefault="62295B91" w:rsidP="62295B91">
            <w:pPr>
              <w:spacing w:line="259" w:lineRule="auto"/>
            </w:pPr>
            <w:r>
              <w:t>Ali Nouri</w:t>
            </w:r>
          </w:p>
        </w:tc>
        <w:tc>
          <w:tcPr>
            <w:tcW w:w="4491" w:type="dxa"/>
            <w:gridSpan w:val="4"/>
          </w:tcPr>
          <w:p w14:paraId="71D9351A" w14:textId="21D4863E" w:rsidR="62295B91" w:rsidRDefault="62295B91">
            <w:r>
              <w:t>Date Completed:</w:t>
            </w:r>
          </w:p>
          <w:p w14:paraId="5AA48075" w14:textId="109631FD" w:rsidR="62295B91" w:rsidRDefault="62295B91" w:rsidP="62295B91">
            <w:r>
              <w:t>11/04</w:t>
            </w:r>
          </w:p>
        </w:tc>
      </w:tr>
    </w:tbl>
    <w:p w14:paraId="6E068250" w14:textId="36B57E0E" w:rsidR="62295B91" w:rsidRDefault="62295B91" w:rsidP="62295B91"/>
    <w:p w14:paraId="06E4674D" w14:textId="373D86D2" w:rsidR="6EBDA520" w:rsidRDefault="6EBDA520" w:rsidP="07689BB6">
      <w:pPr>
        <w:pStyle w:val="Heading2"/>
      </w:pPr>
      <w:bookmarkStart w:id="66" w:name="_Toc37538247"/>
      <w:r>
        <w:t xml:space="preserve">Test </w:t>
      </w:r>
      <w:r w:rsidR="3274F651">
        <w:t>Case 5</w:t>
      </w:r>
      <w:bookmarkEnd w:id="66"/>
    </w:p>
    <w:p w14:paraId="5D759536" w14:textId="77777777" w:rsidR="07689BB6" w:rsidRDefault="07689BB6"/>
    <w:p w14:paraId="0B45930D" w14:textId="46910D78" w:rsidR="6EBDA520" w:rsidRDefault="6EBDA520">
      <w:r w:rsidRPr="62295B91">
        <w:rPr>
          <w:b/>
          <w:bCs/>
        </w:rPr>
        <w:t xml:space="preserve">Objective: </w:t>
      </w:r>
      <w:r w:rsidR="448EC722">
        <w:t>In this test case, we try to check the functionality of the Delete Row option in the edit menu.</w:t>
      </w:r>
    </w:p>
    <w:p w14:paraId="696132A2" w14:textId="70B80B64" w:rsidR="6EBDA520" w:rsidRDefault="6EBDA520" w:rsidP="62295B91">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14:paraId="68D21423"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64B691C9" w14:textId="77777777" w:rsidTr="62295B91">
        <w:trPr>
          <w:trHeight w:val="300"/>
        </w:trPr>
        <w:tc>
          <w:tcPr>
            <w:tcW w:w="4511" w:type="dxa"/>
            <w:gridSpan w:val="4"/>
          </w:tcPr>
          <w:p w14:paraId="75AFB105" w14:textId="18EE0B66" w:rsidR="62295B91" w:rsidRDefault="62295B91" w:rsidP="62295B91">
            <w:r>
              <w:t xml:space="preserve">Test No.: </w:t>
            </w:r>
            <w:r w:rsidR="119836F9">
              <w:t>5</w:t>
            </w:r>
            <w:r>
              <w:t>_1</w:t>
            </w:r>
          </w:p>
        </w:tc>
        <w:tc>
          <w:tcPr>
            <w:tcW w:w="4479" w:type="dxa"/>
            <w:gridSpan w:val="3"/>
          </w:tcPr>
          <w:p w14:paraId="23FF4957" w14:textId="7E096E77" w:rsidR="62295B91" w:rsidRDefault="62295B91">
            <w:r>
              <w:t xml:space="preserve">Current Status: </w:t>
            </w:r>
            <w:commentRangeStart w:id="67"/>
            <w:r>
              <w:t>Pending</w:t>
            </w:r>
            <w:commentRangeEnd w:id="67"/>
            <w:r w:rsidR="00F22A6E">
              <w:rPr>
                <w:rStyle w:val="CommentReference"/>
              </w:rPr>
              <w:commentReference w:id="67"/>
            </w:r>
          </w:p>
        </w:tc>
      </w:tr>
      <w:tr w:rsidR="62295B91" w14:paraId="3C188269" w14:textId="77777777" w:rsidTr="62295B91">
        <w:trPr>
          <w:trHeight w:val="300"/>
        </w:trPr>
        <w:tc>
          <w:tcPr>
            <w:tcW w:w="8990" w:type="dxa"/>
            <w:gridSpan w:val="7"/>
          </w:tcPr>
          <w:p w14:paraId="5A148BAD" w14:textId="3EBEF3B4" w:rsidR="62295B91" w:rsidRDefault="62295B91" w:rsidP="62295B91">
            <w:r>
              <w:t xml:space="preserve">Test title: Test functionality of </w:t>
            </w:r>
            <w:r w:rsidR="04B94D36">
              <w:t>Delete</w:t>
            </w:r>
            <w:r>
              <w:t xml:space="preserve"> Row from edit menu</w:t>
            </w:r>
          </w:p>
          <w:p w14:paraId="61C686EA" w14:textId="77777777" w:rsidR="62295B91" w:rsidRDefault="62295B91"/>
        </w:tc>
      </w:tr>
      <w:tr w:rsidR="62295B91" w14:paraId="6782227E" w14:textId="77777777" w:rsidTr="62295B91">
        <w:trPr>
          <w:trHeight w:val="1070"/>
        </w:trPr>
        <w:tc>
          <w:tcPr>
            <w:tcW w:w="8990" w:type="dxa"/>
            <w:gridSpan w:val="7"/>
          </w:tcPr>
          <w:p w14:paraId="6E2BD17E" w14:textId="751B3F1B" w:rsidR="62295B91" w:rsidRDefault="62295B91" w:rsidP="62295B91">
            <w:r>
              <w:lastRenderedPageBreak/>
              <w:t xml:space="preserve">Testing approach: For this test, </w:t>
            </w:r>
            <w:r w:rsidR="5D609622">
              <w:t>we need to check different scenarios that are possible to happen to the users. Delete from an empty table,</w:t>
            </w:r>
            <w:r w:rsidR="2546E460">
              <w:t xml:space="preserve"> and</w:t>
            </w:r>
            <w:r w:rsidR="5D609622">
              <w:t xml:space="preserve"> </w:t>
            </w:r>
            <w:r w:rsidR="587B34BF">
              <w:t>delete</w:t>
            </w:r>
            <w:r w:rsidR="5D609622">
              <w:t xml:space="preserve"> a whole row</w:t>
            </w:r>
            <w:r w:rsidR="7739D9C2">
              <w:t xml:space="preserve"> are the targets for us in this test case.</w:t>
            </w:r>
          </w:p>
        </w:tc>
      </w:tr>
      <w:tr w:rsidR="62295B91" w14:paraId="735F403F" w14:textId="77777777" w:rsidTr="62295B91">
        <w:trPr>
          <w:trHeight w:val="4130"/>
        </w:trPr>
        <w:tc>
          <w:tcPr>
            <w:tcW w:w="996" w:type="dxa"/>
          </w:tcPr>
          <w:p w14:paraId="4ECBFE02" w14:textId="77777777" w:rsidR="62295B91" w:rsidRDefault="62295B91">
            <w:r>
              <w:t>STEP</w:t>
            </w:r>
          </w:p>
          <w:p w14:paraId="2A2587C9" w14:textId="77777777" w:rsidR="62295B91" w:rsidRDefault="62295B91"/>
          <w:p w14:paraId="18738A51" w14:textId="379A9477" w:rsidR="62295B91" w:rsidRDefault="62295B91" w:rsidP="62295B91">
            <w:pPr>
              <w:spacing w:line="259" w:lineRule="auto"/>
            </w:pPr>
            <w:r>
              <w:t>1</w:t>
            </w:r>
          </w:p>
          <w:p w14:paraId="2A25A0B8" w14:textId="5B92F0FA" w:rsidR="62295B91" w:rsidRDefault="62295B91" w:rsidP="62295B91">
            <w:pPr>
              <w:spacing w:line="259" w:lineRule="auto"/>
            </w:pPr>
          </w:p>
          <w:p w14:paraId="577C2CF4" w14:textId="7C35401D" w:rsidR="62295B91" w:rsidRDefault="62295B91" w:rsidP="62295B91">
            <w:pPr>
              <w:spacing w:line="259" w:lineRule="auto"/>
            </w:pPr>
          </w:p>
          <w:p w14:paraId="5E4D86A7" w14:textId="05D73587" w:rsidR="21CEEFD4" w:rsidRDefault="21CEEFD4" w:rsidP="62295B91">
            <w:pPr>
              <w:spacing w:line="259" w:lineRule="auto"/>
            </w:pPr>
            <w:r>
              <w:t>2</w:t>
            </w:r>
          </w:p>
          <w:p w14:paraId="02C68CA6" w14:textId="7FA876AC" w:rsidR="62295B91" w:rsidRDefault="62295B91" w:rsidP="62295B91">
            <w:pPr>
              <w:spacing w:line="259" w:lineRule="auto"/>
            </w:pPr>
          </w:p>
          <w:p w14:paraId="5518BC16" w14:textId="3E518781" w:rsidR="62295B91" w:rsidRDefault="62295B91" w:rsidP="62295B91">
            <w:pPr>
              <w:spacing w:line="259" w:lineRule="auto"/>
            </w:pPr>
          </w:p>
          <w:p w14:paraId="64413ED6" w14:textId="25FA2ADA" w:rsidR="62295B91" w:rsidRDefault="62295B91" w:rsidP="62295B91">
            <w:pPr>
              <w:spacing w:line="259" w:lineRule="auto"/>
            </w:pPr>
          </w:p>
          <w:p w14:paraId="4C063C82" w14:textId="707738B7" w:rsidR="21CEEFD4" w:rsidRDefault="21CEEFD4" w:rsidP="62295B91">
            <w:pPr>
              <w:spacing w:line="259" w:lineRule="auto"/>
            </w:pPr>
            <w:r>
              <w:t>3</w:t>
            </w:r>
          </w:p>
          <w:p w14:paraId="16F31007" w14:textId="13384149" w:rsidR="62295B91" w:rsidRDefault="62295B91" w:rsidP="62295B91">
            <w:pPr>
              <w:spacing w:line="259" w:lineRule="auto"/>
            </w:pPr>
          </w:p>
          <w:p w14:paraId="5194546B" w14:textId="16CA40E1" w:rsidR="62295B91" w:rsidRDefault="62295B91" w:rsidP="62295B91">
            <w:pPr>
              <w:spacing w:line="259" w:lineRule="auto"/>
            </w:pPr>
          </w:p>
          <w:p w14:paraId="0E9C395D" w14:textId="584DD114" w:rsidR="62295B91" w:rsidRDefault="62295B91" w:rsidP="62295B91">
            <w:pPr>
              <w:spacing w:line="259" w:lineRule="auto"/>
            </w:pPr>
          </w:p>
          <w:p w14:paraId="4B5E8D0D" w14:textId="0FCAA6EC" w:rsidR="62295B91" w:rsidRDefault="62295B91" w:rsidP="62295B91">
            <w:pPr>
              <w:spacing w:line="259" w:lineRule="auto"/>
            </w:pPr>
          </w:p>
          <w:p w14:paraId="4B1B914F" w14:textId="57F6D4CD" w:rsidR="62295B91" w:rsidRDefault="62295B91" w:rsidP="62295B91">
            <w:pPr>
              <w:spacing w:line="259" w:lineRule="auto"/>
            </w:pPr>
          </w:p>
          <w:p w14:paraId="4BF750E1" w14:textId="17607E48" w:rsidR="62295B91" w:rsidRDefault="62295B91" w:rsidP="62295B91">
            <w:pPr>
              <w:spacing w:line="259" w:lineRule="auto"/>
            </w:pPr>
          </w:p>
        </w:tc>
        <w:tc>
          <w:tcPr>
            <w:tcW w:w="2269" w:type="dxa"/>
          </w:tcPr>
          <w:p w14:paraId="172D6956" w14:textId="77777777" w:rsidR="62295B91" w:rsidRDefault="62295B91">
            <w:r>
              <w:t>OPERATOR ACTION</w:t>
            </w:r>
          </w:p>
          <w:p w14:paraId="3CEE9674" w14:textId="77777777" w:rsidR="62295B91" w:rsidRDefault="62295B91"/>
          <w:p w14:paraId="170381A1" w14:textId="0C8035FB" w:rsidR="62295B91" w:rsidRDefault="62295B91" w:rsidP="62295B91">
            <w:r>
              <w:t>-Run the program</w:t>
            </w:r>
          </w:p>
          <w:p w14:paraId="15FE3F9B" w14:textId="2B3A3B5F" w:rsidR="62295B91" w:rsidRDefault="62295B91" w:rsidP="62295B91">
            <w:r>
              <w:t>Click Open from File menu</w:t>
            </w:r>
          </w:p>
          <w:p w14:paraId="04410E24" w14:textId="54B37F8B" w:rsidR="62295B91" w:rsidRDefault="62295B91" w:rsidP="62295B91">
            <w:r>
              <w:t xml:space="preserve">-Choose </w:t>
            </w:r>
            <w:r w:rsidRPr="62295B91">
              <w:rPr>
                <w:i/>
                <w:iCs/>
              </w:rPr>
              <w:t>Test_DB.xml</w:t>
            </w:r>
            <w:r>
              <w:t xml:space="preserve"> from current directory</w:t>
            </w:r>
          </w:p>
          <w:p w14:paraId="2CA89BAD" w14:textId="188ED3A2" w:rsidR="62295B91" w:rsidRDefault="62295B91" w:rsidP="62295B91">
            <w:r>
              <w:t xml:space="preserve">Click </w:t>
            </w:r>
            <w:r w:rsidRPr="62295B91">
              <w:rPr>
                <w:i/>
                <w:iCs/>
              </w:rPr>
              <w:t>CONSTRAINT_TABLE</w:t>
            </w:r>
          </w:p>
          <w:p w14:paraId="2649D157" w14:textId="5C48CB67" w:rsidR="62295B91" w:rsidRDefault="62295B91" w:rsidP="62295B91">
            <w:pPr>
              <w:spacing w:line="259" w:lineRule="auto"/>
            </w:pPr>
            <w:r>
              <w:t xml:space="preserve">-In the new windows, from Edit menu choose Delete Row. Be sure you deleted </w:t>
            </w:r>
            <w:r w:rsidR="5D90DCED">
              <w:t>whole table. Use shortcut of delete too.</w:t>
            </w:r>
          </w:p>
          <w:p w14:paraId="31C83ECE" w14:textId="3CCE599E" w:rsidR="62295B91" w:rsidRDefault="62295B91" w:rsidP="62295B91"/>
        </w:tc>
        <w:tc>
          <w:tcPr>
            <w:tcW w:w="1753" w:type="dxa"/>
            <w:gridSpan w:val="3"/>
          </w:tcPr>
          <w:p w14:paraId="68FCD185" w14:textId="77777777" w:rsidR="62295B91" w:rsidRDefault="62295B91">
            <w:r>
              <w:t>PURPOSE</w:t>
            </w:r>
          </w:p>
          <w:p w14:paraId="30DC1F86" w14:textId="77777777" w:rsidR="62295B91" w:rsidRDefault="62295B91"/>
          <w:p w14:paraId="32008DD4" w14:textId="3267CC37" w:rsidR="62295B91" w:rsidRDefault="62295B91"/>
          <w:p w14:paraId="154F0F29" w14:textId="014EA32F" w:rsidR="62295B91" w:rsidRDefault="62295B91">
            <w:r>
              <w:t>Navigate program to reach a data base.</w:t>
            </w:r>
          </w:p>
          <w:p w14:paraId="36B55CAE" w14:textId="59DD82CD" w:rsidR="62295B91" w:rsidRDefault="62295B91" w:rsidP="62295B91"/>
          <w:p w14:paraId="693A5396" w14:textId="51847ACE" w:rsidR="62295B91" w:rsidRDefault="62295B91" w:rsidP="62295B91"/>
          <w:p w14:paraId="3F0E1D6A" w14:textId="13F40352" w:rsidR="62295B91" w:rsidRDefault="62295B91" w:rsidP="62295B91"/>
          <w:p w14:paraId="6744BAEA" w14:textId="28B14A5C" w:rsidR="59D1B476" w:rsidRDefault="59D1B476" w:rsidP="62295B91">
            <w:r>
              <w:t>Try to delete rows in the table</w:t>
            </w:r>
          </w:p>
          <w:p w14:paraId="11E2C60C" w14:textId="63F020E8" w:rsidR="62295B91" w:rsidRDefault="62295B91" w:rsidP="62295B91"/>
          <w:p w14:paraId="00FE334F" w14:textId="4058043D" w:rsidR="62295B91" w:rsidRDefault="62295B91" w:rsidP="62295B91"/>
          <w:p w14:paraId="25B87CCA" w14:textId="18A75D38" w:rsidR="62295B91" w:rsidRDefault="62295B91" w:rsidP="62295B91"/>
          <w:p w14:paraId="1F57BED3" w14:textId="2FB640B5" w:rsidR="62295B91" w:rsidRDefault="62295B91" w:rsidP="62295B91"/>
          <w:p w14:paraId="1EB67FB6" w14:textId="21B6F75A" w:rsidR="62295B91" w:rsidRDefault="62295B91" w:rsidP="62295B91"/>
          <w:p w14:paraId="01A07FCE" w14:textId="3F6FF6E6" w:rsidR="62295B91" w:rsidRDefault="62295B91" w:rsidP="62295B91"/>
        </w:tc>
        <w:tc>
          <w:tcPr>
            <w:tcW w:w="2161" w:type="dxa"/>
          </w:tcPr>
          <w:p w14:paraId="70289E26" w14:textId="77777777" w:rsidR="62295B91" w:rsidRDefault="62295B91">
            <w:r>
              <w:t>EXEPCTED RESULTS</w:t>
            </w:r>
          </w:p>
          <w:p w14:paraId="5ABF1AEA" w14:textId="77777777" w:rsidR="62295B91" w:rsidRDefault="62295B91"/>
          <w:p w14:paraId="20B8F1B6" w14:textId="5F4C10D5" w:rsidR="62295B91" w:rsidRDefault="62295B91" w:rsidP="62295B91">
            <w:pPr>
              <w:spacing w:line="259" w:lineRule="auto"/>
            </w:pPr>
            <w:r>
              <w:t xml:space="preserve">The expected result in this test is to navigate an xml file as a data base, remove an entity by calling delete function </w:t>
            </w:r>
          </w:p>
        </w:tc>
        <w:tc>
          <w:tcPr>
            <w:tcW w:w="1811" w:type="dxa"/>
          </w:tcPr>
          <w:p w14:paraId="5F6A7F96" w14:textId="77777777" w:rsidR="62295B91" w:rsidRDefault="62295B91">
            <w:r>
              <w:t>COMMENTS</w:t>
            </w:r>
          </w:p>
          <w:p w14:paraId="67AF631B" w14:textId="77777777" w:rsidR="62295B91" w:rsidRDefault="62295B91"/>
          <w:p w14:paraId="49D3F70B" w14:textId="796377F8" w:rsidR="62295B91" w:rsidRDefault="62295B91">
            <w:r>
              <w:t>The test went correct when user tried to return the row. The undo function buffer the actions. So, user can return as many actions as he did. But it returns the row at the end of the table, not at the place that it was.</w:t>
            </w:r>
          </w:p>
        </w:tc>
      </w:tr>
      <w:tr w:rsidR="62295B91" w14:paraId="27BA4CA7" w14:textId="77777777" w:rsidTr="62295B91">
        <w:trPr>
          <w:trHeight w:val="1250"/>
        </w:trPr>
        <w:tc>
          <w:tcPr>
            <w:tcW w:w="8990" w:type="dxa"/>
            <w:gridSpan w:val="7"/>
            <w:tcBorders>
              <w:bottom w:val="single" w:sz="4" w:space="0" w:color="auto"/>
            </w:tcBorders>
          </w:tcPr>
          <w:p w14:paraId="3317AE45" w14:textId="51A513F6" w:rsidR="62295B91" w:rsidRDefault="62295B91">
            <w:r>
              <w:t>Concluding Remarks:</w:t>
            </w:r>
          </w:p>
          <w:p w14:paraId="33AAEFB3" w14:textId="3B740751" w:rsidR="62295B91" w:rsidRDefault="62295B91" w:rsidP="62295B9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14:paraId="500CCF6D" w14:textId="77777777" w:rsidTr="62295B91">
        <w:trPr>
          <w:trHeight w:val="890"/>
        </w:trPr>
        <w:tc>
          <w:tcPr>
            <w:tcW w:w="4499" w:type="dxa"/>
            <w:gridSpan w:val="3"/>
          </w:tcPr>
          <w:p w14:paraId="3E5FB1DC" w14:textId="77777777" w:rsidR="62295B91" w:rsidRDefault="62295B91">
            <w:r>
              <w:t xml:space="preserve">Testing Team: </w:t>
            </w:r>
          </w:p>
          <w:p w14:paraId="5FE84CA8" w14:textId="71B0B312" w:rsidR="62295B91" w:rsidRDefault="62295B91" w:rsidP="62295B91">
            <w:pPr>
              <w:spacing w:line="259" w:lineRule="auto"/>
            </w:pPr>
            <w:r>
              <w:t>Ali Nouri</w:t>
            </w:r>
          </w:p>
        </w:tc>
        <w:tc>
          <w:tcPr>
            <w:tcW w:w="4491" w:type="dxa"/>
            <w:gridSpan w:val="4"/>
          </w:tcPr>
          <w:p w14:paraId="61B9F81A" w14:textId="21D4863E" w:rsidR="62295B91" w:rsidRDefault="62295B91">
            <w:r>
              <w:t>Date Completed:</w:t>
            </w:r>
          </w:p>
          <w:p w14:paraId="7DBA81AA" w14:textId="109631FD" w:rsidR="62295B91" w:rsidRDefault="62295B91" w:rsidP="62295B91">
            <w:r>
              <w:t>11/04</w:t>
            </w:r>
          </w:p>
        </w:tc>
      </w:tr>
    </w:tbl>
    <w:p w14:paraId="47155BE0" w14:textId="43E7B854" w:rsidR="62295B91" w:rsidRDefault="62295B91" w:rsidP="62295B91"/>
    <w:p w14:paraId="5B3C9D4C" w14:textId="0E7DACD9" w:rsidR="5E138E89" w:rsidRDefault="5E138E89" w:rsidP="07689BB6">
      <w:pPr>
        <w:pStyle w:val="Heading2"/>
      </w:pPr>
      <w:bookmarkStart w:id="68" w:name="_Toc37538248"/>
      <w:r>
        <w:t xml:space="preserve">Test </w:t>
      </w:r>
      <w:r w:rsidR="638D2F74">
        <w:t>Case 6</w:t>
      </w:r>
      <w:bookmarkEnd w:id="68"/>
    </w:p>
    <w:p w14:paraId="63EF7A76" w14:textId="77777777" w:rsidR="07689BB6" w:rsidRDefault="07689BB6"/>
    <w:p w14:paraId="5C12B4EB" w14:textId="2A26706E" w:rsidR="5E138E89" w:rsidRDefault="5E138E89" w:rsidP="62295B91">
      <w:pPr>
        <w:rPr>
          <w:b/>
          <w:bCs/>
        </w:rPr>
      </w:pPr>
      <w:r w:rsidRPr="62295B91">
        <w:rPr>
          <w:b/>
          <w:bCs/>
        </w:rPr>
        <w:t xml:space="preserve">Objective: </w:t>
      </w:r>
      <w:r w:rsidR="740ED1AA">
        <w:t>Check the functionality of search option in the edit menu</w:t>
      </w:r>
    </w:p>
    <w:p w14:paraId="637AA322" w14:textId="6EE7EA9F" w:rsidR="5E138E89" w:rsidRDefault="5E138E89">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14:paraId="2FC5579A" w14:textId="128D9FF7" w:rsidR="07689BB6" w:rsidRDefault="07689BB6" w:rsidP="07689B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2851"/>
        <w:gridCol w:w="926"/>
        <w:gridCol w:w="12"/>
        <w:gridCol w:w="251"/>
        <w:gridCol w:w="1371"/>
        <w:gridCol w:w="2851"/>
      </w:tblGrid>
      <w:tr w:rsidR="62295B91" w14:paraId="658FE717" w14:textId="77777777" w:rsidTr="663C1C10">
        <w:trPr>
          <w:trHeight w:val="300"/>
        </w:trPr>
        <w:tc>
          <w:tcPr>
            <w:tcW w:w="4511" w:type="dxa"/>
            <w:gridSpan w:val="4"/>
          </w:tcPr>
          <w:p w14:paraId="7E05CF97" w14:textId="670223E2" w:rsidR="62295B91" w:rsidRDefault="62295B91" w:rsidP="62295B91">
            <w:r>
              <w:t xml:space="preserve">Test No.: </w:t>
            </w:r>
            <w:r w:rsidR="583A1420">
              <w:t>6</w:t>
            </w:r>
            <w:r>
              <w:t>_1</w:t>
            </w:r>
          </w:p>
        </w:tc>
        <w:tc>
          <w:tcPr>
            <w:tcW w:w="4479" w:type="dxa"/>
            <w:gridSpan w:val="3"/>
          </w:tcPr>
          <w:p w14:paraId="69894A96" w14:textId="7E096E77" w:rsidR="62295B91" w:rsidRDefault="62295B91">
            <w:r>
              <w:t>Current Status: Pending</w:t>
            </w:r>
          </w:p>
        </w:tc>
      </w:tr>
      <w:tr w:rsidR="62295B91" w14:paraId="35C7AF17" w14:textId="77777777" w:rsidTr="663C1C10">
        <w:trPr>
          <w:trHeight w:val="300"/>
        </w:trPr>
        <w:tc>
          <w:tcPr>
            <w:tcW w:w="8990" w:type="dxa"/>
            <w:gridSpan w:val="7"/>
          </w:tcPr>
          <w:p w14:paraId="53F0F7A1" w14:textId="04B5BD18" w:rsidR="62295B91" w:rsidRDefault="62295B91" w:rsidP="62295B91">
            <w:r>
              <w:t xml:space="preserve">Test title: Test functionality of </w:t>
            </w:r>
            <w:r w:rsidR="1F407951">
              <w:t>Search function</w:t>
            </w:r>
            <w:r>
              <w:t xml:space="preserve"> from edit menu</w:t>
            </w:r>
          </w:p>
          <w:p w14:paraId="611A847D" w14:textId="77777777" w:rsidR="62295B91" w:rsidRDefault="62295B91"/>
        </w:tc>
      </w:tr>
      <w:tr w:rsidR="62295B91" w14:paraId="244BDFF7" w14:textId="77777777" w:rsidTr="663C1C10">
        <w:trPr>
          <w:trHeight w:val="1070"/>
        </w:trPr>
        <w:tc>
          <w:tcPr>
            <w:tcW w:w="8990" w:type="dxa"/>
            <w:gridSpan w:val="7"/>
          </w:tcPr>
          <w:p w14:paraId="5EAAE27C" w14:textId="20D38053" w:rsidR="62295B91" w:rsidRDefault="62295B91" w:rsidP="62295B91">
            <w:r>
              <w:t xml:space="preserve">Testing approach: For this test, </w:t>
            </w:r>
            <w:r w:rsidR="7C073336">
              <w:t xml:space="preserve">we want to search for different inputs. We </w:t>
            </w:r>
            <w:r w:rsidR="127F10B2">
              <w:t xml:space="preserve">will search for </w:t>
            </w:r>
            <w:r w:rsidR="02B629A8">
              <w:t xml:space="preserve">a </w:t>
            </w:r>
            <w:r w:rsidR="127F10B2">
              <w:t>different type of inputs, empty string, non ascii input, and a string doesn’t exist in the table</w:t>
            </w:r>
            <w:r w:rsidR="36B3D9D1">
              <w:t>.</w:t>
            </w:r>
          </w:p>
        </w:tc>
      </w:tr>
      <w:tr w:rsidR="62295B91" w14:paraId="66B76E18" w14:textId="77777777" w:rsidTr="663C1C10">
        <w:trPr>
          <w:trHeight w:val="4130"/>
        </w:trPr>
        <w:tc>
          <w:tcPr>
            <w:tcW w:w="996" w:type="dxa"/>
          </w:tcPr>
          <w:p w14:paraId="118005E8" w14:textId="77777777" w:rsidR="62295B91" w:rsidRDefault="62295B91">
            <w:r>
              <w:lastRenderedPageBreak/>
              <w:t>STEP</w:t>
            </w:r>
          </w:p>
          <w:p w14:paraId="1BE947B8" w14:textId="77777777" w:rsidR="62295B91" w:rsidRDefault="62295B91"/>
          <w:p w14:paraId="00AE32E3" w14:textId="59AC6A0D" w:rsidR="62295B91" w:rsidRDefault="62295B91" w:rsidP="62295B91">
            <w:pPr>
              <w:spacing w:line="259" w:lineRule="auto"/>
            </w:pPr>
            <w:r>
              <w:t>1</w:t>
            </w:r>
          </w:p>
          <w:p w14:paraId="59B2D0D0" w14:textId="3C097F83" w:rsidR="62295B91" w:rsidRDefault="62295B91" w:rsidP="62295B91">
            <w:pPr>
              <w:spacing w:line="259" w:lineRule="auto"/>
            </w:pPr>
          </w:p>
          <w:p w14:paraId="10499634" w14:textId="61621DCD" w:rsidR="62295B91" w:rsidRDefault="62295B91" w:rsidP="62295B91">
            <w:pPr>
              <w:spacing w:line="259" w:lineRule="auto"/>
            </w:pPr>
          </w:p>
          <w:p w14:paraId="5A30B473" w14:textId="561A3E2D" w:rsidR="62295B91" w:rsidRDefault="62295B91" w:rsidP="62295B91">
            <w:pPr>
              <w:spacing w:line="259" w:lineRule="auto"/>
            </w:pPr>
            <w:r>
              <w:t>2</w:t>
            </w:r>
          </w:p>
          <w:p w14:paraId="3985CED4" w14:textId="612D5832" w:rsidR="62295B91" w:rsidRDefault="62295B91" w:rsidP="62295B91">
            <w:pPr>
              <w:spacing w:line="259" w:lineRule="auto"/>
            </w:pPr>
          </w:p>
          <w:p w14:paraId="4A41DE57" w14:textId="12C0F086" w:rsidR="62295B91" w:rsidRDefault="62295B91" w:rsidP="62295B91">
            <w:pPr>
              <w:spacing w:line="259" w:lineRule="auto"/>
            </w:pPr>
          </w:p>
          <w:p w14:paraId="6FBD15AE" w14:textId="560C24E5" w:rsidR="62295B91" w:rsidRDefault="62295B91" w:rsidP="62295B91">
            <w:pPr>
              <w:spacing w:line="259" w:lineRule="auto"/>
            </w:pPr>
          </w:p>
          <w:p w14:paraId="303E05E3" w14:textId="21B0FB57" w:rsidR="62295B91" w:rsidRDefault="62295B91" w:rsidP="62295B91">
            <w:pPr>
              <w:spacing w:line="259" w:lineRule="auto"/>
            </w:pPr>
            <w:r>
              <w:t>3</w:t>
            </w:r>
          </w:p>
          <w:p w14:paraId="2D36EA29" w14:textId="4525842C" w:rsidR="62295B91" w:rsidRDefault="62295B91" w:rsidP="62295B91">
            <w:pPr>
              <w:spacing w:line="259" w:lineRule="auto"/>
            </w:pPr>
          </w:p>
          <w:p w14:paraId="1C6FDEE5" w14:textId="7026BECD" w:rsidR="62295B91" w:rsidRDefault="62295B91" w:rsidP="62295B91">
            <w:pPr>
              <w:spacing w:line="259" w:lineRule="auto"/>
            </w:pPr>
          </w:p>
          <w:p w14:paraId="0B2239B1" w14:textId="25FE3066" w:rsidR="62295B91" w:rsidRDefault="62295B91" w:rsidP="62295B91">
            <w:pPr>
              <w:spacing w:line="259" w:lineRule="auto"/>
            </w:pPr>
            <w:r>
              <w:t>4</w:t>
            </w:r>
          </w:p>
          <w:p w14:paraId="0C548059" w14:textId="043C0087" w:rsidR="62295B91" w:rsidRDefault="62295B91" w:rsidP="62295B91">
            <w:pPr>
              <w:spacing w:line="259" w:lineRule="auto"/>
            </w:pPr>
          </w:p>
          <w:p w14:paraId="16BE906A" w14:textId="37263729" w:rsidR="62295B91" w:rsidRDefault="62295B91" w:rsidP="62295B91">
            <w:pPr>
              <w:spacing w:line="259" w:lineRule="auto"/>
            </w:pPr>
          </w:p>
          <w:p w14:paraId="32C9D082" w14:textId="6881656B" w:rsidR="62295B91" w:rsidRDefault="62295B91" w:rsidP="62295B91">
            <w:pPr>
              <w:spacing w:line="259" w:lineRule="auto"/>
            </w:pPr>
          </w:p>
          <w:p w14:paraId="1B22354D" w14:textId="16616C3B" w:rsidR="62295B91" w:rsidRDefault="62295B91" w:rsidP="62295B91">
            <w:pPr>
              <w:spacing w:line="259" w:lineRule="auto"/>
            </w:pPr>
            <w:r>
              <w:t>5</w:t>
            </w:r>
          </w:p>
          <w:p w14:paraId="1E5C7612" w14:textId="0E1854DE" w:rsidR="62295B91" w:rsidRDefault="62295B91" w:rsidP="62295B91">
            <w:pPr>
              <w:spacing w:line="259" w:lineRule="auto"/>
            </w:pPr>
          </w:p>
          <w:p w14:paraId="1340C8AF" w14:textId="35F07022" w:rsidR="62295B91" w:rsidRDefault="62295B91" w:rsidP="62295B91">
            <w:pPr>
              <w:spacing w:line="259" w:lineRule="auto"/>
            </w:pPr>
          </w:p>
          <w:p w14:paraId="7B282425" w14:textId="2965A547" w:rsidR="62295B91" w:rsidRDefault="62295B91" w:rsidP="62295B91">
            <w:pPr>
              <w:spacing w:line="259" w:lineRule="auto"/>
            </w:pPr>
          </w:p>
          <w:p w14:paraId="73B9E238" w14:textId="1AF2D18A" w:rsidR="62295B91" w:rsidRDefault="62295B91" w:rsidP="62295B91">
            <w:pPr>
              <w:spacing w:line="259" w:lineRule="auto"/>
            </w:pPr>
          </w:p>
          <w:p w14:paraId="595D0C43" w14:textId="29B54BA5" w:rsidR="62295B91" w:rsidRDefault="62295B91" w:rsidP="62295B91">
            <w:pPr>
              <w:spacing w:line="259" w:lineRule="auto"/>
            </w:pPr>
          </w:p>
          <w:p w14:paraId="172BB368" w14:textId="26F87173" w:rsidR="62295B91" w:rsidRDefault="62295B91" w:rsidP="62295B91">
            <w:pPr>
              <w:spacing w:line="259" w:lineRule="auto"/>
            </w:pPr>
          </w:p>
          <w:p w14:paraId="002F7D72" w14:textId="6A8F8C51" w:rsidR="62295B91" w:rsidRDefault="62295B91" w:rsidP="62295B91">
            <w:pPr>
              <w:spacing w:line="259" w:lineRule="auto"/>
            </w:pPr>
          </w:p>
          <w:p w14:paraId="116FA3D0" w14:textId="310E36AF" w:rsidR="62295B91" w:rsidRDefault="62295B91" w:rsidP="62295B91">
            <w:pPr>
              <w:spacing w:line="259" w:lineRule="auto"/>
            </w:pPr>
          </w:p>
          <w:p w14:paraId="26D041E4" w14:textId="489F674B" w:rsidR="62295B91" w:rsidRDefault="62295B91" w:rsidP="62295B91">
            <w:pPr>
              <w:spacing w:line="259" w:lineRule="auto"/>
            </w:pPr>
          </w:p>
        </w:tc>
        <w:tc>
          <w:tcPr>
            <w:tcW w:w="2269" w:type="dxa"/>
          </w:tcPr>
          <w:p w14:paraId="2BF53467" w14:textId="77777777" w:rsidR="62295B91" w:rsidRDefault="62295B91">
            <w:r>
              <w:t>OPERATOR ACTION</w:t>
            </w:r>
          </w:p>
          <w:p w14:paraId="4572FB30" w14:textId="77777777" w:rsidR="62295B91" w:rsidRDefault="62295B91"/>
          <w:p w14:paraId="73B9ADA5" w14:textId="0C8035FB" w:rsidR="62295B91" w:rsidRDefault="62295B91" w:rsidP="62295B91">
            <w:r>
              <w:t>-Run the program</w:t>
            </w:r>
          </w:p>
          <w:p w14:paraId="4730F8F9" w14:textId="2B3A3B5F" w:rsidR="62295B91" w:rsidRDefault="62295B91" w:rsidP="62295B91">
            <w:r>
              <w:t>Click Open from File menu</w:t>
            </w:r>
          </w:p>
          <w:p w14:paraId="2DED0A14" w14:textId="54B37F8B" w:rsidR="62295B91" w:rsidRDefault="62295B91" w:rsidP="62295B91">
            <w:r>
              <w:t xml:space="preserve">-Choose </w:t>
            </w:r>
            <w:r w:rsidRPr="62295B91">
              <w:rPr>
                <w:i/>
                <w:iCs/>
              </w:rPr>
              <w:t>Test_DB.xml</w:t>
            </w:r>
            <w:r>
              <w:t xml:space="preserve"> from current directory</w:t>
            </w:r>
          </w:p>
          <w:p w14:paraId="5D14F3FE" w14:textId="188ED3A2" w:rsidR="62295B91" w:rsidRDefault="62295B91" w:rsidP="62295B91">
            <w:r>
              <w:t xml:space="preserve">Click </w:t>
            </w:r>
            <w:r w:rsidRPr="62295B91">
              <w:rPr>
                <w:i/>
                <w:iCs/>
              </w:rPr>
              <w:t>CONSTRAINT_TABLE</w:t>
            </w:r>
          </w:p>
          <w:p w14:paraId="5878E13C" w14:textId="4F88261F" w:rsidR="62295B91" w:rsidRDefault="62295B91" w:rsidP="62295B91">
            <w:r>
              <w:t xml:space="preserve">-In the new windows, from Edit menu choose </w:t>
            </w:r>
            <w:r w:rsidR="006EF8D0">
              <w:t>Search</w:t>
            </w:r>
            <w:r>
              <w:t xml:space="preserve">. </w:t>
            </w:r>
          </w:p>
          <w:p w14:paraId="4EFC2580" w14:textId="0BC76C29" w:rsidR="290F0171" w:rsidRDefault="290F0171" w:rsidP="62295B91">
            <w:r>
              <w:t xml:space="preserve">-In a new box try these values: “CORRECT”, </w:t>
            </w:r>
            <w:r w:rsidR="1FF03840">
              <w:t>“</w:t>
            </w:r>
            <w:proofErr w:type="spellStart"/>
            <w:r w:rsidR="1FF03840" w:rsidRPr="663C1C10">
              <w:rPr>
                <w:rFonts w:ascii="Consolas" w:eastAsia="Consolas" w:hAnsi="Consolas" w:cs="Consolas"/>
                <w:color w:val="242729"/>
                <w:sz w:val="19"/>
                <w:szCs w:val="19"/>
              </w:rPr>
              <w:t>Bj</w:t>
            </w:r>
            <w:proofErr w:type="spellEnd"/>
            <w:r w:rsidR="1FF03840" w:rsidRPr="663C1C10">
              <w:rPr>
                <w:rFonts w:ascii="Consolas" w:eastAsia="Consolas" w:hAnsi="Consolas" w:cs="Consolas"/>
                <w:color w:val="242729"/>
                <w:sz w:val="19"/>
                <w:szCs w:val="19"/>
              </w:rPr>
              <w:t>��</w:t>
            </w:r>
            <w:proofErr w:type="spellStart"/>
            <w:r w:rsidR="1FF03840" w:rsidRPr="663C1C10">
              <w:rPr>
                <w:rFonts w:ascii="Consolas" w:eastAsia="Consolas" w:hAnsi="Consolas" w:cs="Consolas"/>
                <w:color w:val="242729"/>
                <w:sz w:val="19"/>
                <w:szCs w:val="19"/>
              </w:rPr>
              <w:t>rk</w:t>
            </w:r>
            <w:proofErr w:type="spellEnd"/>
            <w:r w:rsidR="1FF03840" w:rsidRPr="663C1C10">
              <w:rPr>
                <w:rFonts w:ascii="Consolas" w:eastAsia="Consolas" w:hAnsi="Consolas" w:cs="Consolas"/>
                <w:color w:val="242729"/>
                <w:sz w:val="19"/>
                <w:szCs w:val="19"/>
              </w:rPr>
              <w:t>����</w:t>
            </w:r>
            <w:proofErr w:type="spellStart"/>
            <w:r w:rsidR="1FF03840" w:rsidRPr="663C1C10">
              <w:rPr>
                <w:rFonts w:ascii="Consolas" w:eastAsia="Consolas" w:hAnsi="Consolas" w:cs="Consolas"/>
                <w:color w:val="242729"/>
                <w:sz w:val="19"/>
                <w:szCs w:val="19"/>
              </w:rPr>
              <w:t>oacute</w:t>
            </w:r>
            <w:proofErr w:type="spellEnd"/>
            <w:r w:rsidR="1FF03840" w:rsidRPr="663C1C10">
              <w:rPr>
                <w:rFonts w:ascii="Consolas" w:eastAsia="Consolas" w:hAnsi="Consolas" w:cs="Consolas"/>
                <w:color w:val="242729"/>
                <w:sz w:val="19"/>
                <w:szCs w:val="19"/>
              </w:rPr>
              <w:t>�”, “ “</w:t>
            </w:r>
          </w:p>
          <w:p w14:paraId="6628D587" w14:textId="3D5FDE1B" w:rsidR="62295B91" w:rsidRDefault="62295B91" w:rsidP="62295B91">
            <w:pPr>
              <w:spacing w:line="259" w:lineRule="auto"/>
            </w:pPr>
            <w:r>
              <w:t>-</w:t>
            </w:r>
            <w:r w:rsidR="30C5F512">
              <w:t>Click the Find button and repeat it to move all possible values</w:t>
            </w:r>
          </w:p>
        </w:tc>
        <w:tc>
          <w:tcPr>
            <w:tcW w:w="1753" w:type="dxa"/>
            <w:gridSpan w:val="3"/>
          </w:tcPr>
          <w:p w14:paraId="2912A931" w14:textId="77777777" w:rsidR="62295B91" w:rsidRDefault="62295B91">
            <w:r>
              <w:t>PURPOSE</w:t>
            </w:r>
          </w:p>
          <w:p w14:paraId="60A44FEA" w14:textId="77777777" w:rsidR="62295B91" w:rsidRDefault="62295B91"/>
          <w:p w14:paraId="3186853B" w14:textId="3267CC37" w:rsidR="62295B91" w:rsidRDefault="62295B91"/>
          <w:p w14:paraId="080F3986" w14:textId="014EA32F" w:rsidR="62295B91" w:rsidRDefault="62295B91">
            <w:r>
              <w:t>Navigate program to reach a data base.</w:t>
            </w:r>
          </w:p>
          <w:p w14:paraId="1A2D156C" w14:textId="59DD82CD" w:rsidR="62295B91" w:rsidRDefault="62295B91" w:rsidP="62295B91"/>
          <w:p w14:paraId="4FC4C766" w14:textId="51847ACE" w:rsidR="62295B91" w:rsidRDefault="62295B91" w:rsidP="62295B91"/>
          <w:p w14:paraId="141F3D9B" w14:textId="13F40352" w:rsidR="62295B91" w:rsidRDefault="62295B91" w:rsidP="62295B91"/>
          <w:p w14:paraId="75176574" w14:textId="5A248C16" w:rsidR="62295B91" w:rsidRDefault="62295B91" w:rsidP="62295B91">
            <w:r>
              <w:t>Simulate an action</w:t>
            </w:r>
          </w:p>
          <w:p w14:paraId="6A7541A3" w14:textId="1E44816A" w:rsidR="62295B91" w:rsidRDefault="62295B91" w:rsidP="62295B91"/>
          <w:p w14:paraId="054E7316" w14:textId="58AF0BD3" w:rsidR="62295B91" w:rsidRDefault="62295B91" w:rsidP="62295B91"/>
          <w:p w14:paraId="1BBA9721" w14:textId="40C2A600" w:rsidR="1522C240" w:rsidRDefault="1522C240" w:rsidP="62295B91">
            <w:r>
              <w:t>Search for three different values</w:t>
            </w:r>
          </w:p>
          <w:p w14:paraId="0E92BD6A" w14:textId="55554FDD" w:rsidR="62295B91" w:rsidRDefault="62295B91" w:rsidP="62295B91"/>
          <w:p w14:paraId="418211E2" w14:textId="50E9CE1A" w:rsidR="62295B91" w:rsidRDefault="62295B91" w:rsidP="62295B91"/>
          <w:p w14:paraId="3AEC77D3" w14:textId="435BC082" w:rsidR="1522C240" w:rsidRDefault="1522C240" w:rsidP="62295B91">
            <w:pPr>
              <w:spacing w:line="259" w:lineRule="auto"/>
            </w:pPr>
            <w:r>
              <w:t>Call the function a few times to highlight all possible values</w:t>
            </w:r>
          </w:p>
        </w:tc>
        <w:tc>
          <w:tcPr>
            <w:tcW w:w="2161" w:type="dxa"/>
          </w:tcPr>
          <w:p w14:paraId="37C554FE" w14:textId="77777777" w:rsidR="62295B91" w:rsidRDefault="62295B91">
            <w:r>
              <w:t>EXEPCTED RESULTS</w:t>
            </w:r>
          </w:p>
          <w:p w14:paraId="45F864D8" w14:textId="77777777" w:rsidR="62295B91" w:rsidRDefault="62295B91"/>
          <w:p w14:paraId="18A4DCB1" w14:textId="3D1FFEA6" w:rsidR="62295B91" w:rsidRDefault="62295B91" w:rsidP="62295B91">
            <w:pPr>
              <w:spacing w:line="259" w:lineRule="auto"/>
            </w:pPr>
            <w:commentRangeStart w:id="69"/>
            <w:r>
              <w:t xml:space="preserve">The expected result in this test is to </w:t>
            </w:r>
            <w:r w:rsidR="089B116C">
              <w:t>fi</w:t>
            </w:r>
            <w:r>
              <w:t xml:space="preserve">nd </w:t>
            </w:r>
            <w:r w:rsidR="31B486B4">
              <w:t>search values in the table. It must be robust by type of the inputs. It must accept and search for ascii or non ascii values</w:t>
            </w:r>
            <w:commentRangeEnd w:id="69"/>
            <w:r w:rsidR="00450E1C">
              <w:rPr>
                <w:rStyle w:val="CommentReference"/>
              </w:rPr>
              <w:commentReference w:id="69"/>
            </w:r>
          </w:p>
        </w:tc>
        <w:tc>
          <w:tcPr>
            <w:tcW w:w="1811" w:type="dxa"/>
          </w:tcPr>
          <w:p w14:paraId="418A81B9" w14:textId="77777777" w:rsidR="62295B91" w:rsidRDefault="62295B91">
            <w:r>
              <w:t>COMMENTS</w:t>
            </w:r>
          </w:p>
          <w:p w14:paraId="687CAB47" w14:textId="77777777" w:rsidR="62295B91" w:rsidRDefault="62295B91"/>
          <w:p w14:paraId="74835813" w14:textId="5C323B00" w:rsidR="19EE1068" w:rsidRDefault="19EE1068" w:rsidP="62295B91">
            <w:r>
              <w:t>Be sure before searching for “</w:t>
            </w:r>
            <w:proofErr w:type="spellStart"/>
            <w:r w:rsidRPr="62295B91">
              <w:rPr>
                <w:rFonts w:ascii="Consolas" w:eastAsia="Consolas" w:hAnsi="Consolas" w:cs="Consolas"/>
                <w:color w:val="242729"/>
                <w:sz w:val="19"/>
                <w:szCs w:val="19"/>
              </w:rPr>
              <w:t>Bj</w:t>
            </w:r>
            <w:proofErr w:type="spellEnd"/>
            <w:r w:rsidRPr="62295B91">
              <w:rPr>
                <w:rFonts w:ascii="Consolas" w:eastAsia="Consolas" w:hAnsi="Consolas" w:cs="Consolas"/>
                <w:color w:val="242729"/>
                <w:sz w:val="19"/>
                <w:szCs w:val="19"/>
              </w:rPr>
              <w:t>��</w:t>
            </w:r>
            <w:proofErr w:type="spellStart"/>
            <w:r w:rsidRPr="62295B91">
              <w:rPr>
                <w:rFonts w:ascii="Consolas" w:eastAsia="Consolas" w:hAnsi="Consolas" w:cs="Consolas"/>
                <w:color w:val="242729"/>
                <w:sz w:val="19"/>
                <w:szCs w:val="19"/>
              </w:rPr>
              <w:t>rk</w:t>
            </w:r>
            <w:proofErr w:type="spellEnd"/>
            <w:r w:rsidRPr="62295B91">
              <w:rPr>
                <w:rFonts w:ascii="Consolas" w:eastAsia="Consolas" w:hAnsi="Consolas" w:cs="Consolas"/>
                <w:color w:val="242729"/>
                <w:sz w:val="19"/>
                <w:szCs w:val="19"/>
              </w:rPr>
              <w:t>����</w:t>
            </w:r>
            <w:proofErr w:type="spellStart"/>
            <w:r w:rsidRPr="62295B91">
              <w:rPr>
                <w:rFonts w:ascii="Consolas" w:eastAsia="Consolas" w:hAnsi="Consolas" w:cs="Consolas"/>
                <w:color w:val="242729"/>
                <w:sz w:val="19"/>
                <w:szCs w:val="19"/>
              </w:rPr>
              <w:t>oacute</w:t>
            </w:r>
            <w:proofErr w:type="spellEnd"/>
            <w:r w:rsidRPr="62295B91">
              <w:rPr>
                <w:rFonts w:ascii="Consolas" w:eastAsia="Consolas" w:hAnsi="Consolas" w:cs="Consolas"/>
                <w:color w:val="242729"/>
                <w:sz w:val="19"/>
                <w:szCs w:val="19"/>
              </w:rPr>
              <w:t>�”,</w:t>
            </w:r>
            <w:r w:rsidRPr="62295B91">
              <w:t xml:space="preserve"> you already added it in the file. </w:t>
            </w:r>
          </w:p>
        </w:tc>
      </w:tr>
      <w:tr w:rsidR="62295B91" w14:paraId="553A4BEB" w14:textId="77777777" w:rsidTr="663C1C10">
        <w:trPr>
          <w:trHeight w:val="1250"/>
        </w:trPr>
        <w:tc>
          <w:tcPr>
            <w:tcW w:w="8990" w:type="dxa"/>
            <w:gridSpan w:val="7"/>
            <w:tcBorders>
              <w:bottom w:val="single" w:sz="4" w:space="0" w:color="auto"/>
            </w:tcBorders>
          </w:tcPr>
          <w:p w14:paraId="563B1420" w14:textId="51A513F6" w:rsidR="62295B91" w:rsidRDefault="62295B91">
            <w:r>
              <w:t>Concluding Remarks:</w:t>
            </w:r>
          </w:p>
          <w:p w14:paraId="4135BCD4" w14:textId="3AA3A66F" w:rsidR="62295B91" w:rsidRDefault="62295B91" w:rsidP="62295B91">
            <w:r>
              <w:t xml:space="preserve">The </w:t>
            </w:r>
            <w:r w:rsidR="69C87C77">
              <w:t>Search function works well</w:t>
            </w:r>
            <w:r>
              <w:t>.</w:t>
            </w:r>
            <w:r w:rsidR="11E17FEE">
              <w:t xml:space="preserve"> Users can search </w:t>
            </w:r>
            <w:r w:rsidR="32F4F0A7">
              <w:t xml:space="preserve">for </w:t>
            </w:r>
            <w:r w:rsidR="11E17FEE">
              <w:t>any type of string. It iterates through all rows and it highlights all possible match values.</w:t>
            </w:r>
          </w:p>
        </w:tc>
      </w:tr>
      <w:tr w:rsidR="62295B91" w14:paraId="63A37CF6" w14:textId="77777777" w:rsidTr="663C1C10">
        <w:trPr>
          <w:trHeight w:val="890"/>
        </w:trPr>
        <w:tc>
          <w:tcPr>
            <w:tcW w:w="4499" w:type="dxa"/>
            <w:gridSpan w:val="3"/>
          </w:tcPr>
          <w:p w14:paraId="111B5399" w14:textId="77777777" w:rsidR="62295B91" w:rsidRDefault="62295B91">
            <w:r>
              <w:t xml:space="preserve">Testing Team: </w:t>
            </w:r>
          </w:p>
          <w:p w14:paraId="5FF08495" w14:textId="71B0B312" w:rsidR="62295B91" w:rsidRDefault="62295B91" w:rsidP="62295B91">
            <w:pPr>
              <w:spacing w:line="259" w:lineRule="auto"/>
            </w:pPr>
            <w:r>
              <w:t>Ali Nouri</w:t>
            </w:r>
          </w:p>
        </w:tc>
        <w:tc>
          <w:tcPr>
            <w:tcW w:w="4491" w:type="dxa"/>
            <w:gridSpan w:val="4"/>
          </w:tcPr>
          <w:p w14:paraId="3917C37C" w14:textId="21D4863E" w:rsidR="62295B91" w:rsidRDefault="62295B91">
            <w:r>
              <w:t>Date Completed:</w:t>
            </w:r>
          </w:p>
          <w:p w14:paraId="2F06A945" w14:textId="109631FD" w:rsidR="62295B91" w:rsidRDefault="62295B91" w:rsidP="62295B91">
            <w:r>
              <w:t>11/04</w:t>
            </w:r>
          </w:p>
        </w:tc>
      </w:tr>
    </w:tbl>
    <w:p w14:paraId="793FFD18" w14:textId="67EF96FB" w:rsidR="62295B91" w:rsidRDefault="62295B91" w:rsidP="62295B91"/>
    <w:p w14:paraId="16DC836E" w14:textId="578C1F7A" w:rsidR="17556C63" w:rsidRDefault="17556C63" w:rsidP="07689BB6">
      <w:pPr>
        <w:pStyle w:val="Heading2"/>
      </w:pPr>
      <w:bookmarkStart w:id="70" w:name="_Toc37538249"/>
      <w:r>
        <w:t xml:space="preserve">Test </w:t>
      </w:r>
      <w:r w:rsidR="7085AFA6">
        <w:t>Case 7</w:t>
      </w:r>
      <w:bookmarkEnd w:id="70"/>
    </w:p>
    <w:p w14:paraId="5BF6E495" w14:textId="77777777" w:rsidR="07689BB6" w:rsidRDefault="07689BB6"/>
    <w:p w14:paraId="120999D0" w14:textId="3D2739A1" w:rsidR="17556C63" w:rsidRDefault="17556C63">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14:paraId="6DB787F6" w14:textId="0D00C6A4" w:rsidR="17556C63" w:rsidRDefault="17556C63" w:rsidP="62295B91">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14:paraId="0DF99C5C" w14:textId="69653209" w:rsidR="62295B91" w:rsidRDefault="62295B91" w:rsidP="62295B91">
      <w:pPr>
        <w:spacing w:line="259"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269"/>
        <w:gridCol w:w="1234"/>
        <w:gridCol w:w="12"/>
        <w:gridCol w:w="507"/>
        <w:gridCol w:w="2161"/>
        <w:gridCol w:w="1811"/>
      </w:tblGrid>
      <w:tr w:rsidR="62295B91" w14:paraId="23AE4D65" w14:textId="77777777" w:rsidTr="663C1C10">
        <w:trPr>
          <w:trHeight w:val="300"/>
        </w:trPr>
        <w:tc>
          <w:tcPr>
            <w:tcW w:w="4511" w:type="dxa"/>
            <w:gridSpan w:val="4"/>
          </w:tcPr>
          <w:p w14:paraId="0CE3CC81" w14:textId="0C5FAD28" w:rsidR="62295B91" w:rsidRDefault="62295B91" w:rsidP="62295B91">
            <w:r>
              <w:t xml:space="preserve">Test No.: </w:t>
            </w:r>
            <w:r w:rsidR="1F9C1BC1">
              <w:t>7</w:t>
            </w:r>
            <w:r>
              <w:t>_1</w:t>
            </w:r>
          </w:p>
        </w:tc>
        <w:tc>
          <w:tcPr>
            <w:tcW w:w="4479" w:type="dxa"/>
            <w:gridSpan w:val="3"/>
          </w:tcPr>
          <w:p w14:paraId="7212C7FE" w14:textId="7E096E77" w:rsidR="62295B91" w:rsidRDefault="62295B91">
            <w:r>
              <w:t>Current Status: Pending</w:t>
            </w:r>
          </w:p>
        </w:tc>
      </w:tr>
      <w:tr w:rsidR="62295B91" w14:paraId="2B32C9CA" w14:textId="77777777" w:rsidTr="663C1C10">
        <w:trPr>
          <w:trHeight w:val="300"/>
        </w:trPr>
        <w:tc>
          <w:tcPr>
            <w:tcW w:w="8990" w:type="dxa"/>
            <w:gridSpan w:val="7"/>
          </w:tcPr>
          <w:p w14:paraId="290FF0A8" w14:textId="65F8177C" w:rsidR="62295B91" w:rsidRDefault="62295B91" w:rsidP="62295B91">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14:paraId="50490B65" w14:textId="77777777" w:rsidR="62295B91" w:rsidRDefault="62295B91"/>
        </w:tc>
      </w:tr>
      <w:tr w:rsidR="62295B91" w14:paraId="5BE74AF9" w14:textId="77777777" w:rsidTr="663C1C10">
        <w:trPr>
          <w:trHeight w:val="1070"/>
        </w:trPr>
        <w:tc>
          <w:tcPr>
            <w:tcW w:w="8990" w:type="dxa"/>
            <w:gridSpan w:val="7"/>
          </w:tcPr>
          <w:p w14:paraId="53926067" w14:textId="18530FD6" w:rsidR="62295B91" w:rsidRDefault="62295B91" w:rsidP="62295B91">
            <w:r>
              <w:t xml:space="preserve">Testing approach: For this test, we need </w:t>
            </w:r>
            <w:r w:rsidR="5E33B582">
              <w:t xml:space="preserve">to replace a value by another one in the table. We will test in a table that has </w:t>
            </w:r>
            <w:r w:rsidR="24FBDD49">
              <w:t xml:space="preserve">a </w:t>
            </w:r>
            <w:r w:rsidR="5E33B582">
              <w:t>multi number of that value and we want to be sure we are replacing all of them</w:t>
            </w:r>
            <w:r>
              <w:t>.</w:t>
            </w:r>
          </w:p>
        </w:tc>
      </w:tr>
      <w:tr w:rsidR="62295B91" w14:paraId="4DD26360" w14:textId="77777777" w:rsidTr="663C1C10">
        <w:trPr>
          <w:trHeight w:val="4130"/>
        </w:trPr>
        <w:tc>
          <w:tcPr>
            <w:tcW w:w="996" w:type="dxa"/>
          </w:tcPr>
          <w:p w14:paraId="1DB205FC" w14:textId="77777777" w:rsidR="62295B91" w:rsidRDefault="62295B91">
            <w:r>
              <w:lastRenderedPageBreak/>
              <w:t>STEP</w:t>
            </w:r>
          </w:p>
          <w:p w14:paraId="0233F897" w14:textId="77777777" w:rsidR="62295B91" w:rsidRDefault="62295B91"/>
          <w:p w14:paraId="6FE445B5" w14:textId="59AC6A0D" w:rsidR="62295B91" w:rsidRDefault="62295B91" w:rsidP="62295B91">
            <w:pPr>
              <w:spacing w:line="259" w:lineRule="auto"/>
            </w:pPr>
            <w:r>
              <w:t>1</w:t>
            </w:r>
          </w:p>
          <w:p w14:paraId="5FE60D22" w14:textId="648D16A9" w:rsidR="62295B91" w:rsidRDefault="62295B91" w:rsidP="62295B91">
            <w:pPr>
              <w:spacing w:line="259" w:lineRule="auto"/>
            </w:pPr>
          </w:p>
          <w:p w14:paraId="43790B86" w14:textId="460A4856" w:rsidR="62295B91" w:rsidRDefault="62295B91" w:rsidP="62295B91">
            <w:pPr>
              <w:spacing w:line="259" w:lineRule="auto"/>
            </w:pPr>
          </w:p>
          <w:p w14:paraId="756E29B7" w14:textId="561A3E2D" w:rsidR="62295B91" w:rsidRDefault="62295B91" w:rsidP="62295B91">
            <w:pPr>
              <w:spacing w:line="259" w:lineRule="auto"/>
            </w:pPr>
            <w:r>
              <w:t>2</w:t>
            </w:r>
          </w:p>
          <w:p w14:paraId="21607F47" w14:textId="2616F84C" w:rsidR="62295B91" w:rsidRDefault="62295B91" w:rsidP="62295B91">
            <w:pPr>
              <w:spacing w:line="259" w:lineRule="auto"/>
            </w:pPr>
          </w:p>
          <w:p w14:paraId="3C8598F6" w14:textId="180D6394" w:rsidR="62295B91" w:rsidRDefault="62295B91" w:rsidP="62295B91">
            <w:pPr>
              <w:spacing w:line="259" w:lineRule="auto"/>
            </w:pPr>
          </w:p>
          <w:p w14:paraId="5B324379" w14:textId="612D5832" w:rsidR="62295B91" w:rsidRDefault="62295B91" w:rsidP="62295B91">
            <w:pPr>
              <w:spacing w:line="259" w:lineRule="auto"/>
            </w:pPr>
          </w:p>
          <w:p w14:paraId="0A3CB3CB" w14:textId="21B0FB57" w:rsidR="62295B91" w:rsidRDefault="62295B91" w:rsidP="62295B91">
            <w:pPr>
              <w:spacing w:line="259" w:lineRule="auto"/>
            </w:pPr>
            <w:r>
              <w:t>3</w:t>
            </w:r>
          </w:p>
          <w:p w14:paraId="72A242E8" w14:textId="4525842C" w:rsidR="62295B91" w:rsidRDefault="62295B91" w:rsidP="62295B91">
            <w:pPr>
              <w:spacing w:line="259" w:lineRule="auto"/>
            </w:pPr>
          </w:p>
          <w:p w14:paraId="41869C52" w14:textId="11E51D40" w:rsidR="62295B91" w:rsidRDefault="62295B91" w:rsidP="62295B91">
            <w:pPr>
              <w:spacing w:line="259" w:lineRule="auto"/>
            </w:pPr>
          </w:p>
          <w:p w14:paraId="24312247" w14:textId="6349379A" w:rsidR="62295B91" w:rsidRDefault="62295B91" w:rsidP="62295B91">
            <w:pPr>
              <w:spacing w:line="259" w:lineRule="auto"/>
            </w:pPr>
          </w:p>
          <w:p w14:paraId="5809B8D3" w14:textId="0AB268D0" w:rsidR="62295B91" w:rsidRDefault="62295B91" w:rsidP="62295B91">
            <w:pPr>
              <w:spacing w:line="259" w:lineRule="auto"/>
            </w:pPr>
          </w:p>
          <w:p w14:paraId="1DEA7D16" w14:textId="39B79F63" w:rsidR="62295B91" w:rsidRDefault="62295B91" w:rsidP="62295B91">
            <w:pPr>
              <w:spacing w:line="259" w:lineRule="auto"/>
            </w:pPr>
          </w:p>
          <w:p w14:paraId="0B5C9E85" w14:textId="2311559D" w:rsidR="62295B91" w:rsidRDefault="62295B91" w:rsidP="62295B91">
            <w:pPr>
              <w:spacing w:line="259" w:lineRule="auto"/>
            </w:pPr>
          </w:p>
          <w:p w14:paraId="351FE03C" w14:textId="4A174317" w:rsidR="62295B91" w:rsidRDefault="62295B91" w:rsidP="62295B91">
            <w:pPr>
              <w:spacing w:line="259" w:lineRule="auto"/>
            </w:pPr>
          </w:p>
          <w:p w14:paraId="0D958173" w14:textId="4BE96C3E" w:rsidR="62295B91" w:rsidRDefault="62295B91" w:rsidP="62295B91">
            <w:pPr>
              <w:spacing w:line="259" w:lineRule="auto"/>
            </w:pPr>
          </w:p>
          <w:p w14:paraId="15B9DB22" w14:textId="7026BECD" w:rsidR="62295B91" w:rsidRDefault="62295B91" w:rsidP="62295B91">
            <w:pPr>
              <w:spacing w:line="259" w:lineRule="auto"/>
            </w:pPr>
          </w:p>
          <w:p w14:paraId="4F864308" w14:textId="25FE3066" w:rsidR="62295B91" w:rsidRDefault="62295B91" w:rsidP="62295B91">
            <w:pPr>
              <w:spacing w:line="259" w:lineRule="auto"/>
            </w:pPr>
            <w:r>
              <w:t>4</w:t>
            </w:r>
          </w:p>
          <w:p w14:paraId="0E21CD0D" w14:textId="043C0087" w:rsidR="62295B91" w:rsidRDefault="62295B91" w:rsidP="62295B91">
            <w:pPr>
              <w:spacing w:line="259" w:lineRule="auto"/>
            </w:pPr>
          </w:p>
          <w:p w14:paraId="3CFD5F38" w14:textId="6881656B" w:rsidR="62295B91" w:rsidRDefault="62295B91" w:rsidP="62295B91">
            <w:pPr>
              <w:spacing w:line="259" w:lineRule="auto"/>
            </w:pPr>
          </w:p>
          <w:p w14:paraId="43A2A7D2" w14:textId="4698999F" w:rsidR="62295B91" w:rsidRDefault="62295B91" w:rsidP="62295B91">
            <w:pPr>
              <w:spacing w:line="259" w:lineRule="auto"/>
            </w:pPr>
          </w:p>
          <w:p w14:paraId="516FE007" w14:textId="310E36AF" w:rsidR="62295B91" w:rsidRDefault="62295B91" w:rsidP="62295B91">
            <w:pPr>
              <w:spacing w:line="259" w:lineRule="auto"/>
            </w:pPr>
          </w:p>
          <w:p w14:paraId="00821174" w14:textId="489F674B" w:rsidR="62295B91" w:rsidRDefault="62295B91" w:rsidP="62295B91">
            <w:pPr>
              <w:spacing w:line="259" w:lineRule="auto"/>
            </w:pPr>
          </w:p>
        </w:tc>
        <w:tc>
          <w:tcPr>
            <w:tcW w:w="2269" w:type="dxa"/>
          </w:tcPr>
          <w:p w14:paraId="618751DF" w14:textId="77777777" w:rsidR="62295B91" w:rsidRDefault="62295B91">
            <w:r>
              <w:t>OPERATOR ACTION</w:t>
            </w:r>
          </w:p>
          <w:p w14:paraId="08EC680F" w14:textId="77777777" w:rsidR="62295B91" w:rsidRDefault="62295B91"/>
          <w:p w14:paraId="3582CA52" w14:textId="0C8035FB" w:rsidR="62295B91" w:rsidRDefault="62295B91" w:rsidP="62295B91">
            <w:r>
              <w:t>-Run the program</w:t>
            </w:r>
          </w:p>
          <w:p w14:paraId="250EB9A7" w14:textId="2B3A3B5F" w:rsidR="62295B91" w:rsidRDefault="62295B91" w:rsidP="62295B91">
            <w:r>
              <w:t>Click Open from File menu</w:t>
            </w:r>
          </w:p>
          <w:p w14:paraId="17799606" w14:textId="54B37F8B" w:rsidR="62295B91" w:rsidRDefault="62295B91" w:rsidP="62295B91">
            <w:r>
              <w:t xml:space="preserve">-Choose </w:t>
            </w:r>
            <w:r w:rsidRPr="62295B91">
              <w:rPr>
                <w:i/>
                <w:iCs/>
              </w:rPr>
              <w:t>Test_DB.xml</w:t>
            </w:r>
            <w:r>
              <w:t xml:space="preserve"> from current directory</w:t>
            </w:r>
          </w:p>
          <w:p w14:paraId="10455867" w14:textId="188ED3A2" w:rsidR="62295B91" w:rsidRDefault="62295B91" w:rsidP="62295B91">
            <w:r>
              <w:t xml:space="preserve">Click </w:t>
            </w:r>
            <w:r w:rsidRPr="62295B91">
              <w:rPr>
                <w:i/>
                <w:iCs/>
              </w:rPr>
              <w:t>CONSTRAINT_TABLE</w:t>
            </w:r>
          </w:p>
          <w:p w14:paraId="5B8D2D25" w14:textId="6A153E52" w:rsidR="62295B91" w:rsidRDefault="62295B91" w:rsidP="62295B91">
            <w:pPr>
              <w:spacing w:line="259" w:lineRule="auto"/>
            </w:pPr>
            <w:r>
              <w:t xml:space="preserve">-In the new windows, from Edit menu choose </w:t>
            </w:r>
            <w:r w:rsidR="3200BC13">
              <w:t>Search</w:t>
            </w:r>
            <w:r>
              <w:t xml:space="preserve">. </w:t>
            </w:r>
            <w:r w:rsidR="25FDE915">
              <w:t>In the new window, put the word “CORRECT” in front of search box, and put the word “WRONG” in</w:t>
            </w:r>
            <w:r w:rsidR="588B4ECA">
              <w:t xml:space="preserve"> </w:t>
            </w:r>
            <w:r w:rsidR="25FDE915">
              <w:t>front</w:t>
            </w:r>
            <w:r w:rsidR="4C400B09">
              <w:t xml:space="preserve"> of </w:t>
            </w:r>
            <w:r w:rsidR="55FE23EA">
              <w:t>replace box. Press button Replace ALL.</w:t>
            </w:r>
          </w:p>
          <w:p w14:paraId="6AB63743" w14:textId="25916A56" w:rsidR="62295B91" w:rsidRDefault="62295B91" w:rsidP="62295B91">
            <w:r>
              <w:t>-</w:t>
            </w:r>
            <w:r w:rsidR="05A2AEE9">
              <w:t>Import the table into EXCEL, and try to search for the word “CORRECT”</w:t>
            </w:r>
          </w:p>
          <w:p w14:paraId="2E67928F" w14:textId="3CCE599E" w:rsidR="62295B91" w:rsidRDefault="62295B91" w:rsidP="62295B91"/>
        </w:tc>
        <w:tc>
          <w:tcPr>
            <w:tcW w:w="1753" w:type="dxa"/>
            <w:gridSpan w:val="3"/>
          </w:tcPr>
          <w:p w14:paraId="551A956C" w14:textId="77777777" w:rsidR="62295B91" w:rsidRDefault="62295B91">
            <w:r>
              <w:t>PURPOSE</w:t>
            </w:r>
          </w:p>
          <w:p w14:paraId="53D9BCDD" w14:textId="77777777" w:rsidR="62295B91" w:rsidRDefault="62295B91"/>
          <w:p w14:paraId="4724FDD0" w14:textId="3267CC37" w:rsidR="62295B91" w:rsidRDefault="62295B91"/>
          <w:p w14:paraId="42300621" w14:textId="014EA32F" w:rsidR="62295B91" w:rsidRDefault="62295B91">
            <w:r>
              <w:t>Navigate program to reach a data base.</w:t>
            </w:r>
          </w:p>
          <w:p w14:paraId="6AC29D66" w14:textId="59DD82CD" w:rsidR="62295B91" w:rsidRDefault="62295B91" w:rsidP="62295B91"/>
          <w:p w14:paraId="00D573DC" w14:textId="51847ACE" w:rsidR="62295B91" w:rsidRDefault="62295B91" w:rsidP="62295B91"/>
          <w:p w14:paraId="25F79F07" w14:textId="13F40352" w:rsidR="62295B91" w:rsidRDefault="62295B91" w:rsidP="62295B91"/>
          <w:p w14:paraId="350DC8E0" w14:textId="5A248C16" w:rsidR="62295B91" w:rsidRDefault="62295B91" w:rsidP="62295B91">
            <w:r>
              <w:t>Simulate an action</w:t>
            </w:r>
          </w:p>
          <w:p w14:paraId="7428AC66" w14:textId="1E44816A" w:rsidR="62295B91" w:rsidRDefault="62295B91" w:rsidP="62295B91"/>
          <w:p w14:paraId="23584CF7" w14:textId="58AF0BD3" w:rsidR="62295B91" w:rsidRDefault="62295B91" w:rsidP="62295B91"/>
          <w:p w14:paraId="120A84C6" w14:textId="464F2410" w:rsidR="62295B91" w:rsidRDefault="62295B91" w:rsidP="62295B91"/>
          <w:p w14:paraId="1AA83730" w14:textId="21B6F75A" w:rsidR="62295B91" w:rsidRDefault="62295B91" w:rsidP="62295B91"/>
          <w:p w14:paraId="1B72CD08" w14:textId="4DB71153" w:rsidR="62295B91" w:rsidRDefault="62295B91" w:rsidP="62295B91"/>
          <w:p w14:paraId="0C441151" w14:textId="1A9EB132" w:rsidR="62295B91" w:rsidRDefault="62295B91" w:rsidP="62295B91"/>
          <w:p w14:paraId="0C65B0FF" w14:textId="614C6D3E" w:rsidR="62295B91" w:rsidRDefault="62295B91" w:rsidP="62295B91"/>
          <w:p w14:paraId="2F5D64A0" w14:textId="59124192" w:rsidR="62295B91" w:rsidRDefault="62295B91" w:rsidP="62295B91"/>
          <w:p w14:paraId="2673F74D" w14:textId="3E70459E" w:rsidR="62295B91" w:rsidRDefault="62295B91" w:rsidP="62295B91"/>
          <w:p w14:paraId="2FFEA626" w14:textId="50625F59" w:rsidR="62295B91" w:rsidRDefault="62295B91" w:rsidP="62295B91">
            <w:r>
              <w:t xml:space="preserve">Try to </w:t>
            </w:r>
            <w:r w:rsidR="63A718B3">
              <w:t>check the correctness of Replace function in another software</w:t>
            </w:r>
          </w:p>
        </w:tc>
        <w:tc>
          <w:tcPr>
            <w:tcW w:w="2161" w:type="dxa"/>
          </w:tcPr>
          <w:p w14:paraId="640461AB" w14:textId="77777777" w:rsidR="62295B91" w:rsidRDefault="62295B91">
            <w:r>
              <w:t>EXEPCTED RESULTS</w:t>
            </w:r>
          </w:p>
          <w:p w14:paraId="0AE68707" w14:textId="77777777" w:rsidR="62295B91" w:rsidRDefault="62295B91"/>
          <w:p w14:paraId="0A615DD1" w14:textId="5C760C6D" w:rsidR="62295B91" w:rsidRDefault="62295B91" w:rsidP="62295B91">
            <w:pPr>
              <w:spacing w:line="259" w:lineRule="auto"/>
            </w:pPr>
            <w:r>
              <w:t xml:space="preserve">The expected result in this test is to </w:t>
            </w:r>
            <w:r w:rsidR="73849E20">
              <w:t>replace all previous values with the new one. There shouldn’t be any previous value in the table after replacing them all.</w:t>
            </w:r>
          </w:p>
        </w:tc>
        <w:tc>
          <w:tcPr>
            <w:tcW w:w="1811" w:type="dxa"/>
          </w:tcPr>
          <w:p w14:paraId="4302165C" w14:textId="77777777" w:rsidR="62295B91" w:rsidRDefault="62295B91">
            <w:r>
              <w:t>COMMENTS</w:t>
            </w:r>
          </w:p>
          <w:p w14:paraId="738E69D3" w14:textId="77777777" w:rsidR="62295B91" w:rsidRDefault="62295B91"/>
          <w:p w14:paraId="59085DE0" w14:textId="1B71DFA0" w:rsidR="61A22EB5" w:rsidRDefault="61A22EB5" w:rsidP="62295B91">
            <w:pPr>
              <w:spacing w:line="259" w:lineRule="auto"/>
            </w:pPr>
            <w:r>
              <w:t xml:space="preserve">We could test the functionality of the </w:t>
            </w:r>
            <w:r w:rsidR="00F22A6E">
              <w:t>replacement</w:t>
            </w:r>
            <w:r>
              <w:t xml:space="preserve"> by the same software, but</w:t>
            </w:r>
            <w:r w:rsidR="383B0BDF">
              <w:t xml:space="preserve"> </w:t>
            </w:r>
            <w:r>
              <w:t>we</w:t>
            </w:r>
            <w:r w:rsidR="6F7769DF">
              <w:t xml:space="preserve"> preferred</w:t>
            </w:r>
            <w:r>
              <w:t xml:space="preserve"> </w:t>
            </w:r>
            <w:r w:rsidR="179852A2">
              <w:t>t</w:t>
            </w:r>
            <w:r>
              <w:t>o use another software</w:t>
            </w:r>
            <w:r w:rsidR="740381C8">
              <w:t xml:space="preserve">. In this way we can claim we test functions in this software independently. </w:t>
            </w:r>
          </w:p>
        </w:tc>
      </w:tr>
      <w:tr w:rsidR="62295B91" w14:paraId="3D952FAE" w14:textId="77777777" w:rsidTr="663C1C10">
        <w:trPr>
          <w:trHeight w:val="1250"/>
        </w:trPr>
        <w:tc>
          <w:tcPr>
            <w:tcW w:w="8990" w:type="dxa"/>
            <w:gridSpan w:val="7"/>
            <w:tcBorders>
              <w:bottom w:val="single" w:sz="4" w:space="0" w:color="auto"/>
            </w:tcBorders>
          </w:tcPr>
          <w:p w14:paraId="687908DB" w14:textId="51A513F6" w:rsidR="62295B91" w:rsidRDefault="62295B91">
            <w:r>
              <w:t>Concluding Remarks:</w:t>
            </w:r>
          </w:p>
          <w:p w14:paraId="6409F794" w14:textId="51AD2A8F" w:rsidR="62295B91" w:rsidRDefault="62295B91" w:rsidP="62295B91">
            <w:r>
              <w:t>T</w:t>
            </w:r>
            <w:r w:rsidR="1D4F314D">
              <w:t xml:space="preserve">he Replace </w:t>
            </w:r>
            <w:r w:rsidR="7D7C612E">
              <w:t>A</w:t>
            </w:r>
            <w:r w:rsidR="1D4F314D">
              <w:t xml:space="preserve">ll function worked </w:t>
            </w:r>
            <w:r w:rsidR="1397B804">
              <w:t>well,</w:t>
            </w:r>
            <w:r w:rsidR="1D4F314D">
              <w:t xml:space="preserve"> and all possible values replaced with the new one</w:t>
            </w:r>
            <w:r>
              <w:t>.</w:t>
            </w:r>
            <w:r w:rsidR="3153D1B9">
              <w:t xml:space="preserve"> But consider this function is case sensitive. So, there is a difference between “A” and “a”. We did</w:t>
            </w:r>
            <w:r w:rsidR="73E94093">
              <w:t>n’t test this aspect of the function, because we don’t have any idea that it is implemented by purpose or not.</w:t>
            </w:r>
          </w:p>
        </w:tc>
      </w:tr>
      <w:tr w:rsidR="62295B91" w14:paraId="76A53739" w14:textId="77777777" w:rsidTr="663C1C10">
        <w:trPr>
          <w:trHeight w:val="890"/>
        </w:trPr>
        <w:tc>
          <w:tcPr>
            <w:tcW w:w="4499" w:type="dxa"/>
            <w:gridSpan w:val="3"/>
          </w:tcPr>
          <w:p w14:paraId="1ED5B382" w14:textId="77777777" w:rsidR="62295B91" w:rsidRDefault="62295B91">
            <w:r>
              <w:t xml:space="preserve">Testing Team: </w:t>
            </w:r>
          </w:p>
          <w:p w14:paraId="5F7FB697" w14:textId="71B0B312" w:rsidR="62295B91" w:rsidRDefault="62295B91" w:rsidP="62295B91">
            <w:pPr>
              <w:spacing w:line="259" w:lineRule="auto"/>
            </w:pPr>
            <w:r>
              <w:t>Ali Nouri</w:t>
            </w:r>
          </w:p>
        </w:tc>
        <w:tc>
          <w:tcPr>
            <w:tcW w:w="4491" w:type="dxa"/>
            <w:gridSpan w:val="4"/>
          </w:tcPr>
          <w:p w14:paraId="1E7AF1B4" w14:textId="21D4863E" w:rsidR="62295B91" w:rsidRDefault="62295B91">
            <w:r>
              <w:t>Date Completed:</w:t>
            </w:r>
          </w:p>
          <w:p w14:paraId="5E9C683D" w14:textId="109631FD" w:rsidR="62295B91" w:rsidRDefault="62295B91" w:rsidP="62295B91">
            <w:r>
              <w:t>11/04</w:t>
            </w:r>
          </w:p>
        </w:tc>
      </w:tr>
    </w:tbl>
    <w:p w14:paraId="6C3EC3B1" w14:textId="50A6458F" w:rsidR="62295B91" w:rsidRDefault="62295B91" w:rsidP="62295B91"/>
    <w:p w14:paraId="4A6B10DC" w14:textId="64C4EBD5" w:rsidR="663C1C10" w:rsidRDefault="663C1C10" w:rsidP="663C1C10">
      <w:pPr>
        <w:pStyle w:val="Heading1"/>
        <w:numPr>
          <w:ilvl w:val="0"/>
          <w:numId w:val="0"/>
        </w:numPr>
      </w:pPr>
    </w:p>
    <w:p w14:paraId="112576B4" w14:textId="77777777" w:rsidR="00013402" w:rsidRDefault="00013402" w:rsidP="00013402">
      <w:pPr>
        <w:pStyle w:val="Heading1"/>
      </w:pPr>
      <w:bookmarkStart w:id="71" w:name="_Toc37538250"/>
      <w:r>
        <w:lastRenderedPageBreak/>
        <w:t>Test Schedule</w:t>
      </w:r>
      <w:bookmarkEnd w:id="71"/>
    </w:p>
    <w:p w14:paraId="30D7AA69" w14:textId="77777777" w:rsidR="004706B7" w:rsidRDefault="004706B7" w:rsidP="00013402"/>
    <w:p w14:paraId="7196D064"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5A65349F" w14:textId="77777777" w:rsidTr="62295B91">
        <w:tc>
          <w:tcPr>
            <w:tcW w:w="1548" w:type="dxa"/>
          </w:tcPr>
          <w:p w14:paraId="1AFEC6FE"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9F54B5C" w14:textId="77777777" w:rsidR="00E47986" w:rsidRPr="004F31AD" w:rsidRDefault="00E47986" w:rsidP="003D58CD">
            <w:pPr>
              <w:spacing w:line="360" w:lineRule="auto"/>
              <w:rPr>
                <w:b/>
              </w:rPr>
            </w:pPr>
            <w:r w:rsidRPr="004F31AD">
              <w:rPr>
                <w:b/>
              </w:rPr>
              <w:t>People</w:t>
            </w:r>
          </w:p>
        </w:tc>
        <w:tc>
          <w:tcPr>
            <w:tcW w:w="4608" w:type="dxa"/>
          </w:tcPr>
          <w:p w14:paraId="02F99ED9" w14:textId="77777777" w:rsidR="00E47986" w:rsidRPr="004F31AD" w:rsidRDefault="00E47986" w:rsidP="003D58CD">
            <w:pPr>
              <w:spacing w:line="360" w:lineRule="auto"/>
              <w:rPr>
                <w:b/>
              </w:rPr>
            </w:pPr>
            <w:r w:rsidRPr="004F31AD">
              <w:rPr>
                <w:b/>
              </w:rPr>
              <w:t>Description</w:t>
            </w:r>
          </w:p>
        </w:tc>
      </w:tr>
      <w:tr w:rsidR="00E47986" w:rsidRPr="004F31AD" w14:paraId="34FF1C98" w14:textId="77777777" w:rsidTr="62295B91">
        <w:tc>
          <w:tcPr>
            <w:tcW w:w="1548" w:type="dxa"/>
          </w:tcPr>
          <w:p w14:paraId="6D072C0D" w14:textId="1EE43377" w:rsidR="00E47986" w:rsidRDefault="25B9BD53" w:rsidP="003D58CD">
            <w:pPr>
              <w:spacing w:line="360" w:lineRule="auto"/>
            </w:pPr>
            <w:r>
              <w:t>11/ April</w:t>
            </w:r>
          </w:p>
        </w:tc>
        <w:tc>
          <w:tcPr>
            <w:tcW w:w="2700" w:type="dxa"/>
          </w:tcPr>
          <w:p w14:paraId="48A21919" w14:textId="41DC0889" w:rsidR="00E47986" w:rsidRDefault="71271EA9" w:rsidP="003D58CD">
            <w:pPr>
              <w:spacing w:line="360" w:lineRule="auto"/>
            </w:pPr>
            <w:r>
              <w:t>Alireza Nouri</w:t>
            </w:r>
          </w:p>
        </w:tc>
        <w:tc>
          <w:tcPr>
            <w:tcW w:w="4608" w:type="dxa"/>
          </w:tcPr>
          <w:p w14:paraId="6BD18F9B" w14:textId="753BE7C5" w:rsidR="00E47986" w:rsidRDefault="71271EA9" w:rsidP="003D58CD">
            <w:pPr>
              <w:spacing w:line="360" w:lineRule="auto"/>
            </w:pPr>
            <w:r>
              <w:t>Write the first edition of the test plan document.</w:t>
            </w:r>
          </w:p>
        </w:tc>
      </w:tr>
      <w:tr w:rsidR="00E47986" w:rsidRPr="004F31AD" w14:paraId="238601FE" w14:textId="77777777" w:rsidTr="62295B91">
        <w:tc>
          <w:tcPr>
            <w:tcW w:w="1548" w:type="dxa"/>
          </w:tcPr>
          <w:p w14:paraId="0F3CABC7" w14:textId="77777777" w:rsidR="00E47986" w:rsidRDefault="00E47986" w:rsidP="003D58CD">
            <w:pPr>
              <w:spacing w:line="360" w:lineRule="auto"/>
            </w:pPr>
          </w:p>
        </w:tc>
        <w:tc>
          <w:tcPr>
            <w:tcW w:w="2700" w:type="dxa"/>
          </w:tcPr>
          <w:p w14:paraId="5B08B5D1" w14:textId="77777777" w:rsidR="00E47986" w:rsidRDefault="00E47986" w:rsidP="003D58CD">
            <w:pPr>
              <w:spacing w:line="360" w:lineRule="auto"/>
            </w:pPr>
          </w:p>
        </w:tc>
        <w:tc>
          <w:tcPr>
            <w:tcW w:w="4608" w:type="dxa"/>
          </w:tcPr>
          <w:p w14:paraId="16DEB4AB" w14:textId="77777777" w:rsidR="00E47986" w:rsidRDefault="00E47986" w:rsidP="003D58CD">
            <w:pPr>
              <w:spacing w:line="360" w:lineRule="auto"/>
            </w:pPr>
          </w:p>
        </w:tc>
      </w:tr>
      <w:tr w:rsidR="00E47986" w:rsidRPr="004F31AD" w14:paraId="0AD9C6F4" w14:textId="77777777" w:rsidTr="62295B91">
        <w:tc>
          <w:tcPr>
            <w:tcW w:w="1548" w:type="dxa"/>
          </w:tcPr>
          <w:p w14:paraId="4B1F511A" w14:textId="77777777" w:rsidR="00E47986" w:rsidRDefault="00E47986" w:rsidP="003D58CD">
            <w:pPr>
              <w:spacing w:line="360" w:lineRule="auto"/>
            </w:pPr>
          </w:p>
        </w:tc>
        <w:tc>
          <w:tcPr>
            <w:tcW w:w="2700" w:type="dxa"/>
          </w:tcPr>
          <w:p w14:paraId="65F9C3DC" w14:textId="77777777" w:rsidR="00E47986" w:rsidRDefault="00E47986" w:rsidP="003D58CD">
            <w:pPr>
              <w:spacing w:line="360" w:lineRule="auto"/>
            </w:pPr>
          </w:p>
        </w:tc>
        <w:tc>
          <w:tcPr>
            <w:tcW w:w="4608" w:type="dxa"/>
          </w:tcPr>
          <w:p w14:paraId="5023141B" w14:textId="77777777" w:rsidR="00E47986" w:rsidRDefault="00E47986" w:rsidP="003D58CD">
            <w:pPr>
              <w:spacing w:line="360" w:lineRule="auto"/>
            </w:pPr>
          </w:p>
        </w:tc>
      </w:tr>
      <w:tr w:rsidR="00E47986" w:rsidRPr="004F31AD" w14:paraId="1F3B1409" w14:textId="77777777" w:rsidTr="62295B91">
        <w:tc>
          <w:tcPr>
            <w:tcW w:w="1548" w:type="dxa"/>
          </w:tcPr>
          <w:p w14:paraId="562C75D1" w14:textId="77777777" w:rsidR="00E47986" w:rsidRDefault="00E47986" w:rsidP="003D58CD">
            <w:pPr>
              <w:spacing w:line="360" w:lineRule="auto"/>
            </w:pPr>
          </w:p>
        </w:tc>
        <w:tc>
          <w:tcPr>
            <w:tcW w:w="2700" w:type="dxa"/>
          </w:tcPr>
          <w:p w14:paraId="664355AD" w14:textId="77777777" w:rsidR="00E47986" w:rsidRDefault="00E47986" w:rsidP="003D58CD">
            <w:pPr>
              <w:spacing w:line="360" w:lineRule="auto"/>
            </w:pPr>
          </w:p>
        </w:tc>
        <w:tc>
          <w:tcPr>
            <w:tcW w:w="4608" w:type="dxa"/>
          </w:tcPr>
          <w:p w14:paraId="1A965116" w14:textId="77777777" w:rsidR="00E47986" w:rsidRDefault="00E47986" w:rsidP="003D58CD">
            <w:pPr>
              <w:spacing w:line="360" w:lineRule="auto"/>
            </w:pPr>
          </w:p>
        </w:tc>
      </w:tr>
      <w:tr w:rsidR="00E47986" w:rsidRPr="004F31AD" w14:paraId="7DF4E37C" w14:textId="77777777" w:rsidTr="62295B91">
        <w:tc>
          <w:tcPr>
            <w:tcW w:w="1548" w:type="dxa"/>
          </w:tcPr>
          <w:p w14:paraId="44FB30F8" w14:textId="77777777" w:rsidR="00E47986" w:rsidRDefault="00E47986" w:rsidP="003D58CD">
            <w:pPr>
              <w:spacing w:line="360" w:lineRule="auto"/>
            </w:pPr>
          </w:p>
        </w:tc>
        <w:tc>
          <w:tcPr>
            <w:tcW w:w="2700" w:type="dxa"/>
          </w:tcPr>
          <w:p w14:paraId="1DA6542E" w14:textId="77777777" w:rsidR="00E47986" w:rsidRDefault="00E47986" w:rsidP="003D58CD">
            <w:pPr>
              <w:spacing w:line="360" w:lineRule="auto"/>
            </w:pPr>
          </w:p>
        </w:tc>
        <w:tc>
          <w:tcPr>
            <w:tcW w:w="4608" w:type="dxa"/>
          </w:tcPr>
          <w:p w14:paraId="3041E394" w14:textId="77777777" w:rsidR="00E47986" w:rsidRDefault="00E47986" w:rsidP="003D58CD">
            <w:pPr>
              <w:spacing w:line="360" w:lineRule="auto"/>
            </w:pPr>
          </w:p>
        </w:tc>
      </w:tr>
      <w:tr w:rsidR="00E47986" w:rsidRPr="004F31AD" w14:paraId="722B00AE" w14:textId="77777777" w:rsidTr="62295B91">
        <w:tc>
          <w:tcPr>
            <w:tcW w:w="1548" w:type="dxa"/>
          </w:tcPr>
          <w:p w14:paraId="42C6D796" w14:textId="77777777" w:rsidR="00E47986" w:rsidRDefault="00E47986" w:rsidP="003D58CD">
            <w:pPr>
              <w:spacing w:line="360" w:lineRule="auto"/>
            </w:pPr>
          </w:p>
        </w:tc>
        <w:tc>
          <w:tcPr>
            <w:tcW w:w="2700" w:type="dxa"/>
          </w:tcPr>
          <w:p w14:paraId="6E1831B3" w14:textId="77777777" w:rsidR="00E47986" w:rsidRDefault="00E47986" w:rsidP="003D58CD">
            <w:pPr>
              <w:spacing w:line="360" w:lineRule="auto"/>
            </w:pPr>
          </w:p>
        </w:tc>
        <w:tc>
          <w:tcPr>
            <w:tcW w:w="4608" w:type="dxa"/>
          </w:tcPr>
          <w:p w14:paraId="54E11D2A" w14:textId="77777777" w:rsidR="00E47986" w:rsidRDefault="00E47986" w:rsidP="003D58CD">
            <w:pPr>
              <w:spacing w:line="360" w:lineRule="auto"/>
            </w:pPr>
          </w:p>
        </w:tc>
      </w:tr>
      <w:tr w:rsidR="00E47986" w:rsidRPr="004F31AD" w14:paraId="31126E5D" w14:textId="77777777" w:rsidTr="62295B91">
        <w:tc>
          <w:tcPr>
            <w:tcW w:w="1548" w:type="dxa"/>
          </w:tcPr>
          <w:p w14:paraId="2DE403A5" w14:textId="77777777" w:rsidR="00E47986" w:rsidRDefault="00E47986" w:rsidP="003D58CD">
            <w:pPr>
              <w:spacing w:line="360" w:lineRule="auto"/>
            </w:pPr>
          </w:p>
        </w:tc>
        <w:tc>
          <w:tcPr>
            <w:tcW w:w="2700" w:type="dxa"/>
          </w:tcPr>
          <w:p w14:paraId="62431CDC" w14:textId="77777777" w:rsidR="00E47986" w:rsidRDefault="00E47986" w:rsidP="003D58CD">
            <w:pPr>
              <w:spacing w:line="360" w:lineRule="auto"/>
            </w:pPr>
          </w:p>
        </w:tc>
        <w:tc>
          <w:tcPr>
            <w:tcW w:w="4608" w:type="dxa"/>
          </w:tcPr>
          <w:p w14:paraId="49E398E2" w14:textId="77777777" w:rsidR="00E47986" w:rsidRDefault="00E47986" w:rsidP="003D58CD">
            <w:pPr>
              <w:spacing w:line="360" w:lineRule="auto"/>
            </w:pPr>
          </w:p>
        </w:tc>
      </w:tr>
      <w:tr w:rsidR="00E47986" w:rsidRPr="004F31AD" w14:paraId="16287F21" w14:textId="77777777" w:rsidTr="62295B91">
        <w:tc>
          <w:tcPr>
            <w:tcW w:w="1548" w:type="dxa"/>
          </w:tcPr>
          <w:p w14:paraId="5BE93A62" w14:textId="77777777" w:rsidR="00E47986" w:rsidRDefault="00E47986" w:rsidP="003D58CD">
            <w:pPr>
              <w:spacing w:line="360" w:lineRule="auto"/>
            </w:pPr>
          </w:p>
        </w:tc>
        <w:tc>
          <w:tcPr>
            <w:tcW w:w="2700" w:type="dxa"/>
          </w:tcPr>
          <w:p w14:paraId="384BA73E" w14:textId="77777777" w:rsidR="00E47986" w:rsidRDefault="00E47986" w:rsidP="003D58CD">
            <w:pPr>
              <w:spacing w:line="360" w:lineRule="auto"/>
            </w:pPr>
          </w:p>
        </w:tc>
        <w:tc>
          <w:tcPr>
            <w:tcW w:w="4608" w:type="dxa"/>
          </w:tcPr>
          <w:p w14:paraId="34B3F2EB" w14:textId="77777777" w:rsidR="00E47986" w:rsidRDefault="00E47986" w:rsidP="003D58CD">
            <w:pPr>
              <w:spacing w:line="360" w:lineRule="auto"/>
            </w:pPr>
          </w:p>
        </w:tc>
      </w:tr>
      <w:tr w:rsidR="00E47986" w:rsidRPr="004F31AD" w14:paraId="7D34F5C7" w14:textId="77777777" w:rsidTr="62295B91">
        <w:tc>
          <w:tcPr>
            <w:tcW w:w="1548" w:type="dxa"/>
          </w:tcPr>
          <w:p w14:paraId="0B4020A7" w14:textId="77777777" w:rsidR="00E47986" w:rsidRDefault="00E47986" w:rsidP="003D58CD">
            <w:pPr>
              <w:spacing w:line="360" w:lineRule="auto"/>
            </w:pPr>
          </w:p>
        </w:tc>
        <w:tc>
          <w:tcPr>
            <w:tcW w:w="2700" w:type="dxa"/>
          </w:tcPr>
          <w:p w14:paraId="1D7B270A" w14:textId="77777777" w:rsidR="00E47986" w:rsidRDefault="00E47986" w:rsidP="003D58CD">
            <w:pPr>
              <w:spacing w:line="360" w:lineRule="auto"/>
            </w:pPr>
          </w:p>
        </w:tc>
        <w:tc>
          <w:tcPr>
            <w:tcW w:w="4608" w:type="dxa"/>
          </w:tcPr>
          <w:p w14:paraId="4F904CB7" w14:textId="77777777" w:rsidR="00E47986" w:rsidRDefault="00E47986" w:rsidP="003D58CD">
            <w:pPr>
              <w:spacing w:line="360" w:lineRule="auto"/>
            </w:pPr>
          </w:p>
        </w:tc>
      </w:tr>
    </w:tbl>
    <w:p w14:paraId="06971CD3" w14:textId="77777777" w:rsidR="00E47986" w:rsidRDefault="00E47986" w:rsidP="00E47986"/>
    <w:p w14:paraId="03EFCA41" w14:textId="596BC05A" w:rsidR="004706B7" w:rsidRDefault="004706B7" w:rsidP="62295B91"/>
    <w:p w14:paraId="5B95CD12" w14:textId="77777777" w:rsidR="004706B7" w:rsidRPr="004706B7" w:rsidRDefault="004706B7" w:rsidP="004706B7"/>
    <w:p w14:paraId="7FF148AA" w14:textId="77777777" w:rsidR="007A4335" w:rsidRDefault="007A4335" w:rsidP="007A4335">
      <w:pPr>
        <w:pStyle w:val="Heading1"/>
      </w:pPr>
      <w:bookmarkStart w:id="72" w:name="_Toc227033596"/>
      <w:bookmarkStart w:id="73" w:name="_Toc37538251"/>
      <w:commentRangeStart w:id="74"/>
      <w:r>
        <w:lastRenderedPageBreak/>
        <w:t>Appendix</w:t>
      </w:r>
      <w:bookmarkEnd w:id="72"/>
      <w:bookmarkEnd w:id="73"/>
    </w:p>
    <w:p w14:paraId="7A463EBC"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738EC88C" w14:textId="2CA20366" w:rsidR="089FA5D4" w:rsidRDefault="089FA5D4" w:rsidP="07689BB6">
      <w:r>
        <w:t>$</w:t>
      </w:r>
      <w:commentRangeEnd w:id="74"/>
      <w:r w:rsidR="00F22A6E">
        <w:rPr>
          <w:rStyle w:val="CommentReference"/>
        </w:rPr>
        <w:commentReference w:id="74"/>
      </w:r>
    </w:p>
    <w:sectPr w:rsidR="089FA5D4">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riana Sanchez" w:date="2020-04-12T21:44:00Z" w:initials="BS">
    <w:p w14:paraId="60253B4A" w14:textId="77777777" w:rsidR="00160DC1" w:rsidRDefault="00160DC1">
      <w:pPr>
        <w:pStyle w:val="CommentText"/>
      </w:pPr>
      <w:r>
        <w:rPr>
          <w:rStyle w:val="CommentReference"/>
        </w:rPr>
        <w:annotationRef/>
      </w:r>
      <w:r>
        <w:t>Don’t forget header, and footer section.</w:t>
      </w:r>
    </w:p>
    <w:p w14:paraId="2B6AAC72" w14:textId="453367E3" w:rsidR="00160DC1" w:rsidRDefault="00160DC1">
      <w:pPr>
        <w:pStyle w:val="CommentText"/>
      </w:pPr>
    </w:p>
  </w:comment>
  <w:comment w:id="21" w:author="Briana Sanchez" w:date="2020-04-12T21:37:00Z" w:initials="BS">
    <w:p w14:paraId="708D112E" w14:textId="1B68694F" w:rsidR="00160DC1" w:rsidRDefault="00160DC1">
      <w:pPr>
        <w:pStyle w:val="CommentText"/>
      </w:pPr>
      <w:r>
        <w:rPr>
          <w:rStyle w:val="CommentReference"/>
        </w:rPr>
        <w:annotationRef/>
      </w:r>
      <w:r>
        <w:t>Don’t forget to update table.</w:t>
      </w:r>
    </w:p>
  </w:comment>
  <w:comment w:id="24" w:author="Briana Sanchez" w:date="2020-04-12T21:39:00Z" w:initials="BS">
    <w:p w14:paraId="0F9CAD61" w14:textId="7C947C9D" w:rsidR="00160DC1" w:rsidRDefault="00160DC1">
      <w:pPr>
        <w:pStyle w:val="CommentText"/>
      </w:pPr>
      <w:r>
        <w:rPr>
          <w:rStyle w:val="CommentReference"/>
        </w:rPr>
        <w:annotationRef/>
      </w:r>
      <w:r>
        <w:t>Steps that is* needed</w:t>
      </w:r>
    </w:p>
  </w:comment>
  <w:comment w:id="26" w:author="Briana Sanchez" w:date="2020-04-12T21:39:00Z" w:initials="BS">
    <w:p w14:paraId="55F05B72" w14:textId="77777777" w:rsidR="00160DC1" w:rsidRDefault="00160DC1">
      <w:pPr>
        <w:pStyle w:val="CommentText"/>
      </w:pPr>
      <w:r>
        <w:rPr>
          <w:rStyle w:val="CommentReference"/>
        </w:rPr>
        <w:annotationRef/>
      </w:r>
      <w:r>
        <w:t xml:space="preserve">In my opinion, this section should cover what scope of the system does this test plan involve. For example, Group 4 scope would be to focus on compare file to other version and check for duplicate rows. </w:t>
      </w:r>
    </w:p>
    <w:p w14:paraId="677D8A9E" w14:textId="3E336D2E" w:rsidR="00160DC1" w:rsidRDefault="00160DC1">
      <w:pPr>
        <w:pStyle w:val="CommentText"/>
      </w:pPr>
    </w:p>
  </w:comment>
  <w:comment w:id="28" w:author="Briana Sanchez" w:date="2020-04-12T21:42:00Z" w:initials="BS">
    <w:p w14:paraId="16649710" w14:textId="4D3CAAA0" w:rsidR="00160DC1" w:rsidRDefault="00160DC1">
      <w:pPr>
        <w:pStyle w:val="CommentText"/>
      </w:pPr>
      <w:r>
        <w:rPr>
          <w:rStyle w:val="CommentReference"/>
        </w:rPr>
        <w:annotationRef/>
      </w:r>
      <w:r>
        <w:t>I believe that this section should entail a summary of what the system does. It sounds like a step to step description of how to use the system.</w:t>
      </w:r>
    </w:p>
  </w:comment>
  <w:comment w:id="29" w:author="Briana Sanchez" w:date="2020-04-12T21:41:00Z" w:initials="BS">
    <w:p w14:paraId="6DBA127F" w14:textId="77777777" w:rsidR="00160DC1" w:rsidRDefault="00160DC1">
      <w:pPr>
        <w:pStyle w:val="CommentText"/>
      </w:pPr>
      <w:r>
        <w:rPr>
          <w:rStyle w:val="CommentReference"/>
        </w:rPr>
        <w:annotationRef/>
      </w:r>
      <w:r>
        <w:t>Try to avoid repetition.</w:t>
      </w:r>
    </w:p>
    <w:p w14:paraId="00F1072C" w14:textId="6167FF4D" w:rsidR="00160DC1" w:rsidRDefault="00160DC1">
      <w:pPr>
        <w:pStyle w:val="CommentText"/>
      </w:pPr>
    </w:p>
  </w:comment>
  <w:comment w:id="32" w:author="Briana Sanchez" w:date="2020-04-12T21:46:00Z" w:initials="BS">
    <w:p w14:paraId="4A658323" w14:textId="77777777" w:rsidR="00160DC1" w:rsidRDefault="00160DC1">
      <w:pPr>
        <w:pStyle w:val="CommentText"/>
      </w:pPr>
      <w:r>
        <w:rPr>
          <w:rStyle w:val="CommentReference"/>
        </w:rPr>
        <w:annotationRef/>
      </w:r>
      <w:r>
        <w:t>In my opinion, I would change the word “chapter” to “Section”</w:t>
      </w:r>
      <w:r w:rsidR="000A2171">
        <w:t xml:space="preserve">. </w:t>
      </w:r>
    </w:p>
    <w:p w14:paraId="2EFD4B84" w14:textId="77777777" w:rsidR="000A2171" w:rsidRDefault="000A2171">
      <w:pPr>
        <w:pStyle w:val="CommentText"/>
      </w:pPr>
      <w:r>
        <w:t>Also, if a reader would like to find a certain piece of information, they would want to read this section to see where that information might be.</w:t>
      </w:r>
    </w:p>
    <w:p w14:paraId="2CA4AF27" w14:textId="77777777" w:rsidR="000A2171" w:rsidRDefault="000A2171">
      <w:pPr>
        <w:pStyle w:val="CommentText"/>
      </w:pPr>
      <w:r>
        <w:t>The way you have it right now is hard to find information “fast”</w:t>
      </w:r>
    </w:p>
    <w:p w14:paraId="6A19747F" w14:textId="77777777" w:rsidR="000A2171" w:rsidRPr="00F22A6E" w:rsidRDefault="000A2171">
      <w:pPr>
        <w:pStyle w:val="CommentText"/>
        <w:rPr>
          <w:lang w:val="es-MX"/>
        </w:rPr>
      </w:pPr>
      <w:proofErr w:type="spellStart"/>
      <w:r w:rsidRPr="00F22A6E">
        <w:rPr>
          <w:lang w:val="es-MX"/>
        </w:rPr>
        <w:t>For</w:t>
      </w:r>
      <w:proofErr w:type="spellEnd"/>
      <w:r w:rsidRPr="00F22A6E">
        <w:rPr>
          <w:lang w:val="es-MX"/>
        </w:rPr>
        <w:t xml:space="preserve"> ex.</w:t>
      </w:r>
    </w:p>
    <w:p w14:paraId="575F8763" w14:textId="77777777" w:rsidR="000A2171" w:rsidRPr="00F22A6E" w:rsidRDefault="000A2171">
      <w:pPr>
        <w:pStyle w:val="CommentText"/>
        <w:rPr>
          <w:lang w:val="es-MX"/>
        </w:rPr>
      </w:pPr>
    </w:p>
    <w:p w14:paraId="3E26053F" w14:textId="56955C1A" w:rsidR="000A2171" w:rsidRPr="00F22A6E" w:rsidRDefault="000A2171">
      <w:pPr>
        <w:pStyle w:val="CommentText"/>
        <w:rPr>
          <w:lang w:val="es-MX"/>
        </w:rPr>
      </w:pPr>
      <w:r w:rsidRPr="00F22A6E">
        <w:rPr>
          <w:lang w:val="es-MX"/>
        </w:rPr>
        <w:tab/>
      </w:r>
      <w:proofErr w:type="spellStart"/>
      <w:r w:rsidRPr="00F22A6E">
        <w:rPr>
          <w:lang w:val="es-MX"/>
        </w:rPr>
        <w:t>Section</w:t>
      </w:r>
      <w:proofErr w:type="spellEnd"/>
      <w:r w:rsidRPr="00F22A6E">
        <w:rPr>
          <w:lang w:val="es-MX"/>
        </w:rPr>
        <w:t xml:space="preserve"> 1: </w:t>
      </w:r>
      <w:proofErr w:type="spellStart"/>
      <w:r w:rsidRPr="00F22A6E">
        <w:rPr>
          <w:lang w:val="es-MX"/>
        </w:rPr>
        <w:t>blab</w:t>
      </w:r>
      <w:proofErr w:type="spellEnd"/>
      <w:r w:rsidRPr="00F22A6E">
        <w:rPr>
          <w:lang w:val="es-MX"/>
        </w:rPr>
        <w:t xml:space="preserve"> la</w:t>
      </w:r>
    </w:p>
    <w:p w14:paraId="080EA34F" w14:textId="593A0B65" w:rsidR="000A2171" w:rsidRPr="00F22A6E" w:rsidRDefault="000A2171">
      <w:pPr>
        <w:pStyle w:val="CommentText"/>
        <w:rPr>
          <w:lang w:val="es-MX"/>
        </w:rPr>
      </w:pPr>
      <w:r w:rsidRPr="00F22A6E">
        <w:rPr>
          <w:lang w:val="es-MX"/>
        </w:rPr>
        <w:tab/>
      </w:r>
      <w:proofErr w:type="spellStart"/>
      <w:r w:rsidRPr="00F22A6E">
        <w:rPr>
          <w:lang w:val="es-MX"/>
        </w:rPr>
        <w:t>Section</w:t>
      </w:r>
      <w:proofErr w:type="spellEnd"/>
      <w:r w:rsidRPr="00F22A6E">
        <w:rPr>
          <w:lang w:val="es-MX"/>
        </w:rPr>
        <w:t xml:space="preserve"> 2: </w:t>
      </w:r>
      <w:proofErr w:type="spellStart"/>
      <w:r w:rsidRPr="00F22A6E">
        <w:rPr>
          <w:lang w:val="es-MX"/>
        </w:rPr>
        <w:t>blab</w:t>
      </w:r>
      <w:proofErr w:type="spellEnd"/>
      <w:r w:rsidRPr="00F22A6E">
        <w:rPr>
          <w:lang w:val="es-MX"/>
        </w:rPr>
        <w:t xml:space="preserve"> la</w:t>
      </w:r>
    </w:p>
    <w:p w14:paraId="369A4D43" w14:textId="0F29F268" w:rsidR="000A2171" w:rsidRDefault="000A2171">
      <w:pPr>
        <w:pStyle w:val="CommentText"/>
      </w:pPr>
      <w:r>
        <w:t xml:space="preserve">Making it easier to find what the reader is looking for. </w:t>
      </w:r>
    </w:p>
  </w:comment>
  <w:comment w:id="46" w:author="Briana Sanchez" w:date="2020-04-12T21:52:00Z" w:initials="BS">
    <w:p w14:paraId="574529F7" w14:textId="33C00178" w:rsidR="000A2171" w:rsidRDefault="000A2171">
      <w:pPr>
        <w:pStyle w:val="CommentText"/>
      </w:pPr>
      <w:r>
        <w:rPr>
          <w:rStyle w:val="CommentReference"/>
        </w:rPr>
        <w:annotationRef/>
      </w:r>
      <w:r>
        <w:t>Try to avoid repetition, you keep repeating the purpose of the testing</w:t>
      </w:r>
    </w:p>
  </w:comment>
  <w:comment w:id="48" w:author="Briana Sanchez" w:date="2020-04-12T21:55:00Z" w:initials="BS">
    <w:p w14:paraId="2755B9FA" w14:textId="77777777" w:rsidR="000A2171" w:rsidRDefault="000A2171" w:rsidP="000A2171">
      <w:pPr>
        <w:pStyle w:val="CommentText"/>
      </w:pPr>
      <w:r>
        <w:rPr>
          <w:rStyle w:val="CommentReference"/>
        </w:rPr>
        <w:annotationRef/>
      </w:r>
      <w:r>
        <w:t>From past experiences with this document, this part should be a 2-3 letter/numbering label.</w:t>
      </w:r>
    </w:p>
    <w:p w14:paraId="1ECC6238" w14:textId="77777777" w:rsidR="000A2171" w:rsidRDefault="000A2171" w:rsidP="000A2171">
      <w:pPr>
        <w:pStyle w:val="CommentText"/>
      </w:pPr>
    </w:p>
    <w:p w14:paraId="21E0D33D" w14:textId="77777777" w:rsidR="000A2171" w:rsidRDefault="000A2171" w:rsidP="000A2171">
      <w:pPr>
        <w:pStyle w:val="CommentText"/>
      </w:pPr>
      <w:r>
        <w:t xml:space="preserve">For example, if I am testing the bookmark functionality of a software, I might want to use </w:t>
      </w:r>
    </w:p>
    <w:p w14:paraId="7B55B469" w14:textId="49149D48" w:rsidR="000A2171" w:rsidRDefault="000A2171" w:rsidP="000A2171">
      <w:pPr>
        <w:pStyle w:val="CommentText"/>
      </w:pPr>
      <w:r>
        <w:t>BMK…to identify.</w:t>
      </w:r>
    </w:p>
  </w:comment>
  <w:comment w:id="49" w:author="Briana Sanchez" w:date="2020-04-12T21:57:00Z" w:initials="BS">
    <w:p w14:paraId="0FC82FB8" w14:textId="39A29FEF" w:rsidR="000A2171" w:rsidRDefault="000A2171">
      <w:pPr>
        <w:pStyle w:val="CommentText"/>
      </w:pPr>
      <w:r>
        <w:rPr>
          <w:rStyle w:val="CommentReference"/>
        </w:rPr>
        <w:annotationRef/>
      </w:r>
      <w:r>
        <w:t xml:space="preserve">Here you could use CRW. For copy row. Then you would use this </w:t>
      </w:r>
      <w:proofErr w:type="gramStart"/>
      <w:r>
        <w:t>later on</w:t>
      </w:r>
      <w:proofErr w:type="gramEnd"/>
      <w:r>
        <w:t xml:space="preserve"> in the document to reference this test case. </w:t>
      </w:r>
    </w:p>
  </w:comment>
  <w:comment w:id="53" w:author="Briana Sanchez" w:date="2020-04-12T21:57:00Z" w:initials="BS">
    <w:p w14:paraId="6508459F" w14:textId="77777777" w:rsidR="000A2171" w:rsidRDefault="000A2171">
      <w:pPr>
        <w:pStyle w:val="CommentText"/>
      </w:pPr>
      <w:r>
        <w:rPr>
          <w:rStyle w:val="CommentReference"/>
        </w:rPr>
        <w:annotationRef/>
      </w:r>
      <w:r>
        <w:t xml:space="preserve">Here is where you would use the identifier, then it is easier to read. </w:t>
      </w:r>
    </w:p>
    <w:p w14:paraId="2EDE760E" w14:textId="06D64456" w:rsidR="000A2171" w:rsidRDefault="000A2171">
      <w:pPr>
        <w:pStyle w:val="CommentText"/>
      </w:pPr>
    </w:p>
  </w:comment>
  <w:comment w:id="54" w:author="Briana Sanchez" w:date="2020-04-12T22:05:00Z" w:initials="BS">
    <w:p w14:paraId="5A94DE3D" w14:textId="60387224" w:rsidR="004D1424" w:rsidRDefault="004D1424">
      <w:pPr>
        <w:pStyle w:val="CommentText"/>
      </w:pPr>
      <w:r>
        <w:rPr>
          <w:rStyle w:val="CommentReference"/>
        </w:rPr>
        <w:annotationRef/>
      </w:r>
      <w:r>
        <w:t>Blackbox</w:t>
      </w:r>
    </w:p>
    <w:p w14:paraId="5365DF8D" w14:textId="5F36F654" w:rsidR="004D1424" w:rsidRDefault="004D1424">
      <w:pPr>
        <w:pStyle w:val="CommentText"/>
      </w:pPr>
    </w:p>
  </w:comment>
  <w:comment w:id="55" w:author="Briana Sanchez" w:date="2020-04-12T22:06:00Z" w:initials="BS">
    <w:p w14:paraId="707FC65D" w14:textId="77AE570F" w:rsidR="004D1424" w:rsidRDefault="004D1424">
      <w:pPr>
        <w:pStyle w:val="CommentText"/>
      </w:pPr>
      <w:r>
        <w:rPr>
          <w:rStyle w:val="CommentReference"/>
        </w:rPr>
        <w:annotationRef/>
      </w:r>
      <w:r>
        <w:t>This section should be  in the steps below. I believe, I may be wrong but this seams to be part of the steps for the test case.</w:t>
      </w:r>
    </w:p>
  </w:comment>
  <w:comment w:id="56" w:author="Briana Sanchez" w:date="2020-04-12T22:09:00Z" w:initials="BS">
    <w:p w14:paraId="7C1F00A0" w14:textId="6FD368A2" w:rsidR="004D1424" w:rsidRDefault="004D1424">
      <w:pPr>
        <w:pStyle w:val="CommentText"/>
      </w:pPr>
      <w:r>
        <w:rPr>
          <w:rStyle w:val="CommentReference"/>
        </w:rPr>
        <w:annotationRef/>
      </w:r>
      <w:r>
        <w:t xml:space="preserve">Try to line up the steps, </w:t>
      </w:r>
      <w:proofErr w:type="gramStart"/>
      <w:r>
        <w:t>cant</w:t>
      </w:r>
      <w:proofErr w:type="gramEnd"/>
      <w:r>
        <w:t xml:space="preserve"> tell what goes with what step. </w:t>
      </w:r>
    </w:p>
    <w:p w14:paraId="1C6208BA" w14:textId="0B449F7E" w:rsidR="00450E1C" w:rsidRDefault="00450E1C">
      <w:pPr>
        <w:pStyle w:val="CommentText"/>
      </w:pPr>
      <w:r>
        <w:t>Also, this seems to be two steps in one.</w:t>
      </w:r>
    </w:p>
    <w:p w14:paraId="62A7685B" w14:textId="190CDE82" w:rsidR="00450E1C" w:rsidRDefault="00450E1C">
      <w:pPr>
        <w:pStyle w:val="CommentText"/>
      </w:pPr>
      <w:r>
        <w:t>Expect that I know nothing from this system, provide screenshots as to what I should be seeing if you cannot describe it for each step in the expected results section.</w:t>
      </w:r>
    </w:p>
    <w:p w14:paraId="764ED9F9" w14:textId="46210739" w:rsidR="004D1424" w:rsidRDefault="004D1424">
      <w:pPr>
        <w:pStyle w:val="CommentText"/>
      </w:pPr>
    </w:p>
  </w:comment>
  <w:comment w:id="58" w:author="Briana Sanchez" w:date="2020-04-12T22:12:00Z" w:initials="BS">
    <w:p w14:paraId="1DC0F380" w14:textId="467A666B" w:rsidR="00450E1C" w:rsidRDefault="00450E1C">
      <w:pPr>
        <w:pStyle w:val="CommentText"/>
      </w:pPr>
      <w:r>
        <w:rPr>
          <w:rStyle w:val="CommentReference"/>
        </w:rPr>
        <w:annotationRef/>
      </w:r>
      <w:r>
        <w:t xml:space="preserve">Using the labels mentioned above you could describe what you are trying to do. Here, I have no idea what this test is from first glance. </w:t>
      </w:r>
    </w:p>
  </w:comment>
  <w:comment w:id="59" w:author="Briana Sanchez" w:date="2020-04-12T22:16:00Z" w:initials="BS">
    <w:p w14:paraId="7ED42559" w14:textId="3A08D946" w:rsidR="00450E1C" w:rsidRDefault="00450E1C">
      <w:pPr>
        <w:pStyle w:val="CommentText"/>
      </w:pPr>
      <w:r>
        <w:rPr>
          <w:rStyle w:val="CommentReference"/>
        </w:rPr>
        <w:annotationRef/>
      </w:r>
      <w:r>
        <w:t xml:space="preserve">I tried to follow this test, it was hard to follow, maybe if you had expected outcome after each step it would have helped. </w:t>
      </w:r>
    </w:p>
  </w:comment>
  <w:comment w:id="60" w:author="Briana Sanchez" w:date="2020-04-12T22:15:00Z" w:initials="BS">
    <w:p w14:paraId="2DC4A7FD" w14:textId="3AFFB51E" w:rsidR="00450E1C" w:rsidRDefault="00450E1C">
      <w:pPr>
        <w:pStyle w:val="CommentText"/>
      </w:pPr>
      <w:r>
        <w:rPr>
          <w:rStyle w:val="CommentReference"/>
        </w:rPr>
        <w:annotationRef/>
      </w:r>
      <w:r>
        <w:t xml:space="preserve">I don’t see how the copy function was tested, </w:t>
      </w:r>
    </w:p>
  </w:comment>
  <w:comment w:id="61" w:author="Briana Sanchez" w:date="2020-04-12T22:14:00Z" w:initials="BS">
    <w:p w14:paraId="38E7C02F" w14:textId="77777777" w:rsidR="00450E1C" w:rsidRDefault="00450E1C">
      <w:pPr>
        <w:pStyle w:val="CommentText"/>
      </w:pPr>
      <w:r>
        <w:rPr>
          <w:rStyle w:val="CommentReference"/>
        </w:rPr>
        <w:annotationRef/>
      </w:r>
      <w:r>
        <w:t>This sounds like a comment not a step/action</w:t>
      </w:r>
    </w:p>
    <w:p w14:paraId="60B802D7" w14:textId="2143963F" w:rsidR="00450E1C" w:rsidRDefault="00450E1C">
      <w:pPr>
        <w:pStyle w:val="CommentText"/>
      </w:pPr>
    </w:p>
  </w:comment>
  <w:comment w:id="63" w:author="Briana Sanchez" w:date="2020-04-12T22:18:00Z" w:initials="BS">
    <w:p w14:paraId="0728CE3C" w14:textId="77777777" w:rsidR="00450E1C" w:rsidRDefault="00450E1C">
      <w:pPr>
        <w:pStyle w:val="CommentText"/>
      </w:pPr>
      <w:r>
        <w:rPr>
          <w:rStyle w:val="CommentReference"/>
        </w:rPr>
        <w:annotationRef/>
      </w:r>
      <w:r>
        <w:t>You can have this in the expected results</w:t>
      </w:r>
    </w:p>
    <w:p w14:paraId="7BC43A16" w14:textId="7A9026AE" w:rsidR="00450E1C" w:rsidRDefault="00450E1C">
      <w:pPr>
        <w:pStyle w:val="CommentText"/>
      </w:pPr>
    </w:p>
  </w:comment>
  <w:comment w:id="64" w:author="Briana Sanchez" w:date="2020-04-12T22:19:00Z" w:initials="BS">
    <w:p w14:paraId="5C27C722" w14:textId="77777777" w:rsidR="00450E1C" w:rsidRDefault="00450E1C">
      <w:pPr>
        <w:pStyle w:val="CommentText"/>
      </w:pPr>
      <w:r>
        <w:rPr>
          <w:rStyle w:val="CommentReference"/>
        </w:rPr>
        <w:annotationRef/>
      </w:r>
      <w:r>
        <w:t>Try to keep one action per step</w:t>
      </w:r>
    </w:p>
    <w:p w14:paraId="437C925D" w14:textId="6D43C6A0" w:rsidR="00450E1C" w:rsidRDefault="00450E1C">
      <w:pPr>
        <w:pStyle w:val="CommentText"/>
      </w:pPr>
    </w:p>
  </w:comment>
  <w:comment w:id="65" w:author="Patricia Guajardo" w:date="2020-04-17T20:46:00Z" w:initials="PG">
    <w:p w14:paraId="53462993" w14:textId="670195EE" w:rsidR="00F22A6E" w:rsidRDefault="00F22A6E">
      <w:pPr>
        <w:pStyle w:val="CommentText"/>
      </w:pPr>
      <w:r>
        <w:rPr>
          <w:rStyle w:val="CommentReference"/>
        </w:rPr>
        <w:annotationRef/>
      </w:r>
      <w:r>
        <w:t>Seems like the result of this test case passed, so the Current Status could be set to Passing</w:t>
      </w:r>
    </w:p>
  </w:comment>
  <w:comment w:id="67" w:author="Patricia Guajardo" w:date="2020-04-17T20:48:00Z" w:initials="PG">
    <w:p w14:paraId="42E1CAC4" w14:textId="64294B95" w:rsidR="00F22A6E" w:rsidRDefault="00F22A6E">
      <w:pPr>
        <w:pStyle w:val="CommentText"/>
      </w:pPr>
      <w:r>
        <w:rPr>
          <w:rStyle w:val="CommentReference"/>
        </w:rPr>
        <w:annotationRef/>
      </w:r>
      <w:r>
        <w:t>I could be wrong, but its just a small suggestion. I’m not sure if the test case for this one passed or failed, but if it passed remember to set it Passed (or Passing), only because I think the Pending status is when we haven’t yet executed the test case.</w:t>
      </w:r>
    </w:p>
  </w:comment>
  <w:comment w:id="69" w:author="Briana Sanchez" w:date="2020-04-12T22:19:00Z" w:initials="BS">
    <w:p w14:paraId="7D0F497A" w14:textId="17B0FB13" w:rsidR="00450E1C" w:rsidRDefault="00450E1C">
      <w:pPr>
        <w:pStyle w:val="CommentText"/>
      </w:pPr>
      <w:r>
        <w:rPr>
          <w:rStyle w:val="CommentReference"/>
        </w:rPr>
        <w:annotationRef/>
      </w:r>
      <w:r>
        <w:t>Provide what is exactly expected after each task, if it is hard to explain, then use screen shots, place them in the appendix and refer to them here.</w:t>
      </w:r>
    </w:p>
  </w:comment>
  <w:comment w:id="74" w:author="Patricia Guajardo" w:date="2020-04-17T20:52:00Z" w:initials="PG">
    <w:p w14:paraId="7A9CC3A1" w14:textId="15B04528" w:rsidR="00F22A6E" w:rsidRDefault="00F22A6E">
      <w:pPr>
        <w:pStyle w:val="CommentText"/>
      </w:pPr>
      <w:r>
        <w:rPr>
          <w:rStyle w:val="CommentReference"/>
        </w:rPr>
        <w:annotationRef/>
      </w:r>
      <w:r>
        <w:t xml:space="preserve">Remember, you could remove this section if you do not need it or do not need to use it. Another suggestion, if desired or need to, whenever you have some sort of screenshots, you could also place them here, add description below and then you could reference to these images from within the test cases. Of course, this is ONLY if you need to or end up using screenshots, and plus, </w:t>
      </w:r>
      <w:proofErr w:type="gramStart"/>
      <w:r>
        <w:t>my opinion is that it</w:t>
      </w:r>
      <w:proofErr w:type="gramEnd"/>
      <w:r>
        <w:t xml:space="preserve"> would improve readability rather than pasting an entire screenshot within the test case tables, but other than that good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AAC72" w15:done="0"/>
  <w15:commentEx w15:paraId="708D112E" w15:done="0"/>
  <w15:commentEx w15:paraId="0F9CAD61" w15:done="0"/>
  <w15:commentEx w15:paraId="677D8A9E" w15:done="0"/>
  <w15:commentEx w15:paraId="16649710" w15:done="0"/>
  <w15:commentEx w15:paraId="00F1072C" w15:done="0"/>
  <w15:commentEx w15:paraId="369A4D43" w15:done="0"/>
  <w15:commentEx w15:paraId="574529F7" w15:done="0"/>
  <w15:commentEx w15:paraId="7B55B469" w15:done="0"/>
  <w15:commentEx w15:paraId="0FC82FB8" w15:done="0"/>
  <w15:commentEx w15:paraId="2EDE760E" w15:done="0"/>
  <w15:commentEx w15:paraId="5365DF8D" w15:done="0"/>
  <w15:commentEx w15:paraId="707FC65D" w15:done="0"/>
  <w15:commentEx w15:paraId="764ED9F9" w15:done="0"/>
  <w15:commentEx w15:paraId="1DC0F380" w15:done="0"/>
  <w15:commentEx w15:paraId="7ED42559" w15:done="0"/>
  <w15:commentEx w15:paraId="2DC4A7FD" w15:done="0"/>
  <w15:commentEx w15:paraId="60B802D7" w15:done="0"/>
  <w15:commentEx w15:paraId="7BC43A16" w15:done="0"/>
  <w15:commentEx w15:paraId="437C925D" w15:done="0"/>
  <w15:commentEx w15:paraId="53462993" w15:done="0"/>
  <w15:commentEx w15:paraId="42E1CAC4" w15:done="0"/>
  <w15:commentEx w15:paraId="7D0F497A" w15:done="0"/>
  <w15:commentEx w15:paraId="7A9CC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AAC72" w16cid:durableId="223E0A4E"/>
  <w16cid:commentId w16cid:paraId="708D112E" w16cid:durableId="223E08B2"/>
  <w16cid:commentId w16cid:paraId="0F9CAD61" w16cid:durableId="223E0906"/>
  <w16cid:commentId w16cid:paraId="677D8A9E" w16cid:durableId="223E0920"/>
  <w16cid:commentId w16cid:paraId="16649710" w16cid:durableId="223E09B6"/>
  <w16cid:commentId w16cid:paraId="00F1072C" w16cid:durableId="223E09A0"/>
  <w16cid:commentId w16cid:paraId="369A4D43" w16cid:durableId="223E0AC5"/>
  <w16cid:commentId w16cid:paraId="574529F7" w16cid:durableId="223E0C15"/>
  <w16cid:commentId w16cid:paraId="7B55B469" w16cid:durableId="223E0CD3"/>
  <w16cid:commentId w16cid:paraId="0FC82FB8" w16cid:durableId="223E0D2F"/>
  <w16cid:commentId w16cid:paraId="2EDE760E" w16cid:durableId="223E0D62"/>
  <w16cid:commentId w16cid:paraId="5365DF8D" w16cid:durableId="223E0F46"/>
  <w16cid:commentId w16cid:paraId="707FC65D" w16cid:durableId="223E0F5E"/>
  <w16cid:commentId w16cid:paraId="764ED9F9" w16cid:durableId="223E100F"/>
  <w16cid:commentId w16cid:paraId="1DC0F380" w16cid:durableId="223E10B0"/>
  <w16cid:commentId w16cid:paraId="7ED42559" w16cid:durableId="223E11C6"/>
  <w16cid:commentId w16cid:paraId="2DC4A7FD" w16cid:durableId="223E1185"/>
  <w16cid:commentId w16cid:paraId="60B802D7" w16cid:durableId="223E112D"/>
  <w16cid:commentId w16cid:paraId="7BC43A16" w16cid:durableId="223E1226"/>
  <w16cid:commentId w16cid:paraId="437C925D" w16cid:durableId="223E125A"/>
  <w16cid:commentId w16cid:paraId="53462993" w16cid:durableId="2244943E"/>
  <w16cid:commentId w16cid:paraId="42E1CAC4" w16cid:durableId="224494B6"/>
  <w16cid:commentId w16cid:paraId="7D0F497A" w16cid:durableId="223E1287"/>
  <w16cid:commentId w16cid:paraId="7A9CC3A1" w16cid:durableId="224495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73465" w14:textId="77777777" w:rsidR="009A35E1" w:rsidRDefault="009A35E1">
      <w:r>
        <w:separator/>
      </w:r>
    </w:p>
  </w:endnote>
  <w:endnote w:type="continuationSeparator" w:id="0">
    <w:p w14:paraId="5209C8EF" w14:textId="77777777" w:rsidR="009A35E1" w:rsidRDefault="009A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160DC1" w14:paraId="66AF4021" w14:textId="77777777">
      <w:tc>
        <w:tcPr>
          <w:tcW w:w="4428" w:type="dxa"/>
        </w:tcPr>
        <w:p w14:paraId="4B727461" w14:textId="77777777" w:rsidR="00160DC1" w:rsidRDefault="00160DC1">
          <w:pPr>
            <w:pStyle w:val="Footer"/>
          </w:pPr>
          <w:r>
            <w:rPr>
              <w:rFonts w:ascii="Symbol" w:eastAsia="Symbol" w:hAnsi="Symbol" w:cs="Symbol"/>
              <w:color w:val="000000"/>
            </w:rPr>
            <w:t></w:t>
          </w:r>
          <w:r>
            <w:rPr>
              <w:color w:val="000000"/>
            </w:rPr>
            <w:t xml:space="preserve"> 2019 </w:t>
          </w:r>
          <w:r w:rsidR="009A35E1">
            <w:fldChar w:fldCharType="begin"/>
          </w:r>
          <w:r w:rsidR="009A35E1">
            <w:instrText>DOCPROPERTY "Company"  \* MERGEFORMAT</w:instrText>
          </w:r>
          <w:r w:rsidR="009A35E1">
            <w:fldChar w:fldCharType="separate"/>
          </w:r>
          <w:r>
            <w:t>&lt;Enter team name here&gt;</w:t>
          </w:r>
          <w:r w:rsidR="009A35E1">
            <w:fldChar w:fldCharType="end"/>
          </w:r>
        </w:p>
      </w:tc>
      <w:tc>
        <w:tcPr>
          <w:tcW w:w="4428" w:type="dxa"/>
        </w:tcPr>
        <w:p w14:paraId="5339BF65" w14:textId="77777777" w:rsidR="00160DC1" w:rsidRDefault="00160DC1">
          <w:pPr>
            <w:pStyle w:val="Footer"/>
            <w:jc w:val="right"/>
          </w:pPr>
          <w:r>
            <w:t>&lt;Drive:\Directory\</w:t>
          </w:r>
          <w:proofErr w:type="spellStart"/>
          <w:r>
            <w:t>Filename.ext</w:t>
          </w:r>
          <w:proofErr w:type="spellEnd"/>
          <w:r>
            <w:t>&gt;</w:t>
          </w:r>
        </w:p>
      </w:tc>
    </w:tr>
  </w:tbl>
  <w:p w14:paraId="5220BBB2" w14:textId="77777777" w:rsidR="00160DC1" w:rsidRDefault="0016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60DC1" w14:paraId="10954B6B" w14:textId="77777777">
      <w:trPr>
        <w:trHeight w:hRule="exact" w:val="552"/>
      </w:trPr>
      <w:tc>
        <w:tcPr>
          <w:tcW w:w="3060" w:type="dxa"/>
        </w:tcPr>
        <w:p w14:paraId="617BD73E" w14:textId="77777777" w:rsidR="00160DC1" w:rsidRDefault="00160DC1">
          <w:pPr>
            <w:pStyle w:val="Footer"/>
            <w:spacing w:before="80"/>
            <w:rPr>
              <w:bCs/>
            </w:rPr>
          </w:pPr>
          <w:r>
            <w:t>Test Plan</w:t>
          </w:r>
        </w:p>
        <w:p w14:paraId="187F57B8" w14:textId="77777777" w:rsidR="00160DC1" w:rsidRDefault="00160DC1">
          <w:pPr>
            <w:pStyle w:val="Footer"/>
            <w:spacing w:before="80"/>
          </w:pPr>
        </w:p>
        <w:p w14:paraId="54738AF4" w14:textId="77777777" w:rsidR="00160DC1" w:rsidRDefault="00160DC1">
          <w:pPr>
            <w:pStyle w:val="Footer"/>
            <w:spacing w:before="80"/>
          </w:pPr>
        </w:p>
      </w:tc>
      <w:tc>
        <w:tcPr>
          <w:tcW w:w="2880" w:type="dxa"/>
        </w:tcPr>
        <w:p w14:paraId="7AC98986" w14:textId="77777777" w:rsidR="00160DC1" w:rsidRDefault="009A35E1">
          <w:pPr>
            <w:pStyle w:val="Footer"/>
            <w:spacing w:before="80"/>
            <w:rPr>
              <w:bCs/>
            </w:rPr>
          </w:pPr>
          <w:r>
            <w:fldChar w:fldCharType="begin"/>
          </w:r>
          <w:r>
            <w:instrText>DOCPROPERTY "Company"  \</w:instrText>
          </w:r>
          <w:r>
            <w:instrText>* MERGEFORMAT</w:instrText>
          </w:r>
          <w:r>
            <w:fldChar w:fldCharType="separate"/>
          </w:r>
          <w:r w:rsidR="00160DC1">
            <w:t>&lt;Enter team name here&gt;</w:t>
          </w:r>
          <w:r>
            <w:fldChar w:fldCharType="end"/>
          </w:r>
        </w:p>
      </w:tc>
      <w:tc>
        <w:tcPr>
          <w:tcW w:w="1980" w:type="dxa"/>
        </w:tcPr>
        <w:p w14:paraId="5F3F821A" w14:textId="77777777" w:rsidR="00160DC1" w:rsidRDefault="00160DC1">
          <w:pPr>
            <w:pStyle w:val="Footer"/>
            <w:spacing w:before="80"/>
            <w:rPr>
              <w:bCs/>
            </w:rPr>
          </w:pPr>
          <w:r>
            <w:rPr>
              <w:bCs/>
            </w:rPr>
            <w:t>Date</w:t>
          </w:r>
        </w:p>
        <w:p w14:paraId="23354B18" w14:textId="16978C5D" w:rsidR="00160DC1" w:rsidRDefault="00160DC1">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F22A6E">
            <w:rPr>
              <w:b w:val="0"/>
              <w:bCs/>
              <w:noProof/>
            </w:rPr>
            <w:t>4/17/2020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F22A6E">
            <w:rPr>
              <w:b w:val="0"/>
              <w:bCs/>
              <w:noProof/>
            </w:rPr>
            <w:t>8:43 PM</w:t>
          </w:r>
          <w:r>
            <w:rPr>
              <w:b w:val="0"/>
              <w:bCs/>
            </w:rPr>
            <w:fldChar w:fldCharType="end"/>
          </w:r>
        </w:p>
      </w:tc>
      <w:tc>
        <w:tcPr>
          <w:tcW w:w="1080" w:type="dxa"/>
        </w:tcPr>
        <w:p w14:paraId="20458F8E" w14:textId="77777777" w:rsidR="00160DC1" w:rsidRDefault="00160DC1">
          <w:pPr>
            <w:pStyle w:val="Footer"/>
            <w:spacing w:before="80"/>
            <w:rPr>
              <w:bCs/>
            </w:rPr>
          </w:pPr>
          <w:r>
            <w:rPr>
              <w:bCs/>
            </w:rPr>
            <w:t>Page</w:t>
          </w:r>
        </w:p>
        <w:p w14:paraId="24E8048A" w14:textId="77777777" w:rsidR="00160DC1" w:rsidRDefault="00160DC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6ABBD8F" w14:textId="77777777" w:rsidR="00160DC1" w:rsidRDefault="00160DC1">
          <w:pPr>
            <w:pStyle w:val="Footer"/>
            <w:spacing w:before="80"/>
          </w:pPr>
        </w:p>
        <w:p w14:paraId="06BBA33E" w14:textId="77777777" w:rsidR="00160DC1" w:rsidRDefault="00160DC1">
          <w:pPr>
            <w:pStyle w:val="Footer"/>
            <w:spacing w:before="80"/>
          </w:pPr>
        </w:p>
      </w:tc>
    </w:tr>
  </w:tbl>
  <w:p w14:paraId="464FCBC1" w14:textId="77777777" w:rsidR="00160DC1" w:rsidRDefault="00160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60DC1" w14:paraId="7398D2B8" w14:textId="77777777">
      <w:tc>
        <w:tcPr>
          <w:tcW w:w="3240" w:type="dxa"/>
        </w:tcPr>
        <w:p w14:paraId="5A5A7C3C" w14:textId="77777777" w:rsidR="00160DC1" w:rsidRDefault="00160DC1">
          <w:pPr>
            <w:pStyle w:val="Footer"/>
            <w:rPr>
              <w:b w:val="0"/>
              <w:bCs/>
            </w:rPr>
          </w:pPr>
          <w:r>
            <w:rPr>
              <w:b w:val="0"/>
              <w:bCs/>
            </w:rPr>
            <w:t>Test Plan</w:t>
          </w:r>
        </w:p>
      </w:tc>
      <w:tc>
        <w:tcPr>
          <w:tcW w:w="2880" w:type="dxa"/>
        </w:tcPr>
        <w:p w14:paraId="658D39A1" w14:textId="77777777" w:rsidR="00160DC1" w:rsidRDefault="009A35E1">
          <w:pPr>
            <w:pStyle w:val="Footer"/>
            <w:rPr>
              <w:b w:val="0"/>
              <w:bCs/>
            </w:rPr>
          </w:pPr>
          <w:r>
            <w:fldChar w:fldCharType="begin"/>
          </w:r>
          <w:r>
            <w:instrText>DOCPROPERTY "Company"  \* MERGEFORMAT</w:instrText>
          </w:r>
          <w:r>
            <w:fldChar w:fldCharType="separate"/>
          </w:r>
          <w:r w:rsidR="00160DC1">
            <w:t>&lt;Enter team name here&gt;</w:t>
          </w:r>
          <w:r>
            <w:fldChar w:fldCharType="end"/>
          </w:r>
        </w:p>
      </w:tc>
      <w:tc>
        <w:tcPr>
          <w:tcW w:w="1980" w:type="dxa"/>
        </w:tcPr>
        <w:p w14:paraId="394EB1E7" w14:textId="77777777" w:rsidR="00160DC1" w:rsidRDefault="00160DC1">
          <w:pPr>
            <w:pStyle w:val="Footer"/>
          </w:pPr>
          <w:r>
            <w:t>&lt;date&gt;</w:t>
          </w:r>
        </w:p>
      </w:tc>
      <w:tc>
        <w:tcPr>
          <w:tcW w:w="900" w:type="dxa"/>
        </w:tcPr>
        <w:p w14:paraId="6D74EAC0" w14:textId="77777777" w:rsidR="00160DC1" w:rsidRDefault="00160DC1">
          <w:pPr>
            <w:pStyle w:val="Footer"/>
            <w:rPr>
              <w:b w:val="0"/>
              <w:bCs/>
            </w:rPr>
          </w:pPr>
          <w:r>
            <w:rPr>
              <w:b w:val="0"/>
              <w:bCs/>
            </w:rPr>
            <w:t>Page</w:t>
          </w:r>
        </w:p>
        <w:p w14:paraId="4590CB77" w14:textId="77777777" w:rsidR="00160DC1" w:rsidRDefault="00160DC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FE2DD96" w14:textId="77777777" w:rsidR="00160DC1" w:rsidRDefault="0016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9639B" w14:textId="77777777" w:rsidR="009A35E1" w:rsidRDefault="009A35E1">
      <w:r>
        <w:separator/>
      </w:r>
    </w:p>
  </w:footnote>
  <w:footnote w:type="continuationSeparator" w:id="0">
    <w:p w14:paraId="73A00D65" w14:textId="77777777" w:rsidR="009A35E1" w:rsidRDefault="009A3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160DC1" w:rsidRDefault="00160DC1">
    <w:pPr>
      <w:rPr>
        <w:sz w:val="24"/>
      </w:rPr>
    </w:pPr>
  </w:p>
  <w:p w14:paraId="6D9C8D39" w14:textId="77777777" w:rsidR="00160DC1" w:rsidRDefault="00160DC1">
    <w:pPr>
      <w:pBdr>
        <w:top w:val="single" w:sz="6" w:space="1" w:color="auto"/>
      </w:pBdr>
      <w:rPr>
        <w:sz w:val="24"/>
      </w:rPr>
    </w:pPr>
  </w:p>
  <w:p w14:paraId="086CF3C7" w14:textId="77777777" w:rsidR="00160DC1" w:rsidRDefault="009A35E1">
    <w:pPr>
      <w:pStyle w:val="Title"/>
    </w:pPr>
    <w:r>
      <w:fldChar w:fldCharType="begin"/>
    </w:r>
    <w:r>
      <w:instrText>DOCPROPERTY "Company"  \* MERGEFORMAT</w:instrText>
    </w:r>
    <w:r>
      <w:fldChar w:fldCharType="separate"/>
    </w:r>
    <w:r w:rsidR="00160DC1">
      <w:t>&lt;Enter team name here&gt;</w:t>
    </w:r>
    <w:r>
      <w:fldChar w:fldCharType="end"/>
    </w:r>
  </w:p>
  <w:p w14:paraId="675E05EE" w14:textId="77777777" w:rsidR="00160DC1" w:rsidRDefault="00160DC1">
    <w:pPr>
      <w:pBdr>
        <w:bottom w:val="single" w:sz="6" w:space="1" w:color="auto"/>
      </w:pBdr>
      <w:jc w:val="right"/>
      <w:rPr>
        <w:sz w:val="24"/>
      </w:rPr>
    </w:pPr>
  </w:p>
  <w:p w14:paraId="2FC17F8B" w14:textId="77777777" w:rsidR="00160DC1" w:rsidRDefault="00160DC1">
    <w:pPr>
      <w:pStyle w:val="Title"/>
    </w:pPr>
  </w:p>
  <w:p w14:paraId="0A4F7224" w14:textId="77777777" w:rsidR="00160DC1" w:rsidRDefault="00160DC1">
    <w:pPr>
      <w:pStyle w:val="Title"/>
    </w:pPr>
  </w:p>
  <w:p w14:paraId="5AE48A43" w14:textId="77777777" w:rsidR="00160DC1" w:rsidRDefault="00160DC1">
    <w:pPr>
      <w:pStyle w:val="Title"/>
    </w:pPr>
  </w:p>
  <w:p w14:paraId="50F40DEB" w14:textId="77777777" w:rsidR="00160DC1" w:rsidRDefault="00160DC1">
    <w:pPr>
      <w:pStyle w:val="Title"/>
    </w:pPr>
  </w:p>
  <w:p w14:paraId="77A52294" w14:textId="77777777" w:rsidR="00160DC1" w:rsidRDefault="00160DC1">
    <w:pPr>
      <w:pStyle w:val="Title"/>
    </w:pPr>
  </w:p>
  <w:p w14:paraId="007DCDA8" w14:textId="77777777" w:rsidR="00160DC1" w:rsidRDefault="00160DC1">
    <w:pPr>
      <w:pStyle w:val="Title"/>
    </w:pPr>
  </w:p>
  <w:p w14:paraId="450EA2D7" w14:textId="77777777" w:rsidR="00160DC1" w:rsidRDefault="00160DC1">
    <w:pPr>
      <w:pStyle w:val="Title"/>
    </w:pPr>
  </w:p>
  <w:p w14:paraId="3DD355C9" w14:textId="77777777" w:rsidR="00160DC1" w:rsidRDefault="00160DC1">
    <w:pPr>
      <w:pStyle w:val="Title"/>
    </w:pPr>
  </w:p>
  <w:p w14:paraId="1A81F0B1" w14:textId="77777777" w:rsidR="00160DC1" w:rsidRDefault="00160DC1">
    <w:pPr>
      <w:pStyle w:val="Title"/>
    </w:pPr>
  </w:p>
  <w:p w14:paraId="717AAFBA" w14:textId="77777777" w:rsidR="00160DC1" w:rsidRDefault="00160DC1">
    <w:pPr>
      <w:pStyle w:val="Title"/>
    </w:pPr>
  </w:p>
  <w:p w14:paraId="56EE48EE" w14:textId="77777777" w:rsidR="00160DC1" w:rsidRDefault="00160DC1"/>
  <w:p w14:paraId="2908EB2C" w14:textId="77777777" w:rsidR="00160DC1" w:rsidRDefault="00160DC1"/>
  <w:p w14:paraId="121FD38A" w14:textId="77777777" w:rsidR="00160DC1" w:rsidRDefault="0016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6DD5" w14:textId="77777777" w:rsidR="00160DC1" w:rsidRDefault="00160DC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A3EE" w14:textId="77777777" w:rsidR="00160DC1" w:rsidRDefault="00160DC1">
    <w:pPr>
      <w:pStyle w:val="Header"/>
    </w:pPr>
    <w:r>
      <w:t>Test Plan</w:t>
    </w:r>
    <w:r>
      <w:tab/>
    </w:r>
    <w:r>
      <w:tab/>
    </w:r>
  </w:p>
  <w:p w14:paraId="4BDB5498" w14:textId="77777777" w:rsidR="00160DC1" w:rsidRDefault="0016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ascii="Symbol" w:hAnsi="Symbol" w:hint="default"/>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a Sanchez">
    <w15:presenceInfo w15:providerId="Windows Live" w15:userId="d678c9a2ebde14ce"/>
  </w15:person>
  <w15:person w15:author="Patricia Guajardo">
    <w15:presenceInfo w15:providerId="None" w15:userId="Patricia Guaj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0A2171"/>
    <w:rsid w:val="00150787"/>
    <w:rsid w:val="00160DC1"/>
    <w:rsid w:val="002A78E4"/>
    <w:rsid w:val="003D58CD"/>
    <w:rsid w:val="00450E1C"/>
    <w:rsid w:val="00462987"/>
    <w:rsid w:val="004706B7"/>
    <w:rsid w:val="004D1424"/>
    <w:rsid w:val="005731F3"/>
    <w:rsid w:val="0061663C"/>
    <w:rsid w:val="006A20B7"/>
    <w:rsid w:val="006C1533"/>
    <w:rsid w:val="006EF8D0"/>
    <w:rsid w:val="00766F03"/>
    <w:rsid w:val="00790ACB"/>
    <w:rsid w:val="007A4335"/>
    <w:rsid w:val="007E0AF8"/>
    <w:rsid w:val="00842DC1"/>
    <w:rsid w:val="009069AE"/>
    <w:rsid w:val="009162F5"/>
    <w:rsid w:val="00941D93"/>
    <w:rsid w:val="009A35E1"/>
    <w:rsid w:val="009F7CEA"/>
    <w:rsid w:val="00B22D3B"/>
    <w:rsid w:val="00B34944"/>
    <w:rsid w:val="00D2909A"/>
    <w:rsid w:val="00DD38D6"/>
    <w:rsid w:val="00E47986"/>
    <w:rsid w:val="00E64C5B"/>
    <w:rsid w:val="00F22A6E"/>
    <w:rsid w:val="0102C2C6"/>
    <w:rsid w:val="015635DF"/>
    <w:rsid w:val="018635F2"/>
    <w:rsid w:val="02034119"/>
    <w:rsid w:val="02109D36"/>
    <w:rsid w:val="0218EE2E"/>
    <w:rsid w:val="0228A517"/>
    <w:rsid w:val="023E705C"/>
    <w:rsid w:val="0244A7BF"/>
    <w:rsid w:val="025506AF"/>
    <w:rsid w:val="02881BF4"/>
    <w:rsid w:val="02B2E50A"/>
    <w:rsid w:val="02B629A8"/>
    <w:rsid w:val="0320B35B"/>
    <w:rsid w:val="037383CF"/>
    <w:rsid w:val="03DA338E"/>
    <w:rsid w:val="03F22B7F"/>
    <w:rsid w:val="04083746"/>
    <w:rsid w:val="0410C83F"/>
    <w:rsid w:val="0414E947"/>
    <w:rsid w:val="042A366B"/>
    <w:rsid w:val="044BA454"/>
    <w:rsid w:val="04B94D36"/>
    <w:rsid w:val="04FB7EC8"/>
    <w:rsid w:val="0507B47B"/>
    <w:rsid w:val="051EC8D4"/>
    <w:rsid w:val="05236C32"/>
    <w:rsid w:val="0570DA71"/>
    <w:rsid w:val="057B0956"/>
    <w:rsid w:val="05A2AEE9"/>
    <w:rsid w:val="05D4E9D5"/>
    <w:rsid w:val="05ED3850"/>
    <w:rsid w:val="05EE185C"/>
    <w:rsid w:val="062BD743"/>
    <w:rsid w:val="06602A1A"/>
    <w:rsid w:val="0669324E"/>
    <w:rsid w:val="068AA28F"/>
    <w:rsid w:val="072AFD33"/>
    <w:rsid w:val="072FFD15"/>
    <w:rsid w:val="0751DBA5"/>
    <w:rsid w:val="07689BB6"/>
    <w:rsid w:val="076D059F"/>
    <w:rsid w:val="0783EE9C"/>
    <w:rsid w:val="07C833F2"/>
    <w:rsid w:val="08045D09"/>
    <w:rsid w:val="080823E8"/>
    <w:rsid w:val="0812F552"/>
    <w:rsid w:val="0838FB91"/>
    <w:rsid w:val="083D7BCF"/>
    <w:rsid w:val="0893B223"/>
    <w:rsid w:val="089B116C"/>
    <w:rsid w:val="089FA5D4"/>
    <w:rsid w:val="08BDB1BD"/>
    <w:rsid w:val="08C944DA"/>
    <w:rsid w:val="08D5ED9B"/>
    <w:rsid w:val="0A0717C6"/>
    <w:rsid w:val="0A22E576"/>
    <w:rsid w:val="0A2D2382"/>
    <w:rsid w:val="0A43E192"/>
    <w:rsid w:val="0A4B6815"/>
    <w:rsid w:val="0A56DF9D"/>
    <w:rsid w:val="0A5999DE"/>
    <w:rsid w:val="0A6E27C4"/>
    <w:rsid w:val="0A806E27"/>
    <w:rsid w:val="0AA6E9BD"/>
    <w:rsid w:val="0B49001F"/>
    <w:rsid w:val="0B6E438B"/>
    <w:rsid w:val="0C078E4A"/>
    <w:rsid w:val="0C1C471E"/>
    <w:rsid w:val="0C5A6370"/>
    <w:rsid w:val="0C9F278E"/>
    <w:rsid w:val="0CB654CC"/>
    <w:rsid w:val="0CE24B0A"/>
    <w:rsid w:val="0D04ECC9"/>
    <w:rsid w:val="0D207A74"/>
    <w:rsid w:val="0D3022DA"/>
    <w:rsid w:val="0D4B3B98"/>
    <w:rsid w:val="0D7CCEED"/>
    <w:rsid w:val="0DCDC97A"/>
    <w:rsid w:val="0DCF91A1"/>
    <w:rsid w:val="0DF2A9FE"/>
    <w:rsid w:val="0E74EE7F"/>
    <w:rsid w:val="0E818A50"/>
    <w:rsid w:val="0E906DE2"/>
    <w:rsid w:val="0F730097"/>
    <w:rsid w:val="0F7E9A16"/>
    <w:rsid w:val="0FBD4924"/>
    <w:rsid w:val="0FD01130"/>
    <w:rsid w:val="0FDA9D64"/>
    <w:rsid w:val="0FEDD089"/>
    <w:rsid w:val="0FF6505F"/>
    <w:rsid w:val="1086F462"/>
    <w:rsid w:val="108A042F"/>
    <w:rsid w:val="10B2C748"/>
    <w:rsid w:val="10C46335"/>
    <w:rsid w:val="10CFB8A0"/>
    <w:rsid w:val="10FEDDCF"/>
    <w:rsid w:val="113D8743"/>
    <w:rsid w:val="115DF986"/>
    <w:rsid w:val="1179DC17"/>
    <w:rsid w:val="119836F9"/>
    <w:rsid w:val="11D6BC70"/>
    <w:rsid w:val="11DFF1B4"/>
    <w:rsid w:val="11E17FEE"/>
    <w:rsid w:val="11E9E385"/>
    <w:rsid w:val="127F10B2"/>
    <w:rsid w:val="129BB998"/>
    <w:rsid w:val="12CDA361"/>
    <w:rsid w:val="12FF2243"/>
    <w:rsid w:val="131BAEE8"/>
    <w:rsid w:val="1397B804"/>
    <w:rsid w:val="13AD086C"/>
    <w:rsid w:val="13B921D2"/>
    <w:rsid w:val="14610480"/>
    <w:rsid w:val="14928552"/>
    <w:rsid w:val="14A9FC0A"/>
    <w:rsid w:val="14C24EF9"/>
    <w:rsid w:val="14C504FE"/>
    <w:rsid w:val="1502FA12"/>
    <w:rsid w:val="1522C240"/>
    <w:rsid w:val="152F4BC9"/>
    <w:rsid w:val="158E6AE7"/>
    <w:rsid w:val="15EBB9C0"/>
    <w:rsid w:val="16033973"/>
    <w:rsid w:val="1638941E"/>
    <w:rsid w:val="16540133"/>
    <w:rsid w:val="1662970B"/>
    <w:rsid w:val="16991346"/>
    <w:rsid w:val="16B0DDC2"/>
    <w:rsid w:val="16EFE266"/>
    <w:rsid w:val="16F86966"/>
    <w:rsid w:val="170BE01C"/>
    <w:rsid w:val="1747B773"/>
    <w:rsid w:val="17556C63"/>
    <w:rsid w:val="1792A412"/>
    <w:rsid w:val="179852A2"/>
    <w:rsid w:val="17D553EB"/>
    <w:rsid w:val="18372F9F"/>
    <w:rsid w:val="187D9AA5"/>
    <w:rsid w:val="19174C26"/>
    <w:rsid w:val="193EAAD8"/>
    <w:rsid w:val="1944C54B"/>
    <w:rsid w:val="198A6A20"/>
    <w:rsid w:val="19EE1068"/>
    <w:rsid w:val="1A203D2E"/>
    <w:rsid w:val="1A21417F"/>
    <w:rsid w:val="1A7BD69C"/>
    <w:rsid w:val="1AABB9DF"/>
    <w:rsid w:val="1B323F81"/>
    <w:rsid w:val="1B56E5B9"/>
    <w:rsid w:val="1B891227"/>
    <w:rsid w:val="1B89DE2F"/>
    <w:rsid w:val="1B94A9E7"/>
    <w:rsid w:val="1BDD7177"/>
    <w:rsid w:val="1BFAA111"/>
    <w:rsid w:val="1C19A814"/>
    <w:rsid w:val="1C3946F3"/>
    <w:rsid w:val="1C82F7CD"/>
    <w:rsid w:val="1C9ABE5B"/>
    <w:rsid w:val="1CA83093"/>
    <w:rsid w:val="1D1BA270"/>
    <w:rsid w:val="1D1CC388"/>
    <w:rsid w:val="1D4F314D"/>
    <w:rsid w:val="1D5EFF4D"/>
    <w:rsid w:val="1D8D40E4"/>
    <w:rsid w:val="1D8F8AA6"/>
    <w:rsid w:val="1D9759D9"/>
    <w:rsid w:val="1DC7DF8D"/>
    <w:rsid w:val="1DC7F006"/>
    <w:rsid w:val="1E4C246D"/>
    <w:rsid w:val="1E4C2F1E"/>
    <w:rsid w:val="1E75222D"/>
    <w:rsid w:val="1E9703D9"/>
    <w:rsid w:val="1ECB3F23"/>
    <w:rsid w:val="1ED7433D"/>
    <w:rsid w:val="1EE2EDCF"/>
    <w:rsid w:val="1F2184EB"/>
    <w:rsid w:val="1F407951"/>
    <w:rsid w:val="1F4E3872"/>
    <w:rsid w:val="1F6C0D04"/>
    <w:rsid w:val="1F6FBAC8"/>
    <w:rsid w:val="1F9C1BC1"/>
    <w:rsid w:val="1FBBC8ED"/>
    <w:rsid w:val="1FE7A267"/>
    <w:rsid w:val="1FF03840"/>
    <w:rsid w:val="2003EBA0"/>
    <w:rsid w:val="2023B316"/>
    <w:rsid w:val="2042A989"/>
    <w:rsid w:val="2043465C"/>
    <w:rsid w:val="20519775"/>
    <w:rsid w:val="2082420B"/>
    <w:rsid w:val="20A7AF2F"/>
    <w:rsid w:val="20AF9DAB"/>
    <w:rsid w:val="20BD864A"/>
    <w:rsid w:val="20F0706E"/>
    <w:rsid w:val="21102E45"/>
    <w:rsid w:val="21A156BF"/>
    <w:rsid w:val="21B64564"/>
    <w:rsid w:val="21CBA55D"/>
    <w:rsid w:val="21CBEE83"/>
    <w:rsid w:val="21CEEFD4"/>
    <w:rsid w:val="21F2BA0C"/>
    <w:rsid w:val="222AD2A1"/>
    <w:rsid w:val="222D589F"/>
    <w:rsid w:val="22490EB0"/>
    <w:rsid w:val="226BCCE5"/>
    <w:rsid w:val="227AC3FA"/>
    <w:rsid w:val="22B9D44E"/>
    <w:rsid w:val="22C13230"/>
    <w:rsid w:val="234D9935"/>
    <w:rsid w:val="23E9BB91"/>
    <w:rsid w:val="2428D0EF"/>
    <w:rsid w:val="2431EA33"/>
    <w:rsid w:val="2437B9D0"/>
    <w:rsid w:val="24558D0B"/>
    <w:rsid w:val="2460D90E"/>
    <w:rsid w:val="24AFD979"/>
    <w:rsid w:val="24EBE1CC"/>
    <w:rsid w:val="24FBDD49"/>
    <w:rsid w:val="250757FD"/>
    <w:rsid w:val="2546E460"/>
    <w:rsid w:val="25B5AAEE"/>
    <w:rsid w:val="25B9BD53"/>
    <w:rsid w:val="25D40CE6"/>
    <w:rsid w:val="25FDE915"/>
    <w:rsid w:val="26204E69"/>
    <w:rsid w:val="2632F064"/>
    <w:rsid w:val="264DBD5D"/>
    <w:rsid w:val="265C0E9D"/>
    <w:rsid w:val="2667EFD2"/>
    <w:rsid w:val="266A1B5E"/>
    <w:rsid w:val="267A08FA"/>
    <w:rsid w:val="268A2404"/>
    <w:rsid w:val="26BED280"/>
    <w:rsid w:val="27592F2D"/>
    <w:rsid w:val="275C40B6"/>
    <w:rsid w:val="2776B0AD"/>
    <w:rsid w:val="27A6BECE"/>
    <w:rsid w:val="27AC5F47"/>
    <w:rsid w:val="27C24371"/>
    <w:rsid w:val="27E9AC4D"/>
    <w:rsid w:val="28443B4C"/>
    <w:rsid w:val="285A37A6"/>
    <w:rsid w:val="28674F8C"/>
    <w:rsid w:val="28762DE6"/>
    <w:rsid w:val="2898582E"/>
    <w:rsid w:val="28B44D91"/>
    <w:rsid w:val="28D30B89"/>
    <w:rsid w:val="28EB3DCD"/>
    <w:rsid w:val="28FAB0D9"/>
    <w:rsid w:val="290F0171"/>
    <w:rsid w:val="29476657"/>
    <w:rsid w:val="299D2397"/>
    <w:rsid w:val="29ABC5B2"/>
    <w:rsid w:val="2A006AB8"/>
    <w:rsid w:val="2B5962C9"/>
    <w:rsid w:val="2B6DC935"/>
    <w:rsid w:val="2B80AF43"/>
    <w:rsid w:val="2BE97F79"/>
    <w:rsid w:val="2C498E8F"/>
    <w:rsid w:val="2C81F860"/>
    <w:rsid w:val="2C83A753"/>
    <w:rsid w:val="2CE4BB69"/>
    <w:rsid w:val="2D46E295"/>
    <w:rsid w:val="2DA184EB"/>
    <w:rsid w:val="2DC98C96"/>
    <w:rsid w:val="2E00581E"/>
    <w:rsid w:val="2E0FEDA6"/>
    <w:rsid w:val="2E43292F"/>
    <w:rsid w:val="2E543D03"/>
    <w:rsid w:val="2E645EF3"/>
    <w:rsid w:val="2E9DC677"/>
    <w:rsid w:val="2EB041DD"/>
    <w:rsid w:val="2ED54D33"/>
    <w:rsid w:val="2F4FA6A3"/>
    <w:rsid w:val="2F63F6B3"/>
    <w:rsid w:val="2F81CDE0"/>
    <w:rsid w:val="2F87830B"/>
    <w:rsid w:val="2F8E79DC"/>
    <w:rsid w:val="2FEBC19F"/>
    <w:rsid w:val="2FEC06D9"/>
    <w:rsid w:val="3007B5AC"/>
    <w:rsid w:val="3007FD61"/>
    <w:rsid w:val="302EC72B"/>
    <w:rsid w:val="30450B51"/>
    <w:rsid w:val="3077F38B"/>
    <w:rsid w:val="30BF8360"/>
    <w:rsid w:val="30C5F512"/>
    <w:rsid w:val="30F83C95"/>
    <w:rsid w:val="3153D1B9"/>
    <w:rsid w:val="31B2AC7E"/>
    <w:rsid w:val="31B486B4"/>
    <w:rsid w:val="3200BC13"/>
    <w:rsid w:val="32065DB4"/>
    <w:rsid w:val="3274F651"/>
    <w:rsid w:val="32763802"/>
    <w:rsid w:val="328CE459"/>
    <w:rsid w:val="32D2AA8F"/>
    <w:rsid w:val="32E8CA8F"/>
    <w:rsid w:val="32EBCA62"/>
    <w:rsid w:val="32F4F0A7"/>
    <w:rsid w:val="330179DA"/>
    <w:rsid w:val="330359A8"/>
    <w:rsid w:val="3365D076"/>
    <w:rsid w:val="3419B56A"/>
    <w:rsid w:val="342BB48D"/>
    <w:rsid w:val="345B9AFA"/>
    <w:rsid w:val="348666AF"/>
    <w:rsid w:val="34CE78B3"/>
    <w:rsid w:val="34EE5C0E"/>
    <w:rsid w:val="35466131"/>
    <w:rsid w:val="35A42E5F"/>
    <w:rsid w:val="3696EC49"/>
    <w:rsid w:val="36A71C33"/>
    <w:rsid w:val="36B3D9D1"/>
    <w:rsid w:val="36C034E0"/>
    <w:rsid w:val="36D57241"/>
    <w:rsid w:val="36E610A1"/>
    <w:rsid w:val="37BF84AD"/>
    <w:rsid w:val="381C06A5"/>
    <w:rsid w:val="383B0BDF"/>
    <w:rsid w:val="38569F1B"/>
    <w:rsid w:val="387829F2"/>
    <w:rsid w:val="38909C6C"/>
    <w:rsid w:val="391720A1"/>
    <w:rsid w:val="39212B45"/>
    <w:rsid w:val="392182F6"/>
    <w:rsid w:val="392B328D"/>
    <w:rsid w:val="393BF3D3"/>
    <w:rsid w:val="39453D87"/>
    <w:rsid w:val="39554471"/>
    <w:rsid w:val="39722CBA"/>
    <w:rsid w:val="39948F8A"/>
    <w:rsid w:val="39A84B94"/>
    <w:rsid w:val="39CA3231"/>
    <w:rsid w:val="3A14B4D0"/>
    <w:rsid w:val="3A5F9534"/>
    <w:rsid w:val="3A643948"/>
    <w:rsid w:val="3ADBAE8C"/>
    <w:rsid w:val="3B01B28A"/>
    <w:rsid w:val="3BA88AEA"/>
    <w:rsid w:val="3BC04976"/>
    <w:rsid w:val="3C15FD86"/>
    <w:rsid w:val="3C5F3DC4"/>
    <w:rsid w:val="3CC128D9"/>
    <w:rsid w:val="3CC3B026"/>
    <w:rsid w:val="3CD03EAF"/>
    <w:rsid w:val="3CDCA479"/>
    <w:rsid w:val="3D0302BD"/>
    <w:rsid w:val="3D358CF0"/>
    <w:rsid w:val="3D4622B5"/>
    <w:rsid w:val="3D63D608"/>
    <w:rsid w:val="3DF0216A"/>
    <w:rsid w:val="3DFB8153"/>
    <w:rsid w:val="3E0761FD"/>
    <w:rsid w:val="3E59471D"/>
    <w:rsid w:val="3E5F4400"/>
    <w:rsid w:val="3EB2786F"/>
    <w:rsid w:val="3F229F4C"/>
    <w:rsid w:val="3F81B456"/>
    <w:rsid w:val="402B7201"/>
    <w:rsid w:val="404B0B34"/>
    <w:rsid w:val="406ED4D3"/>
    <w:rsid w:val="408949EA"/>
    <w:rsid w:val="40EBB8D6"/>
    <w:rsid w:val="4124B378"/>
    <w:rsid w:val="415A0456"/>
    <w:rsid w:val="416153D1"/>
    <w:rsid w:val="4177E05E"/>
    <w:rsid w:val="417FB5A5"/>
    <w:rsid w:val="417FE9E4"/>
    <w:rsid w:val="41EA18F6"/>
    <w:rsid w:val="42070175"/>
    <w:rsid w:val="4232A6AE"/>
    <w:rsid w:val="4241E908"/>
    <w:rsid w:val="4244C15A"/>
    <w:rsid w:val="424C0716"/>
    <w:rsid w:val="425A7ECC"/>
    <w:rsid w:val="427EC0C1"/>
    <w:rsid w:val="427FBA1C"/>
    <w:rsid w:val="433BA6E9"/>
    <w:rsid w:val="4365DD41"/>
    <w:rsid w:val="436BE0FB"/>
    <w:rsid w:val="43700CAD"/>
    <w:rsid w:val="43AE2DD3"/>
    <w:rsid w:val="43FAF0DF"/>
    <w:rsid w:val="4408A164"/>
    <w:rsid w:val="441F77B7"/>
    <w:rsid w:val="4435666F"/>
    <w:rsid w:val="445252C2"/>
    <w:rsid w:val="446693E6"/>
    <w:rsid w:val="448EC722"/>
    <w:rsid w:val="44F46A1E"/>
    <w:rsid w:val="4523004F"/>
    <w:rsid w:val="455B8B23"/>
    <w:rsid w:val="4650CB51"/>
    <w:rsid w:val="465306E0"/>
    <w:rsid w:val="466154B2"/>
    <w:rsid w:val="4697B4D0"/>
    <w:rsid w:val="46D11DD1"/>
    <w:rsid w:val="46FA6E5C"/>
    <w:rsid w:val="472416FA"/>
    <w:rsid w:val="4747804A"/>
    <w:rsid w:val="477D366A"/>
    <w:rsid w:val="47875D17"/>
    <w:rsid w:val="4801FC7E"/>
    <w:rsid w:val="4821975F"/>
    <w:rsid w:val="486650E5"/>
    <w:rsid w:val="48696EF7"/>
    <w:rsid w:val="4874061F"/>
    <w:rsid w:val="48A0C5FB"/>
    <w:rsid w:val="48EAD1FB"/>
    <w:rsid w:val="495EC0C5"/>
    <w:rsid w:val="4974174E"/>
    <w:rsid w:val="49F6273D"/>
    <w:rsid w:val="4A49500A"/>
    <w:rsid w:val="4A4AEDDC"/>
    <w:rsid w:val="4A5C7A57"/>
    <w:rsid w:val="4A5CC7EB"/>
    <w:rsid w:val="4A8DFA45"/>
    <w:rsid w:val="4A9DF2FB"/>
    <w:rsid w:val="4AA761AE"/>
    <w:rsid w:val="4AEC1B09"/>
    <w:rsid w:val="4B055745"/>
    <w:rsid w:val="4B15CEAB"/>
    <w:rsid w:val="4B2D4A8B"/>
    <w:rsid w:val="4B42BCD9"/>
    <w:rsid w:val="4B48ECCF"/>
    <w:rsid w:val="4B5872F0"/>
    <w:rsid w:val="4B8502C7"/>
    <w:rsid w:val="4BB0E190"/>
    <w:rsid w:val="4BDED539"/>
    <w:rsid w:val="4BECE846"/>
    <w:rsid w:val="4C02A1F7"/>
    <w:rsid w:val="4C172FEE"/>
    <w:rsid w:val="4C400B09"/>
    <w:rsid w:val="4C5734CB"/>
    <w:rsid w:val="4C794F85"/>
    <w:rsid w:val="4CACAD23"/>
    <w:rsid w:val="4CEED06A"/>
    <w:rsid w:val="4D7EA500"/>
    <w:rsid w:val="4D9E0E9C"/>
    <w:rsid w:val="4DC835F1"/>
    <w:rsid w:val="4DC8CBB8"/>
    <w:rsid w:val="4DCD7E9D"/>
    <w:rsid w:val="4DCEAE81"/>
    <w:rsid w:val="4E031312"/>
    <w:rsid w:val="4EDE9372"/>
    <w:rsid w:val="4F11A09A"/>
    <w:rsid w:val="4F27CC7A"/>
    <w:rsid w:val="4F2C2691"/>
    <w:rsid w:val="4F33F556"/>
    <w:rsid w:val="4F65DB13"/>
    <w:rsid w:val="4F677822"/>
    <w:rsid w:val="4FADD695"/>
    <w:rsid w:val="50031A72"/>
    <w:rsid w:val="50232FB6"/>
    <w:rsid w:val="505C51BF"/>
    <w:rsid w:val="5068371F"/>
    <w:rsid w:val="506F50C7"/>
    <w:rsid w:val="50740290"/>
    <w:rsid w:val="507D007F"/>
    <w:rsid w:val="50FC0F1B"/>
    <w:rsid w:val="512EF640"/>
    <w:rsid w:val="514DE52A"/>
    <w:rsid w:val="516A20BE"/>
    <w:rsid w:val="516DAB0D"/>
    <w:rsid w:val="51998DCA"/>
    <w:rsid w:val="519A2810"/>
    <w:rsid w:val="519DA73A"/>
    <w:rsid w:val="51DE2C1B"/>
    <w:rsid w:val="51DFE6A7"/>
    <w:rsid w:val="5222F845"/>
    <w:rsid w:val="524F63D2"/>
    <w:rsid w:val="5271E37B"/>
    <w:rsid w:val="52823D74"/>
    <w:rsid w:val="5289A701"/>
    <w:rsid w:val="52A8AF74"/>
    <w:rsid w:val="52AB10B3"/>
    <w:rsid w:val="52B0B243"/>
    <w:rsid w:val="52E5D83D"/>
    <w:rsid w:val="52FB4F1A"/>
    <w:rsid w:val="531302F2"/>
    <w:rsid w:val="531CBD85"/>
    <w:rsid w:val="5361EB52"/>
    <w:rsid w:val="53C88E12"/>
    <w:rsid w:val="53DD866F"/>
    <w:rsid w:val="550B25A3"/>
    <w:rsid w:val="555AA0DC"/>
    <w:rsid w:val="556442FC"/>
    <w:rsid w:val="55C449E7"/>
    <w:rsid w:val="55E35F37"/>
    <w:rsid w:val="55FE23EA"/>
    <w:rsid w:val="56119F76"/>
    <w:rsid w:val="565DCF15"/>
    <w:rsid w:val="5662B9C7"/>
    <w:rsid w:val="56713557"/>
    <w:rsid w:val="56A562B0"/>
    <w:rsid w:val="56B23A30"/>
    <w:rsid w:val="56BF245D"/>
    <w:rsid w:val="56EC8F1C"/>
    <w:rsid w:val="56F6B249"/>
    <w:rsid w:val="5726EEEC"/>
    <w:rsid w:val="57C9BBA0"/>
    <w:rsid w:val="57E54D51"/>
    <w:rsid w:val="57FEEF0C"/>
    <w:rsid w:val="58088ACA"/>
    <w:rsid w:val="583A1420"/>
    <w:rsid w:val="584578AF"/>
    <w:rsid w:val="587B34BF"/>
    <w:rsid w:val="588B4ECA"/>
    <w:rsid w:val="589BBF2B"/>
    <w:rsid w:val="58D82925"/>
    <w:rsid w:val="59381AD4"/>
    <w:rsid w:val="59387C24"/>
    <w:rsid w:val="59982DFE"/>
    <w:rsid w:val="59BD0FE5"/>
    <w:rsid w:val="59D1B476"/>
    <w:rsid w:val="5A41C531"/>
    <w:rsid w:val="5A7D067A"/>
    <w:rsid w:val="5A7F3607"/>
    <w:rsid w:val="5B124266"/>
    <w:rsid w:val="5B63B4C3"/>
    <w:rsid w:val="5B63BDE2"/>
    <w:rsid w:val="5B742679"/>
    <w:rsid w:val="5B7DA9E4"/>
    <w:rsid w:val="5B89C907"/>
    <w:rsid w:val="5B91CC5A"/>
    <w:rsid w:val="5BE0BFA6"/>
    <w:rsid w:val="5BF491BE"/>
    <w:rsid w:val="5C25CA34"/>
    <w:rsid w:val="5C28D65F"/>
    <w:rsid w:val="5C6B351E"/>
    <w:rsid w:val="5C6DFEBF"/>
    <w:rsid w:val="5C71C543"/>
    <w:rsid w:val="5C987508"/>
    <w:rsid w:val="5D1405FE"/>
    <w:rsid w:val="5D236599"/>
    <w:rsid w:val="5D377760"/>
    <w:rsid w:val="5D5EE487"/>
    <w:rsid w:val="5D609622"/>
    <w:rsid w:val="5D6D75BC"/>
    <w:rsid w:val="5D90DCED"/>
    <w:rsid w:val="5D99668D"/>
    <w:rsid w:val="5DA3B154"/>
    <w:rsid w:val="5DAED328"/>
    <w:rsid w:val="5E138E89"/>
    <w:rsid w:val="5E2C6A44"/>
    <w:rsid w:val="5E33B582"/>
    <w:rsid w:val="5E3FAA85"/>
    <w:rsid w:val="5E4926B9"/>
    <w:rsid w:val="5E90C5E7"/>
    <w:rsid w:val="5E92C919"/>
    <w:rsid w:val="5EC69AEC"/>
    <w:rsid w:val="5EEA663D"/>
    <w:rsid w:val="5EEE8DC0"/>
    <w:rsid w:val="5F0BC51D"/>
    <w:rsid w:val="5F35E062"/>
    <w:rsid w:val="5F50E24E"/>
    <w:rsid w:val="5F9D1881"/>
    <w:rsid w:val="5FCC2429"/>
    <w:rsid w:val="6011C4A5"/>
    <w:rsid w:val="6015850E"/>
    <w:rsid w:val="6042B917"/>
    <w:rsid w:val="60594101"/>
    <w:rsid w:val="60795B01"/>
    <w:rsid w:val="609738CB"/>
    <w:rsid w:val="60DB2ABF"/>
    <w:rsid w:val="60EB9E47"/>
    <w:rsid w:val="610ACBC4"/>
    <w:rsid w:val="61109972"/>
    <w:rsid w:val="614DBB21"/>
    <w:rsid w:val="615885E3"/>
    <w:rsid w:val="61A22EB5"/>
    <w:rsid w:val="61D0555C"/>
    <w:rsid w:val="62295B91"/>
    <w:rsid w:val="623E3C42"/>
    <w:rsid w:val="6250B75F"/>
    <w:rsid w:val="62B3605E"/>
    <w:rsid w:val="62CCC7FC"/>
    <w:rsid w:val="62F3E91B"/>
    <w:rsid w:val="62FECCA4"/>
    <w:rsid w:val="638382E9"/>
    <w:rsid w:val="638D2F74"/>
    <w:rsid w:val="63A718B3"/>
    <w:rsid w:val="63B2B496"/>
    <w:rsid w:val="63EB6F4B"/>
    <w:rsid w:val="63EEC69C"/>
    <w:rsid w:val="6413F25A"/>
    <w:rsid w:val="64246DA0"/>
    <w:rsid w:val="6424F3A6"/>
    <w:rsid w:val="64B9659D"/>
    <w:rsid w:val="64EB4E92"/>
    <w:rsid w:val="65148A29"/>
    <w:rsid w:val="652E44AD"/>
    <w:rsid w:val="652FDF1B"/>
    <w:rsid w:val="65358B0D"/>
    <w:rsid w:val="656B86EF"/>
    <w:rsid w:val="658F9C7D"/>
    <w:rsid w:val="6596CAAE"/>
    <w:rsid w:val="65AB2B4F"/>
    <w:rsid w:val="65B70ED2"/>
    <w:rsid w:val="65B7D403"/>
    <w:rsid w:val="65BB3A9C"/>
    <w:rsid w:val="65C90A61"/>
    <w:rsid w:val="65C9AA6F"/>
    <w:rsid w:val="65E8F2D1"/>
    <w:rsid w:val="65F1CC69"/>
    <w:rsid w:val="661C3416"/>
    <w:rsid w:val="663C1C10"/>
    <w:rsid w:val="666A061A"/>
    <w:rsid w:val="66A49CCF"/>
    <w:rsid w:val="66E76CD6"/>
    <w:rsid w:val="66EC60F3"/>
    <w:rsid w:val="66F2EAE3"/>
    <w:rsid w:val="66F5798B"/>
    <w:rsid w:val="6700EFD0"/>
    <w:rsid w:val="671BB925"/>
    <w:rsid w:val="6732B931"/>
    <w:rsid w:val="67B8EA02"/>
    <w:rsid w:val="684FCCDB"/>
    <w:rsid w:val="685B1BD2"/>
    <w:rsid w:val="686A8FD3"/>
    <w:rsid w:val="68D7B203"/>
    <w:rsid w:val="68DDA759"/>
    <w:rsid w:val="69921949"/>
    <w:rsid w:val="69C2223E"/>
    <w:rsid w:val="69C27E24"/>
    <w:rsid w:val="69C87C77"/>
    <w:rsid w:val="69CE2D5E"/>
    <w:rsid w:val="69F21447"/>
    <w:rsid w:val="69F74A46"/>
    <w:rsid w:val="6A023B7D"/>
    <w:rsid w:val="6A4029CA"/>
    <w:rsid w:val="6A7F94C7"/>
    <w:rsid w:val="6A845351"/>
    <w:rsid w:val="6AA7F262"/>
    <w:rsid w:val="6AB135C1"/>
    <w:rsid w:val="6B15D772"/>
    <w:rsid w:val="6B98E356"/>
    <w:rsid w:val="6B9A02A1"/>
    <w:rsid w:val="6BACE98D"/>
    <w:rsid w:val="6C446EB8"/>
    <w:rsid w:val="6C5F8C21"/>
    <w:rsid w:val="6CC06404"/>
    <w:rsid w:val="6CC2BD87"/>
    <w:rsid w:val="6CD5774E"/>
    <w:rsid w:val="6D39C944"/>
    <w:rsid w:val="6D40FF39"/>
    <w:rsid w:val="6D4B289E"/>
    <w:rsid w:val="6DB8743F"/>
    <w:rsid w:val="6DC05D45"/>
    <w:rsid w:val="6DD9A7E8"/>
    <w:rsid w:val="6DF35A30"/>
    <w:rsid w:val="6E0BD736"/>
    <w:rsid w:val="6E2DF0A8"/>
    <w:rsid w:val="6E316A61"/>
    <w:rsid w:val="6E86B8A2"/>
    <w:rsid w:val="6EBDA520"/>
    <w:rsid w:val="6EC06408"/>
    <w:rsid w:val="6F36ACD8"/>
    <w:rsid w:val="6F722CF9"/>
    <w:rsid w:val="6F748D72"/>
    <w:rsid w:val="6F7769DF"/>
    <w:rsid w:val="6F793042"/>
    <w:rsid w:val="6F88BD45"/>
    <w:rsid w:val="702A7689"/>
    <w:rsid w:val="7053B399"/>
    <w:rsid w:val="705F274A"/>
    <w:rsid w:val="7085AFA6"/>
    <w:rsid w:val="70A8D995"/>
    <w:rsid w:val="70B152EC"/>
    <w:rsid w:val="70C1AF43"/>
    <w:rsid w:val="70C84D83"/>
    <w:rsid w:val="70FBCE0D"/>
    <w:rsid w:val="71271EA9"/>
    <w:rsid w:val="7144A2E3"/>
    <w:rsid w:val="715BB0FA"/>
    <w:rsid w:val="715CB57A"/>
    <w:rsid w:val="717E13AE"/>
    <w:rsid w:val="71E6B1C6"/>
    <w:rsid w:val="71EC3FF0"/>
    <w:rsid w:val="71EFF4C2"/>
    <w:rsid w:val="7210774F"/>
    <w:rsid w:val="724C1B8D"/>
    <w:rsid w:val="728C13BA"/>
    <w:rsid w:val="73849E20"/>
    <w:rsid w:val="73E94093"/>
    <w:rsid w:val="73F5C8A6"/>
    <w:rsid w:val="740381C8"/>
    <w:rsid w:val="740ED1AA"/>
    <w:rsid w:val="7439C1F1"/>
    <w:rsid w:val="743FD4BD"/>
    <w:rsid w:val="7444C3C1"/>
    <w:rsid w:val="74647E24"/>
    <w:rsid w:val="749BD8A5"/>
    <w:rsid w:val="74CC6B90"/>
    <w:rsid w:val="74F1AC18"/>
    <w:rsid w:val="75188808"/>
    <w:rsid w:val="753F4FB0"/>
    <w:rsid w:val="754BBE49"/>
    <w:rsid w:val="757AFF86"/>
    <w:rsid w:val="75E231EE"/>
    <w:rsid w:val="75F80860"/>
    <w:rsid w:val="75FC6E5B"/>
    <w:rsid w:val="760DF215"/>
    <w:rsid w:val="765A4F9F"/>
    <w:rsid w:val="76B9C83B"/>
    <w:rsid w:val="76BBC914"/>
    <w:rsid w:val="76D08B04"/>
    <w:rsid w:val="76E21BCD"/>
    <w:rsid w:val="76E4EC45"/>
    <w:rsid w:val="76EF8622"/>
    <w:rsid w:val="76FF1D78"/>
    <w:rsid w:val="76FF9D15"/>
    <w:rsid w:val="77096443"/>
    <w:rsid w:val="7739D9C2"/>
    <w:rsid w:val="7747C09F"/>
    <w:rsid w:val="77C7CABA"/>
    <w:rsid w:val="780B1BDB"/>
    <w:rsid w:val="781A0B23"/>
    <w:rsid w:val="783BB0B7"/>
    <w:rsid w:val="783CAF69"/>
    <w:rsid w:val="7872D931"/>
    <w:rsid w:val="787CD48E"/>
    <w:rsid w:val="7897AF3E"/>
    <w:rsid w:val="78AF04C3"/>
    <w:rsid w:val="78C183BA"/>
    <w:rsid w:val="78C95C91"/>
    <w:rsid w:val="792190AC"/>
    <w:rsid w:val="792BC6C4"/>
    <w:rsid w:val="79536F92"/>
    <w:rsid w:val="79DE7143"/>
    <w:rsid w:val="7A18F21C"/>
    <w:rsid w:val="7A7F4BDE"/>
    <w:rsid w:val="7AC0D84C"/>
    <w:rsid w:val="7AF309A6"/>
    <w:rsid w:val="7B09224A"/>
    <w:rsid w:val="7B39515D"/>
    <w:rsid w:val="7BD45163"/>
    <w:rsid w:val="7C04FC5F"/>
    <w:rsid w:val="7C073336"/>
    <w:rsid w:val="7C2B9B92"/>
    <w:rsid w:val="7C42F46B"/>
    <w:rsid w:val="7CC3DD23"/>
    <w:rsid w:val="7CF84B63"/>
    <w:rsid w:val="7D0FD3A8"/>
    <w:rsid w:val="7D24DA4D"/>
    <w:rsid w:val="7D4ACACE"/>
    <w:rsid w:val="7D60B4F0"/>
    <w:rsid w:val="7D61120A"/>
    <w:rsid w:val="7D7C612E"/>
    <w:rsid w:val="7DA38FE5"/>
    <w:rsid w:val="7DB02F96"/>
    <w:rsid w:val="7E24D424"/>
    <w:rsid w:val="7E464DB3"/>
    <w:rsid w:val="7E97193E"/>
    <w:rsid w:val="7EE6AE5D"/>
    <w:rsid w:val="7F1BD9F7"/>
    <w:rsid w:val="7F3A9AE3"/>
    <w:rsid w:val="7F541DA5"/>
    <w:rsid w:val="7F5A6639"/>
    <w:rsid w:val="7F60ADDF"/>
    <w:rsid w:val="7F6B2FF9"/>
    <w:rsid w:val="7F7DA985"/>
    <w:rsid w:val="7F889A08"/>
    <w:rsid w:val="7FBB83E0"/>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1"/>
      </w:numPr>
    </w:pPr>
  </w:style>
  <w:style w:type="paragraph" w:customStyle="1" w:styleId="SubListNumber">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12</TotalTime>
  <Pages>18</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Patricia Guajardo</cp:lastModifiedBy>
  <cp:revision>2</cp:revision>
  <cp:lastPrinted>2002-04-23T17:31:00Z</cp:lastPrinted>
  <dcterms:created xsi:type="dcterms:W3CDTF">2020-04-18T02:55:00Z</dcterms:created>
  <dcterms:modified xsi:type="dcterms:W3CDTF">2020-04-18T02:55:00Z</dcterms:modified>
</cp:coreProperties>
</file>