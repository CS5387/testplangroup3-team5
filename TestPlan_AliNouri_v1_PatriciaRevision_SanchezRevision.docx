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28674F8C" w:rsidP="07689BB6" w:rsidRDefault="28674F8C" w14:paraId="24BA2BF4" w14:textId="40BE1D50">
      <w:pPr>
        <w:pStyle w:val="Title"/>
      </w:pPr>
      <w:r>
        <w:t>Group 3 Team 5</w:t>
      </w:r>
    </w:p>
    <w:p w:rsidR="07689BB6" w:rsidP="07689BB6" w:rsidRDefault="07689BB6" w14:paraId="5A1259EB" w14:textId="78CD1EE4">
      <w:pPr>
        <w:pStyle w:val="Title"/>
      </w:pPr>
    </w:p>
    <w:p w:rsidR="07689BB6" w:rsidP="07689BB6" w:rsidRDefault="07689BB6" w14:paraId="33DC1AC2" w14:textId="3597649C">
      <w:pPr>
        <w:pStyle w:val="Title"/>
      </w:pPr>
    </w:p>
    <w:p w:rsidR="28674F8C" w:rsidP="07689BB6" w:rsidRDefault="28674F8C" w14:paraId="106A57DB" w14:textId="658FF114">
      <w:pPr>
        <w:pStyle w:val="Title"/>
      </w:pPr>
      <w:r>
        <w:t>DB Edit Software</w:t>
      </w:r>
    </w:p>
    <w:p w:rsidR="00941D93" w:rsidP="07689BB6" w:rsidRDefault="00941D93" w14:paraId="56EFB617" w14:textId="118B351A">
      <w:pPr>
        <w:pStyle w:val="Title"/>
      </w:pPr>
      <w:r>
        <w:t xml:space="preserve">Test plan </w:t>
      </w:r>
    </w:p>
    <w:p w:rsidR="00941D93" w:rsidP="07689BB6" w:rsidRDefault="00941D93" w14:paraId="40C13AE3" w14:textId="4A75C60E">
      <w:pPr>
        <w:pStyle w:val="Title"/>
      </w:pPr>
      <w:r>
        <w:t>Version &lt;1.0&gt;</w:t>
      </w:r>
    </w:p>
    <w:p w:rsidR="00941D93" w:rsidRDefault="009069AE" w14:paraId="12C6C60B" w14:textId="20AE70F8">
      <w:pPr>
        <w:pStyle w:val="Subtitle"/>
        <w:rPr>
          <w:color w:val="000000"/>
        </w:rPr>
      </w:pPr>
      <w:r>
        <w:t>&lt;</w:t>
      </w:r>
      <w:r w:rsidR="3C5F3DC4">
        <w:t>April 2020</w:t>
      </w:r>
      <w:r>
        <w:t>&gt;</w:t>
      </w:r>
    </w:p>
    <w:p w:rsidR="00941D93" w:rsidRDefault="00941D93" w14:paraId="672A6659" w14:textId="77777777">
      <w:pPr>
        <w:pStyle w:val="DocControlHeading"/>
        <w:sectPr w:rsidR="00941D93">
          <w:headerReference w:type="default" r:id="rId7"/>
          <w:footerReference w:type="default" r:id="rId8"/>
          <w:pgSz w:w="12240" w:h="15840" w:orient="portrait" w:code="1"/>
          <w:pgMar w:top="1440" w:right="1440" w:bottom="1440" w:left="1800" w:header="720" w:footer="720" w:gutter="0"/>
          <w:pgNumType w:fmt="lowerRoman"/>
          <w:cols w:space="720"/>
        </w:sectPr>
      </w:pPr>
      <w:bookmarkStart w:name="_Toc461626763" w:id="0"/>
      <w:bookmarkStart w:name="_Toc461628993" w:id="1"/>
      <w:bookmarkStart w:name="_Toc461632035" w:id="2"/>
    </w:p>
    <w:p w:rsidR="00941D93" w:rsidRDefault="00941D93" w14:paraId="206C43ED" w14:textId="77777777">
      <w:pPr>
        <w:pStyle w:val="DocControlHeading"/>
      </w:pPr>
      <w:bookmarkStart w:name="_Toc37538219" w:id="3"/>
      <w:r>
        <w:lastRenderedPageBreak/>
        <w:t>Document Control</w:t>
      </w:r>
      <w:bookmarkEnd w:id="0"/>
      <w:bookmarkEnd w:id="1"/>
      <w:bookmarkEnd w:id="2"/>
      <w:bookmarkEnd w:id="3"/>
    </w:p>
    <w:p w:rsidR="00941D93" w:rsidRDefault="00941D93" w14:paraId="4894EE75" w14:textId="77777777">
      <w:pPr>
        <w:pStyle w:val="DocControlHeading2"/>
      </w:pPr>
      <w:bookmarkStart w:name="_Toc461626764" w:id="4"/>
      <w:bookmarkStart w:name="_Toc461628994" w:id="5"/>
      <w:bookmarkStart w:name="_Toc461632036" w:id="6"/>
      <w:bookmarkStart w:name="_Toc37538220" w:id="7"/>
      <w:r>
        <w:t>Approval</w:t>
      </w:r>
      <w:bookmarkEnd w:id="4"/>
      <w:bookmarkEnd w:id="5"/>
      <w:bookmarkEnd w:id="6"/>
      <w:bookmarkEnd w:id="7"/>
    </w:p>
    <w:p w:rsidR="00941D93" w:rsidRDefault="00941D93" w14:paraId="55A3739B" w14:textId="77777777" w14:noSpellErr="1">
      <w:pPr>
        <w:pStyle w:val="Paragraph"/>
      </w:pPr>
      <w:r w:rsidR="00941D93">
        <w:rPr/>
        <w:t xml:space="preserve">The Guidance Team and the customer shall approve this </w:t>
      </w:r>
      <w:commentRangeStart w:id="8"/>
      <w:commentRangeStart w:id="122340965"/>
      <w:r w:rsidR="00941D93">
        <w:rPr/>
        <w:t>document</w:t>
      </w:r>
      <w:commentRangeEnd w:id="8"/>
      <w:r>
        <w:rPr>
          <w:rStyle w:val="CommentReference"/>
        </w:rPr>
        <w:commentReference w:id="8"/>
      </w:r>
      <w:commentRangeEnd w:id="122340965"/>
      <w:r>
        <w:rPr>
          <w:rStyle w:val="CommentReference"/>
        </w:rPr>
        <w:commentReference w:id="122340965"/>
      </w:r>
      <w:r w:rsidR="00941D93">
        <w:rPr/>
        <w:t>.</w:t>
      </w:r>
    </w:p>
    <w:p w:rsidR="00941D93" w:rsidRDefault="00941D93" w14:paraId="2A5DB65E" w14:textId="77777777">
      <w:pPr>
        <w:pStyle w:val="DocControlHeading2"/>
      </w:pPr>
      <w:bookmarkStart w:name="_Toc461626765" w:id="9"/>
      <w:bookmarkStart w:name="_Toc461628995" w:id="10"/>
      <w:bookmarkStart w:name="_Toc461632037" w:id="11"/>
      <w:bookmarkStart w:name="_Toc37538221" w:id="12"/>
      <w:r>
        <w:t>Document Change Control</w:t>
      </w:r>
      <w:bookmarkEnd w:id="9"/>
      <w:bookmarkEnd w:id="10"/>
      <w:bookmarkEnd w:id="11"/>
      <w:bookmarkEnd w:id="12"/>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428"/>
        <w:gridCol w:w="4428"/>
      </w:tblGrid>
      <w:tr w:rsidR="00941D93" w:rsidTr="07689BB6" w14:paraId="3621CFBB" w14:textId="77777777">
        <w:tc>
          <w:tcPr>
            <w:tcW w:w="4428" w:type="dxa"/>
          </w:tcPr>
          <w:p w:rsidR="00941D93" w:rsidRDefault="00941D93" w14:paraId="164D663C" w14:textId="77777777">
            <w:pPr>
              <w:jc w:val="right"/>
            </w:pPr>
            <w:r>
              <w:t>Initial Release:</w:t>
            </w:r>
          </w:p>
        </w:tc>
        <w:tc>
          <w:tcPr>
            <w:tcW w:w="4428" w:type="dxa"/>
          </w:tcPr>
          <w:p w:rsidR="00941D93" w:rsidRDefault="02B2E50A" w14:paraId="0A37501D" w14:textId="441E190B">
            <w:r>
              <w:t>1.0</w:t>
            </w:r>
          </w:p>
        </w:tc>
      </w:tr>
      <w:tr w:rsidR="00941D93" w:rsidTr="07689BB6" w14:paraId="79B7F8D3" w14:textId="77777777">
        <w:tc>
          <w:tcPr>
            <w:tcW w:w="4428" w:type="dxa"/>
          </w:tcPr>
          <w:p w:rsidR="00941D93" w:rsidRDefault="00941D93" w14:paraId="08FD4353" w14:textId="77777777">
            <w:pPr>
              <w:jc w:val="right"/>
            </w:pPr>
            <w:r>
              <w:t>Current Release:</w:t>
            </w:r>
          </w:p>
        </w:tc>
        <w:tc>
          <w:tcPr>
            <w:tcW w:w="4428" w:type="dxa"/>
          </w:tcPr>
          <w:p w:rsidR="00941D93" w:rsidRDefault="40EBB8D6" w14:paraId="5DAB6C7B" w14:textId="59FCA2DB">
            <w:r>
              <w:t>1.0</w:t>
            </w:r>
          </w:p>
        </w:tc>
      </w:tr>
      <w:tr w:rsidR="00941D93" w:rsidTr="07689BB6" w14:paraId="4802E998" w14:textId="77777777">
        <w:tc>
          <w:tcPr>
            <w:tcW w:w="4428" w:type="dxa"/>
          </w:tcPr>
          <w:p w:rsidR="00941D93" w:rsidRDefault="00941D93" w14:paraId="50FD86FA" w14:textId="77777777">
            <w:pPr>
              <w:jc w:val="right"/>
            </w:pPr>
            <w:r>
              <w:t>Indicator of Last Page in Document:</w:t>
            </w:r>
          </w:p>
        </w:tc>
        <w:tc>
          <w:tcPr>
            <w:tcW w:w="4428" w:type="dxa"/>
          </w:tcPr>
          <w:p w:rsidR="00941D93" w:rsidRDefault="7210774F" w14:paraId="02EB378F" w14:textId="7B5F0EFD">
            <w:r>
              <w:t>$</w:t>
            </w:r>
          </w:p>
        </w:tc>
      </w:tr>
      <w:tr w:rsidR="00941D93" w:rsidTr="07689BB6" w14:paraId="3E43F795" w14:textId="77777777">
        <w:tc>
          <w:tcPr>
            <w:tcW w:w="4428" w:type="dxa"/>
          </w:tcPr>
          <w:p w:rsidR="00941D93" w:rsidRDefault="00941D93" w14:paraId="2297BAEF" w14:textId="77777777">
            <w:pPr>
              <w:jc w:val="right"/>
            </w:pPr>
            <w:r>
              <w:t>Date of Last Review:</w:t>
            </w:r>
          </w:p>
        </w:tc>
        <w:tc>
          <w:tcPr>
            <w:tcW w:w="4428" w:type="dxa"/>
          </w:tcPr>
          <w:p w:rsidR="00941D93" w:rsidRDefault="00941D93" w14:paraId="6A05A809" w14:textId="77777777"/>
        </w:tc>
      </w:tr>
      <w:tr w:rsidR="00941D93" w:rsidTr="07689BB6" w14:paraId="683248D2" w14:textId="77777777">
        <w:tc>
          <w:tcPr>
            <w:tcW w:w="4428" w:type="dxa"/>
          </w:tcPr>
          <w:p w:rsidR="00941D93" w:rsidRDefault="00941D93" w14:paraId="5954F1B7" w14:textId="77777777">
            <w:pPr>
              <w:jc w:val="right"/>
            </w:pPr>
            <w:r>
              <w:t>Date of Next Review:</w:t>
            </w:r>
          </w:p>
        </w:tc>
        <w:tc>
          <w:tcPr>
            <w:tcW w:w="4428" w:type="dxa"/>
          </w:tcPr>
          <w:p w:rsidR="00941D93" w:rsidRDefault="00941D93" w14:paraId="5A39BBE3" w14:textId="77777777"/>
        </w:tc>
      </w:tr>
      <w:tr w:rsidR="00941D93" w:rsidTr="07689BB6" w14:paraId="61220FA6" w14:textId="77777777">
        <w:tc>
          <w:tcPr>
            <w:tcW w:w="4428" w:type="dxa"/>
          </w:tcPr>
          <w:p w:rsidR="00941D93" w:rsidRDefault="00941D93" w14:paraId="74A20F4E" w14:textId="77777777">
            <w:pPr>
              <w:jc w:val="right"/>
            </w:pPr>
            <w:r>
              <w:t>Target Date for Next Update:</w:t>
            </w:r>
          </w:p>
        </w:tc>
        <w:tc>
          <w:tcPr>
            <w:tcW w:w="4428" w:type="dxa"/>
          </w:tcPr>
          <w:p w:rsidR="00941D93" w:rsidRDefault="00941D93" w14:paraId="41C8F396" w14:textId="77777777"/>
        </w:tc>
      </w:tr>
    </w:tbl>
    <w:p w:rsidR="00941D93" w:rsidRDefault="00941D93" w14:paraId="78934FBF" w14:textId="77777777">
      <w:pPr>
        <w:pStyle w:val="DocControlHeading2"/>
      </w:pPr>
      <w:bookmarkStart w:name="_Toc461626766" w:id="13"/>
      <w:bookmarkStart w:name="_Toc461628996" w:id="14"/>
      <w:bookmarkStart w:name="_Toc461632038" w:id="15"/>
      <w:bookmarkStart w:name="_Toc37538222" w:id="16"/>
      <w:r>
        <w:t>Distribution List</w:t>
      </w:r>
      <w:bookmarkEnd w:id="13"/>
      <w:bookmarkEnd w:id="14"/>
      <w:bookmarkEnd w:id="15"/>
      <w:bookmarkEnd w:id="16"/>
    </w:p>
    <w:p w:rsidR="00941D93" w:rsidRDefault="00941D93" w14:paraId="58854CE7" w14:textId="77777777">
      <w:pPr>
        <w:pStyle w:val="Paragraph"/>
      </w:pPr>
      <w:r>
        <w:t>This following list of people shall receive a copy of this document every time a new version of this document becomes available:</w:t>
      </w:r>
    </w:p>
    <w:p w:rsidR="00941D93" w:rsidRDefault="00941D93" w14:paraId="74107093" w14:textId="77777777">
      <w:pPr>
        <w:ind w:left="2160"/>
      </w:pPr>
      <w:r>
        <w:t>Guidance Team Members:</w:t>
      </w:r>
    </w:p>
    <w:p w:rsidR="00941D93" w:rsidP="07689BB6" w:rsidRDefault="519DA73A" w14:paraId="72A3D3EC" w14:textId="2FA36651">
      <w:pPr>
        <w:ind w:left="2160" w:firstLine="720"/>
      </w:pPr>
      <w:r>
        <w:t>Dr. Steve Roach</w:t>
      </w:r>
    </w:p>
    <w:p w:rsidR="00941D93" w:rsidRDefault="00941D93" w14:paraId="592C4AB8" w14:textId="77777777">
      <w:pPr>
        <w:ind w:left="1440" w:firstLine="720"/>
      </w:pPr>
      <w:r>
        <w:t xml:space="preserve">Customer: </w:t>
      </w:r>
      <w:r>
        <w:tab/>
      </w:r>
    </w:p>
    <w:p w:rsidR="00941D93" w:rsidRDefault="00941D93" w14:paraId="0D0B940D" w14:textId="77777777">
      <w:pPr>
        <w:ind w:left="1440" w:firstLine="720"/>
      </w:pPr>
    </w:p>
    <w:p w:rsidR="00941D93" w:rsidRDefault="00941D93" w14:paraId="093BC756" w14:textId="77777777">
      <w:pPr>
        <w:ind w:left="1440" w:firstLine="720"/>
      </w:pPr>
      <w:r>
        <w:t>Software Team Members:</w:t>
      </w:r>
    </w:p>
    <w:p w:rsidR="2ED54D33" w:rsidP="07689BB6" w:rsidRDefault="2ED54D33" w14:paraId="184AEE4B" w14:textId="70C05EF6">
      <w:pPr>
        <w:ind w:left="2160" w:firstLine="720"/>
      </w:pPr>
      <w:r w:rsidRPr="07689BB6">
        <w:rPr>
          <w:sz w:val="22"/>
          <w:szCs w:val="22"/>
        </w:rPr>
        <w:t xml:space="preserve">Nouri, Ali </w:t>
      </w:r>
    </w:p>
    <w:p w:rsidR="2ED54D33" w:rsidP="07689BB6" w:rsidRDefault="2ED54D33" w14:paraId="09A1353D" w14:textId="13B50222">
      <w:pPr>
        <w:ind w:left="2160" w:firstLine="720"/>
      </w:pPr>
      <w:r w:rsidRPr="07689BB6">
        <w:rPr>
          <w:sz w:val="22"/>
          <w:szCs w:val="22"/>
        </w:rPr>
        <w:t>Guajardo, Patricia S.</w:t>
      </w:r>
    </w:p>
    <w:p w:rsidR="2ED54D33" w:rsidP="07689BB6" w:rsidRDefault="2ED54D33" w14:paraId="17FB5784" w14:textId="2CD78030">
      <w:pPr>
        <w:ind w:left="2160" w:firstLine="720"/>
      </w:pPr>
      <w:r w:rsidRPr="07689BB6">
        <w:rPr>
          <w:sz w:val="22"/>
          <w:szCs w:val="22"/>
        </w:rPr>
        <w:t>Sanchez, Briana</w:t>
      </w:r>
    </w:p>
    <w:p w:rsidR="00941D93" w:rsidRDefault="00941D93" w14:paraId="090AC0D6" w14:textId="77777777">
      <w:pPr>
        <w:pStyle w:val="DocControlHeading2"/>
      </w:pPr>
      <w:bookmarkStart w:name="_Toc461626767" w:id="17"/>
      <w:bookmarkStart w:name="_Toc461628997" w:id="18"/>
      <w:bookmarkStart w:name="_Toc461632039" w:id="19"/>
      <w:bookmarkStart w:name="_Toc37538223" w:id="20"/>
      <w:r>
        <w:t>Change Summary</w:t>
      </w:r>
      <w:bookmarkEnd w:id="17"/>
      <w:bookmarkEnd w:id="18"/>
      <w:bookmarkEnd w:id="19"/>
      <w:bookmarkEnd w:id="20"/>
    </w:p>
    <w:p w:rsidR="00941D93" w:rsidRDefault="00941D93" w14:paraId="076906EA" w14:textId="77777777">
      <w:pPr>
        <w:pStyle w:val="Paragraph"/>
      </w:pPr>
      <w:r>
        <w:t>The following table details changes made between versions of this document</w:t>
      </w:r>
    </w:p>
    <w:p w:rsidR="00941D93" w:rsidRDefault="00941D93" w14:paraId="0E27B00A" w14:textId="77777777">
      <w:pPr>
        <w:ind w:left="144"/>
      </w:pPr>
    </w:p>
    <w:tbl>
      <w:tblPr>
        <w:tblW w:w="0" w:type="auto"/>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64"/>
        <w:gridCol w:w="1170"/>
        <w:gridCol w:w="1800"/>
        <w:gridCol w:w="3978"/>
      </w:tblGrid>
      <w:tr w:rsidR="00941D93" w:rsidTr="7C727B28" w14:paraId="7F339CDC" w14:textId="77777777">
        <w:tc>
          <w:tcPr>
            <w:tcW w:w="1764" w:type="dxa"/>
            <w:tcMar/>
          </w:tcPr>
          <w:p w:rsidR="00941D93" w:rsidRDefault="00941D93" w14:paraId="6B814A1E" w14:textId="77777777">
            <w:pPr>
              <w:jc w:val="center"/>
            </w:pPr>
            <w:r>
              <w:t>Version</w:t>
            </w:r>
          </w:p>
        </w:tc>
        <w:tc>
          <w:tcPr>
            <w:tcW w:w="1170" w:type="dxa"/>
            <w:tcMar/>
          </w:tcPr>
          <w:p w:rsidR="00941D93" w:rsidRDefault="00941D93" w14:paraId="491072FA" w14:textId="77777777">
            <w:pPr>
              <w:jc w:val="center"/>
            </w:pPr>
            <w:r>
              <w:t>Date</w:t>
            </w:r>
          </w:p>
        </w:tc>
        <w:tc>
          <w:tcPr>
            <w:tcW w:w="1800" w:type="dxa"/>
            <w:tcMar/>
          </w:tcPr>
          <w:p w:rsidR="00941D93" w:rsidRDefault="00941D93" w14:paraId="01463D2C" w14:textId="77777777">
            <w:pPr>
              <w:jc w:val="center"/>
            </w:pPr>
            <w:r>
              <w:t>Modifier</w:t>
            </w:r>
          </w:p>
        </w:tc>
        <w:tc>
          <w:tcPr>
            <w:tcW w:w="3978" w:type="dxa"/>
            <w:tcMar/>
          </w:tcPr>
          <w:p w:rsidR="00941D93" w:rsidRDefault="00941D93" w14:paraId="31FF54C8" w14:textId="77777777" w14:noSpellErr="1">
            <w:pPr>
              <w:jc w:val="center"/>
            </w:pPr>
            <w:commentRangeStart w:id="21"/>
            <w:commentRangeStart w:id="1427646141"/>
            <w:r w:rsidR="00941D93">
              <w:rPr/>
              <w:t>Description</w:t>
            </w:r>
            <w:commentRangeEnd w:id="21"/>
            <w:r>
              <w:rPr>
                <w:rStyle w:val="CommentReference"/>
              </w:rPr>
              <w:commentReference w:id="21"/>
            </w:r>
            <w:commentRangeEnd w:id="1427646141"/>
            <w:r>
              <w:rPr>
                <w:rStyle w:val="CommentReference"/>
              </w:rPr>
              <w:commentReference w:id="1427646141"/>
            </w:r>
          </w:p>
        </w:tc>
      </w:tr>
      <w:tr w:rsidR="00941D93" w:rsidTr="7C727B28" w14:paraId="60061E4C" w14:textId="77777777">
        <w:tc>
          <w:tcPr>
            <w:tcW w:w="1764" w:type="dxa"/>
            <w:tcMar/>
          </w:tcPr>
          <w:p w:rsidR="00941D93" w:rsidRDefault="00941D93" w14:paraId="44EAFD9C" w14:textId="77777777">
            <w:pPr>
              <w:jc w:val="center"/>
            </w:pPr>
          </w:p>
        </w:tc>
        <w:tc>
          <w:tcPr>
            <w:tcW w:w="1170" w:type="dxa"/>
            <w:tcMar/>
          </w:tcPr>
          <w:p w:rsidR="00941D93" w:rsidRDefault="00941D93" w14:paraId="4B94D5A5" w14:textId="77777777">
            <w:pPr>
              <w:jc w:val="center"/>
            </w:pPr>
          </w:p>
        </w:tc>
        <w:tc>
          <w:tcPr>
            <w:tcW w:w="1800" w:type="dxa"/>
            <w:tcMar/>
          </w:tcPr>
          <w:p w:rsidR="00941D93" w:rsidRDefault="00941D93" w14:paraId="3DEEC669" w14:textId="77777777">
            <w:pPr>
              <w:jc w:val="center"/>
            </w:pPr>
          </w:p>
        </w:tc>
        <w:tc>
          <w:tcPr>
            <w:tcW w:w="3978" w:type="dxa"/>
            <w:tcMar/>
          </w:tcPr>
          <w:p w:rsidR="00941D93" w:rsidRDefault="00941D93" w14:paraId="3656B9AB" w14:textId="77777777">
            <w:pPr>
              <w:pStyle w:val="TableText"/>
              <w:widowControl/>
              <w:spacing w:before="0" w:after="0"/>
            </w:pPr>
          </w:p>
        </w:tc>
      </w:tr>
      <w:tr w:rsidR="00941D93" w:rsidTr="7C727B28" w14:paraId="45FB0818" w14:textId="77777777">
        <w:tc>
          <w:tcPr>
            <w:tcW w:w="1764" w:type="dxa"/>
            <w:tcMar/>
          </w:tcPr>
          <w:p w:rsidR="00941D93" w:rsidRDefault="00941D93" w14:paraId="049F31CB" w14:textId="77777777"/>
        </w:tc>
        <w:tc>
          <w:tcPr>
            <w:tcW w:w="1170" w:type="dxa"/>
            <w:tcMar/>
          </w:tcPr>
          <w:p w:rsidR="00941D93" w:rsidRDefault="00941D93" w14:paraId="53128261" w14:textId="77777777"/>
        </w:tc>
        <w:tc>
          <w:tcPr>
            <w:tcW w:w="1800" w:type="dxa"/>
            <w:tcMar/>
          </w:tcPr>
          <w:p w:rsidR="00941D93" w:rsidRDefault="00941D93" w14:paraId="62486C05" w14:textId="77777777"/>
        </w:tc>
        <w:tc>
          <w:tcPr>
            <w:tcW w:w="3978" w:type="dxa"/>
            <w:tcMar/>
          </w:tcPr>
          <w:p w:rsidR="00941D93" w:rsidRDefault="00941D93" w14:paraId="4101652C" w14:textId="77777777"/>
        </w:tc>
      </w:tr>
      <w:tr w:rsidR="00941D93" w:rsidTr="7C727B28" w14:paraId="4B99056E" w14:textId="77777777">
        <w:tc>
          <w:tcPr>
            <w:tcW w:w="1764" w:type="dxa"/>
            <w:tcMar/>
          </w:tcPr>
          <w:p w:rsidR="00941D93" w:rsidRDefault="00941D93" w14:paraId="1299C43A" w14:textId="77777777"/>
        </w:tc>
        <w:tc>
          <w:tcPr>
            <w:tcW w:w="1170" w:type="dxa"/>
            <w:tcMar/>
          </w:tcPr>
          <w:p w:rsidR="00941D93" w:rsidRDefault="00941D93" w14:paraId="4DDBEF00" w14:textId="77777777"/>
        </w:tc>
        <w:tc>
          <w:tcPr>
            <w:tcW w:w="1800" w:type="dxa"/>
            <w:tcMar/>
          </w:tcPr>
          <w:p w:rsidR="00941D93" w:rsidRDefault="00941D93" w14:paraId="3461D779" w14:textId="77777777"/>
        </w:tc>
        <w:tc>
          <w:tcPr>
            <w:tcW w:w="3978" w:type="dxa"/>
            <w:tcMar/>
          </w:tcPr>
          <w:p w:rsidR="00941D93" w:rsidRDefault="00941D93" w14:paraId="3CF2D8B6" w14:textId="77777777"/>
        </w:tc>
      </w:tr>
    </w:tbl>
    <w:p w:rsidR="00941D93" w:rsidRDefault="00941D93" w14:paraId="0FB78278" w14:textId="77777777">
      <w:pPr>
        <w:ind w:left="144"/>
      </w:pPr>
    </w:p>
    <w:p w:rsidR="00941D93" w:rsidRDefault="00941D93" w14:paraId="1FC39945" w14:textId="77777777">
      <w:pPr>
        <w:ind w:left="144"/>
      </w:pPr>
    </w:p>
    <w:p w:rsidR="00941D93" w:rsidRDefault="00941D93" w14:paraId="0562CB0E" w14:textId="77777777">
      <w:pPr>
        <w:ind w:left="144"/>
      </w:pPr>
    </w:p>
    <w:p w:rsidR="00941D93" w:rsidRDefault="00941D93" w14:paraId="34CE0A41" w14:textId="77777777">
      <w:pPr>
        <w:ind w:left="144"/>
      </w:pPr>
    </w:p>
    <w:p w:rsidR="00941D93" w:rsidRDefault="00941D93" w14:paraId="4D8557EC" w14:textId="77777777">
      <w:pPr>
        <w:pStyle w:val="Paragraph"/>
      </w:pPr>
      <w:r>
        <w:t>Note: The template presented in this document was taken from:</w:t>
      </w:r>
    </w:p>
    <w:p w:rsidR="00941D93" w:rsidRDefault="00941D93" w14:paraId="0AE7EB27" w14:textId="77777777">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rsidR="00E47986" w:rsidRDefault="00E47986" w14:paraId="62EBF3C5" w14:textId="77777777">
      <w:pPr>
        <w:pStyle w:val="Paragraph"/>
      </w:pPr>
    </w:p>
    <w:p w:rsidR="00E47986" w:rsidP="00E47986" w:rsidRDefault="00E47986" w14:paraId="0BE1409E" w14:textId="77777777">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rsidR="00941D93" w:rsidRDefault="00941D93" w14:paraId="6D98A12B" w14:textId="77777777">
      <w:pPr>
        <w:pStyle w:val="Paragraph"/>
      </w:pPr>
    </w:p>
    <w:p w:rsidR="00941D93" w:rsidRDefault="00941D93" w14:paraId="7F17F82B" w14:textId="77777777">
      <w:pPr>
        <w:pStyle w:val="Paragraph"/>
      </w:pPr>
      <w:r>
        <w:t>Supplementary information is from:</w:t>
      </w:r>
    </w:p>
    <w:p w:rsidR="00941D93" w:rsidRDefault="00941D93" w14:paraId="7BC85E3C" w14:textId="77777777">
      <w:pPr>
        <w:pStyle w:val="Paragraph"/>
      </w:pPr>
      <w:proofErr w:type="spellStart"/>
      <w:r>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rsidR="00941D93" w:rsidRDefault="00941D93" w14:paraId="2946DB82" w14:textId="77777777">
      <w:pPr>
        <w:pStyle w:val="Paragraph"/>
      </w:pPr>
      <w:r>
        <w:br w:type="column"/>
      </w:r>
    </w:p>
    <w:p w:rsidR="00941D93" w:rsidRDefault="00941D93" w14:paraId="5997CC1D" w14:textId="77777777">
      <w:pPr>
        <w:ind w:left="144"/>
      </w:pPr>
    </w:p>
    <w:p w:rsidR="00941D93" w:rsidP="1C9ABE5B" w:rsidRDefault="00941D93" w14:paraId="22E0FC93" w14:textId="38F3E725">
      <w:pPr>
        <w:pStyle w:val="TOC2"/>
        <w:rPr>
          <w:sz w:val="28"/>
          <w:szCs w:val="28"/>
        </w:rPr>
      </w:pPr>
      <w:r w:rsidRPr="663C1C10">
        <w:rPr>
          <w:sz w:val="28"/>
          <w:szCs w:val="28"/>
        </w:rPr>
        <w:t>Table of Contents</w:t>
      </w:r>
    </w:p>
    <w:p w:rsidR="00462987" w:rsidRDefault="00941D93" w14:paraId="65E2FA12" w14:textId="0678B07A">
      <w:pPr>
        <w:pStyle w:val="TOC1"/>
        <w:rPr>
          <w:rFonts w:asciiTheme="minorHAnsi" w:hAnsiTheme="minorHAnsi" w:eastAsiaTheme="minorEastAsia" w:cstheme="minorBidi"/>
          <w:b w:val="0"/>
          <w:caps w:val="0"/>
          <w:noProof/>
          <w:sz w:val="22"/>
          <w:szCs w:val="22"/>
          <w:lang w:eastAsia="ja-JP"/>
        </w:rPr>
      </w:pPr>
      <w:r>
        <w:rPr>
          <w:sz w:val="28"/>
          <w:szCs w:val="28"/>
        </w:rPr>
        <w:fldChar w:fldCharType="begin"/>
      </w:r>
      <w:r w:rsidRPr="1C9ABE5B">
        <w:rPr>
          <w:sz w:val="28"/>
          <w:szCs w:val="28"/>
        </w:rPr>
        <w:instrText xml:space="preserve"> TOC \o "1-3" \h \z </w:instrText>
      </w:r>
      <w:r>
        <w:rPr>
          <w:sz w:val="28"/>
          <w:szCs w:val="28"/>
        </w:rPr>
        <w:fldChar w:fldCharType="separate"/>
      </w:r>
      <w:hyperlink w:history="1" w:anchor="_Toc37538219">
        <w:r w:rsidRPr="0042659E" w:rsidR="00462987">
          <w:rPr>
            <w:rStyle w:val="Hyperlink"/>
            <w:noProof/>
          </w:rPr>
          <w:t>Document Control</w:t>
        </w:r>
        <w:r w:rsidR="00462987">
          <w:rPr>
            <w:noProof/>
            <w:webHidden/>
          </w:rPr>
          <w:tab/>
        </w:r>
        <w:r w:rsidR="00462987">
          <w:rPr>
            <w:noProof/>
            <w:webHidden/>
          </w:rPr>
          <w:fldChar w:fldCharType="begin"/>
        </w:r>
        <w:r w:rsidR="00462987">
          <w:rPr>
            <w:noProof/>
            <w:webHidden/>
          </w:rPr>
          <w:instrText xml:space="preserve"> PAGEREF _Toc37538219 \h </w:instrText>
        </w:r>
        <w:r w:rsidR="00462987">
          <w:rPr>
            <w:noProof/>
            <w:webHidden/>
          </w:rPr>
        </w:r>
        <w:r w:rsidR="00462987">
          <w:rPr>
            <w:noProof/>
            <w:webHidden/>
          </w:rPr>
          <w:fldChar w:fldCharType="separate"/>
        </w:r>
        <w:r w:rsidR="00462987">
          <w:rPr>
            <w:noProof/>
            <w:webHidden/>
          </w:rPr>
          <w:t>ii</w:t>
        </w:r>
        <w:r w:rsidR="00462987">
          <w:rPr>
            <w:noProof/>
            <w:webHidden/>
          </w:rPr>
          <w:fldChar w:fldCharType="end"/>
        </w:r>
      </w:hyperlink>
    </w:p>
    <w:p w:rsidR="00462987" w:rsidRDefault="009A35E1" w14:paraId="4FA07FCC" w14:textId="4A40D30E">
      <w:pPr>
        <w:pStyle w:val="TOC2"/>
        <w:rPr>
          <w:rFonts w:asciiTheme="minorHAnsi" w:hAnsiTheme="minorHAnsi" w:eastAsiaTheme="minorEastAsia" w:cstheme="minorBidi"/>
          <w:b w:val="0"/>
          <w:bCs w:val="0"/>
          <w:smallCaps w:val="0"/>
          <w:noProof/>
          <w:sz w:val="22"/>
          <w:szCs w:val="22"/>
          <w:lang w:eastAsia="ja-JP"/>
        </w:rPr>
      </w:pPr>
      <w:hyperlink w:history="1" w:anchor="_Toc37538220">
        <w:r w:rsidRPr="0042659E" w:rsidR="00462987">
          <w:rPr>
            <w:rStyle w:val="Hyperlink"/>
            <w:noProof/>
          </w:rPr>
          <w:t>Approval</w:t>
        </w:r>
        <w:r w:rsidR="00462987">
          <w:rPr>
            <w:noProof/>
            <w:webHidden/>
          </w:rPr>
          <w:tab/>
        </w:r>
        <w:r w:rsidR="00462987">
          <w:rPr>
            <w:noProof/>
            <w:webHidden/>
          </w:rPr>
          <w:fldChar w:fldCharType="begin"/>
        </w:r>
        <w:r w:rsidR="00462987">
          <w:rPr>
            <w:noProof/>
            <w:webHidden/>
          </w:rPr>
          <w:instrText xml:space="preserve"> PAGEREF _Toc37538220 \h </w:instrText>
        </w:r>
        <w:r w:rsidR="00462987">
          <w:rPr>
            <w:noProof/>
            <w:webHidden/>
          </w:rPr>
        </w:r>
        <w:r w:rsidR="00462987">
          <w:rPr>
            <w:noProof/>
            <w:webHidden/>
          </w:rPr>
          <w:fldChar w:fldCharType="separate"/>
        </w:r>
        <w:r w:rsidR="00462987">
          <w:rPr>
            <w:noProof/>
            <w:webHidden/>
          </w:rPr>
          <w:t>ii</w:t>
        </w:r>
        <w:r w:rsidR="00462987">
          <w:rPr>
            <w:noProof/>
            <w:webHidden/>
          </w:rPr>
          <w:fldChar w:fldCharType="end"/>
        </w:r>
      </w:hyperlink>
    </w:p>
    <w:p w:rsidR="00462987" w:rsidRDefault="009A35E1" w14:paraId="5B53873B" w14:textId="24E0B1AA">
      <w:pPr>
        <w:pStyle w:val="TOC2"/>
        <w:rPr>
          <w:rFonts w:asciiTheme="minorHAnsi" w:hAnsiTheme="minorHAnsi" w:eastAsiaTheme="minorEastAsia" w:cstheme="minorBidi"/>
          <w:b w:val="0"/>
          <w:bCs w:val="0"/>
          <w:smallCaps w:val="0"/>
          <w:noProof/>
          <w:sz w:val="22"/>
          <w:szCs w:val="22"/>
          <w:lang w:eastAsia="ja-JP"/>
        </w:rPr>
      </w:pPr>
      <w:hyperlink w:history="1" w:anchor="_Toc37538221">
        <w:r w:rsidRPr="0042659E" w:rsidR="00462987">
          <w:rPr>
            <w:rStyle w:val="Hyperlink"/>
            <w:noProof/>
          </w:rPr>
          <w:t>Document Change Control</w:t>
        </w:r>
        <w:r w:rsidR="00462987">
          <w:rPr>
            <w:noProof/>
            <w:webHidden/>
          </w:rPr>
          <w:tab/>
        </w:r>
        <w:r w:rsidR="00462987">
          <w:rPr>
            <w:noProof/>
            <w:webHidden/>
          </w:rPr>
          <w:fldChar w:fldCharType="begin"/>
        </w:r>
        <w:r w:rsidR="00462987">
          <w:rPr>
            <w:noProof/>
            <w:webHidden/>
          </w:rPr>
          <w:instrText xml:space="preserve"> PAGEREF _Toc37538221 \h </w:instrText>
        </w:r>
        <w:r w:rsidR="00462987">
          <w:rPr>
            <w:noProof/>
            <w:webHidden/>
          </w:rPr>
        </w:r>
        <w:r w:rsidR="00462987">
          <w:rPr>
            <w:noProof/>
            <w:webHidden/>
          </w:rPr>
          <w:fldChar w:fldCharType="separate"/>
        </w:r>
        <w:r w:rsidR="00462987">
          <w:rPr>
            <w:noProof/>
            <w:webHidden/>
          </w:rPr>
          <w:t>ii</w:t>
        </w:r>
        <w:r w:rsidR="00462987">
          <w:rPr>
            <w:noProof/>
            <w:webHidden/>
          </w:rPr>
          <w:fldChar w:fldCharType="end"/>
        </w:r>
      </w:hyperlink>
    </w:p>
    <w:p w:rsidR="00462987" w:rsidRDefault="009A35E1" w14:paraId="2E77BF45" w14:textId="714AB35E">
      <w:pPr>
        <w:pStyle w:val="TOC2"/>
        <w:rPr>
          <w:rFonts w:asciiTheme="minorHAnsi" w:hAnsiTheme="minorHAnsi" w:eastAsiaTheme="minorEastAsia" w:cstheme="minorBidi"/>
          <w:b w:val="0"/>
          <w:bCs w:val="0"/>
          <w:smallCaps w:val="0"/>
          <w:noProof/>
          <w:sz w:val="22"/>
          <w:szCs w:val="22"/>
          <w:lang w:eastAsia="ja-JP"/>
        </w:rPr>
      </w:pPr>
      <w:hyperlink w:history="1" w:anchor="_Toc37538222">
        <w:r w:rsidRPr="0042659E" w:rsidR="00462987">
          <w:rPr>
            <w:rStyle w:val="Hyperlink"/>
            <w:noProof/>
          </w:rPr>
          <w:t>Distribution List</w:t>
        </w:r>
        <w:r w:rsidR="00462987">
          <w:rPr>
            <w:noProof/>
            <w:webHidden/>
          </w:rPr>
          <w:tab/>
        </w:r>
        <w:r w:rsidR="00462987">
          <w:rPr>
            <w:noProof/>
            <w:webHidden/>
          </w:rPr>
          <w:fldChar w:fldCharType="begin"/>
        </w:r>
        <w:r w:rsidR="00462987">
          <w:rPr>
            <w:noProof/>
            <w:webHidden/>
          </w:rPr>
          <w:instrText xml:space="preserve"> PAGEREF _Toc37538222 \h </w:instrText>
        </w:r>
        <w:r w:rsidR="00462987">
          <w:rPr>
            <w:noProof/>
            <w:webHidden/>
          </w:rPr>
        </w:r>
        <w:r w:rsidR="00462987">
          <w:rPr>
            <w:noProof/>
            <w:webHidden/>
          </w:rPr>
          <w:fldChar w:fldCharType="separate"/>
        </w:r>
        <w:r w:rsidR="00462987">
          <w:rPr>
            <w:noProof/>
            <w:webHidden/>
          </w:rPr>
          <w:t>ii</w:t>
        </w:r>
        <w:r w:rsidR="00462987">
          <w:rPr>
            <w:noProof/>
            <w:webHidden/>
          </w:rPr>
          <w:fldChar w:fldCharType="end"/>
        </w:r>
      </w:hyperlink>
    </w:p>
    <w:p w:rsidR="00462987" w:rsidRDefault="009A35E1" w14:paraId="42F195EE" w14:textId="02671003">
      <w:pPr>
        <w:pStyle w:val="TOC2"/>
        <w:rPr>
          <w:rFonts w:asciiTheme="minorHAnsi" w:hAnsiTheme="minorHAnsi" w:eastAsiaTheme="minorEastAsia" w:cstheme="minorBidi"/>
          <w:b w:val="0"/>
          <w:bCs w:val="0"/>
          <w:smallCaps w:val="0"/>
          <w:noProof/>
          <w:sz w:val="22"/>
          <w:szCs w:val="22"/>
          <w:lang w:eastAsia="ja-JP"/>
        </w:rPr>
      </w:pPr>
      <w:hyperlink w:history="1" w:anchor="_Toc37538223">
        <w:r w:rsidRPr="0042659E" w:rsidR="00462987">
          <w:rPr>
            <w:rStyle w:val="Hyperlink"/>
            <w:noProof/>
          </w:rPr>
          <w:t>Change Summary</w:t>
        </w:r>
        <w:r w:rsidR="00462987">
          <w:rPr>
            <w:noProof/>
            <w:webHidden/>
          </w:rPr>
          <w:tab/>
        </w:r>
        <w:r w:rsidR="00462987">
          <w:rPr>
            <w:noProof/>
            <w:webHidden/>
          </w:rPr>
          <w:fldChar w:fldCharType="begin"/>
        </w:r>
        <w:r w:rsidR="00462987">
          <w:rPr>
            <w:noProof/>
            <w:webHidden/>
          </w:rPr>
          <w:instrText xml:space="preserve"> PAGEREF _Toc37538223 \h </w:instrText>
        </w:r>
        <w:r w:rsidR="00462987">
          <w:rPr>
            <w:noProof/>
            <w:webHidden/>
          </w:rPr>
        </w:r>
        <w:r w:rsidR="00462987">
          <w:rPr>
            <w:noProof/>
            <w:webHidden/>
          </w:rPr>
          <w:fldChar w:fldCharType="separate"/>
        </w:r>
        <w:r w:rsidR="00462987">
          <w:rPr>
            <w:noProof/>
            <w:webHidden/>
          </w:rPr>
          <w:t>ii</w:t>
        </w:r>
        <w:r w:rsidR="00462987">
          <w:rPr>
            <w:noProof/>
            <w:webHidden/>
          </w:rPr>
          <w:fldChar w:fldCharType="end"/>
        </w:r>
      </w:hyperlink>
    </w:p>
    <w:p w:rsidR="00462987" w:rsidRDefault="009A35E1" w14:paraId="49119976" w14:textId="44AF370E">
      <w:pPr>
        <w:pStyle w:val="TOC1"/>
        <w:tabs>
          <w:tab w:val="left" w:pos="400"/>
        </w:tabs>
        <w:rPr>
          <w:rFonts w:asciiTheme="minorHAnsi" w:hAnsiTheme="minorHAnsi" w:eastAsiaTheme="minorEastAsia" w:cstheme="minorBidi"/>
          <w:b w:val="0"/>
          <w:caps w:val="0"/>
          <w:noProof/>
          <w:sz w:val="22"/>
          <w:szCs w:val="22"/>
          <w:lang w:eastAsia="ja-JP"/>
        </w:rPr>
      </w:pPr>
      <w:hyperlink w:history="1" w:anchor="_Toc37538224">
        <w:r w:rsidRPr="0042659E" w:rsidR="00462987">
          <w:rPr>
            <w:rStyle w:val="Hyperlink"/>
            <w:noProof/>
          </w:rPr>
          <w:t>1.</w:t>
        </w:r>
        <w:r w:rsidR="00462987">
          <w:rPr>
            <w:rFonts w:asciiTheme="minorHAnsi" w:hAnsiTheme="minorHAnsi" w:eastAsiaTheme="minorEastAsia" w:cstheme="minorBidi"/>
            <w:b w:val="0"/>
            <w:caps w:val="0"/>
            <w:noProof/>
            <w:sz w:val="22"/>
            <w:szCs w:val="22"/>
            <w:lang w:eastAsia="ja-JP"/>
          </w:rPr>
          <w:tab/>
        </w:r>
        <w:r w:rsidRPr="0042659E" w:rsidR="00462987">
          <w:rPr>
            <w:rStyle w:val="Hyperlink"/>
            <w:noProof/>
          </w:rPr>
          <w:t>Introduction</w:t>
        </w:r>
        <w:r w:rsidR="00462987">
          <w:rPr>
            <w:noProof/>
            <w:webHidden/>
          </w:rPr>
          <w:tab/>
        </w:r>
        <w:r w:rsidR="00462987">
          <w:rPr>
            <w:noProof/>
            <w:webHidden/>
          </w:rPr>
          <w:fldChar w:fldCharType="begin"/>
        </w:r>
        <w:r w:rsidR="00462987">
          <w:rPr>
            <w:noProof/>
            <w:webHidden/>
          </w:rPr>
          <w:instrText xml:space="preserve"> PAGEREF _Toc37538224 \h </w:instrText>
        </w:r>
        <w:r w:rsidR="00462987">
          <w:rPr>
            <w:noProof/>
            <w:webHidden/>
          </w:rPr>
        </w:r>
        <w:r w:rsidR="00462987">
          <w:rPr>
            <w:noProof/>
            <w:webHidden/>
          </w:rPr>
          <w:fldChar w:fldCharType="separate"/>
        </w:r>
        <w:r w:rsidR="00462987">
          <w:rPr>
            <w:noProof/>
            <w:webHidden/>
          </w:rPr>
          <w:t>1</w:t>
        </w:r>
        <w:r w:rsidR="00462987">
          <w:rPr>
            <w:noProof/>
            <w:webHidden/>
          </w:rPr>
          <w:fldChar w:fldCharType="end"/>
        </w:r>
      </w:hyperlink>
    </w:p>
    <w:p w:rsidR="00462987" w:rsidRDefault="009A35E1" w14:paraId="43392114" w14:textId="7655BBDF">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7538225">
        <w:r w:rsidRPr="0042659E" w:rsidR="00462987">
          <w:rPr>
            <w:rStyle w:val="Hyperlink"/>
            <w:noProof/>
          </w:rPr>
          <w:t>1.1.</w:t>
        </w:r>
        <w:r w:rsidR="00462987">
          <w:rPr>
            <w:rFonts w:asciiTheme="minorHAnsi" w:hAnsiTheme="minorHAnsi" w:eastAsiaTheme="minorEastAsia" w:cstheme="minorBidi"/>
            <w:b w:val="0"/>
            <w:bCs w:val="0"/>
            <w:smallCaps w:val="0"/>
            <w:noProof/>
            <w:sz w:val="22"/>
            <w:szCs w:val="22"/>
            <w:lang w:eastAsia="ja-JP"/>
          </w:rPr>
          <w:tab/>
        </w:r>
        <w:r w:rsidRPr="0042659E" w:rsidR="00462987">
          <w:rPr>
            <w:rStyle w:val="Hyperlink"/>
            <w:noProof/>
          </w:rPr>
          <w:t>Purpose</w:t>
        </w:r>
        <w:r w:rsidR="00462987">
          <w:rPr>
            <w:noProof/>
            <w:webHidden/>
          </w:rPr>
          <w:tab/>
        </w:r>
        <w:r w:rsidR="00462987">
          <w:rPr>
            <w:noProof/>
            <w:webHidden/>
          </w:rPr>
          <w:fldChar w:fldCharType="begin"/>
        </w:r>
        <w:r w:rsidR="00462987">
          <w:rPr>
            <w:noProof/>
            <w:webHidden/>
          </w:rPr>
          <w:instrText xml:space="preserve"> PAGEREF _Toc37538225 \h </w:instrText>
        </w:r>
        <w:r w:rsidR="00462987">
          <w:rPr>
            <w:noProof/>
            <w:webHidden/>
          </w:rPr>
        </w:r>
        <w:r w:rsidR="00462987">
          <w:rPr>
            <w:noProof/>
            <w:webHidden/>
          </w:rPr>
          <w:fldChar w:fldCharType="separate"/>
        </w:r>
        <w:r w:rsidR="00462987">
          <w:rPr>
            <w:noProof/>
            <w:webHidden/>
          </w:rPr>
          <w:t>1</w:t>
        </w:r>
        <w:r w:rsidR="00462987">
          <w:rPr>
            <w:noProof/>
            <w:webHidden/>
          </w:rPr>
          <w:fldChar w:fldCharType="end"/>
        </w:r>
      </w:hyperlink>
    </w:p>
    <w:p w:rsidR="00462987" w:rsidRDefault="009A35E1" w14:paraId="01B6D49C" w14:textId="7B8E28D1">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7538226">
        <w:r w:rsidRPr="0042659E" w:rsidR="00462987">
          <w:rPr>
            <w:rStyle w:val="Hyperlink"/>
            <w:noProof/>
          </w:rPr>
          <w:t>1.2.</w:t>
        </w:r>
        <w:r w:rsidR="00462987">
          <w:rPr>
            <w:rFonts w:asciiTheme="minorHAnsi" w:hAnsiTheme="minorHAnsi" w:eastAsiaTheme="minorEastAsia" w:cstheme="minorBidi"/>
            <w:b w:val="0"/>
            <w:bCs w:val="0"/>
            <w:smallCaps w:val="0"/>
            <w:noProof/>
            <w:sz w:val="22"/>
            <w:szCs w:val="22"/>
            <w:lang w:eastAsia="ja-JP"/>
          </w:rPr>
          <w:tab/>
        </w:r>
        <w:r w:rsidRPr="0042659E" w:rsidR="00462987">
          <w:rPr>
            <w:rStyle w:val="Hyperlink"/>
            <w:noProof/>
          </w:rPr>
          <w:t>Scope</w:t>
        </w:r>
        <w:r w:rsidR="00462987">
          <w:rPr>
            <w:noProof/>
            <w:webHidden/>
          </w:rPr>
          <w:tab/>
        </w:r>
        <w:r w:rsidR="00462987">
          <w:rPr>
            <w:noProof/>
            <w:webHidden/>
          </w:rPr>
          <w:fldChar w:fldCharType="begin"/>
        </w:r>
        <w:r w:rsidR="00462987">
          <w:rPr>
            <w:noProof/>
            <w:webHidden/>
          </w:rPr>
          <w:instrText xml:space="preserve"> PAGEREF _Toc37538226 \h </w:instrText>
        </w:r>
        <w:r w:rsidR="00462987">
          <w:rPr>
            <w:noProof/>
            <w:webHidden/>
          </w:rPr>
        </w:r>
        <w:r w:rsidR="00462987">
          <w:rPr>
            <w:noProof/>
            <w:webHidden/>
          </w:rPr>
          <w:fldChar w:fldCharType="separate"/>
        </w:r>
        <w:r w:rsidR="00462987">
          <w:rPr>
            <w:noProof/>
            <w:webHidden/>
          </w:rPr>
          <w:t>1</w:t>
        </w:r>
        <w:r w:rsidR="00462987">
          <w:rPr>
            <w:noProof/>
            <w:webHidden/>
          </w:rPr>
          <w:fldChar w:fldCharType="end"/>
        </w:r>
      </w:hyperlink>
    </w:p>
    <w:p w:rsidR="00462987" w:rsidRDefault="009A35E1" w14:paraId="5E071E11" w14:textId="1FF59494">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7538227">
        <w:r w:rsidRPr="0042659E" w:rsidR="00462987">
          <w:rPr>
            <w:rStyle w:val="Hyperlink"/>
            <w:noProof/>
          </w:rPr>
          <w:t>1.3.</w:t>
        </w:r>
        <w:r w:rsidR="00462987">
          <w:rPr>
            <w:rFonts w:asciiTheme="minorHAnsi" w:hAnsiTheme="minorHAnsi" w:eastAsiaTheme="minorEastAsia" w:cstheme="minorBidi"/>
            <w:b w:val="0"/>
            <w:bCs w:val="0"/>
            <w:smallCaps w:val="0"/>
            <w:noProof/>
            <w:sz w:val="22"/>
            <w:szCs w:val="22"/>
            <w:lang w:eastAsia="ja-JP"/>
          </w:rPr>
          <w:tab/>
        </w:r>
        <w:r w:rsidRPr="0042659E" w:rsidR="00462987">
          <w:rPr>
            <w:rStyle w:val="Hyperlink"/>
            <w:noProof/>
          </w:rPr>
          <w:t>System Overview</w:t>
        </w:r>
        <w:r w:rsidR="00462987">
          <w:rPr>
            <w:noProof/>
            <w:webHidden/>
          </w:rPr>
          <w:tab/>
        </w:r>
        <w:r w:rsidR="00462987">
          <w:rPr>
            <w:noProof/>
            <w:webHidden/>
          </w:rPr>
          <w:fldChar w:fldCharType="begin"/>
        </w:r>
        <w:r w:rsidR="00462987">
          <w:rPr>
            <w:noProof/>
            <w:webHidden/>
          </w:rPr>
          <w:instrText xml:space="preserve"> PAGEREF _Toc37538227 \h </w:instrText>
        </w:r>
        <w:r w:rsidR="00462987">
          <w:rPr>
            <w:noProof/>
            <w:webHidden/>
          </w:rPr>
        </w:r>
        <w:r w:rsidR="00462987">
          <w:rPr>
            <w:noProof/>
            <w:webHidden/>
          </w:rPr>
          <w:fldChar w:fldCharType="separate"/>
        </w:r>
        <w:r w:rsidR="00462987">
          <w:rPr>
            <w:noProof/>
            <w:webHidden/>
          </w:rPr>
          <w:t>1</w:t>
        </w:r>
        <w:r w:rsidR="00462987">
          <w:rPr>
            <w:noProof/>
            <w:webHidden/>
          </w:rPr>
          <w:fldChar w:fldCharType="end"/>
        </w:r>
      </w:hyperlink>
    </w:p>
    <w:p w:rsidR="00462987" w:rsidRDefault="009A35E1" w14:paraId="52195143" w14:textId="28B42D53">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7538228">
        <w:r w:rsidRPr="0042659E" w:rsidR="00462987">
          <w:rPr>
            <w:rStyle w:val="Hyperlink"/>
            <w:noProof/>
          </w:rPr>
          <w:t>1.4.</w:t>
        </w:r>
        <w:r w:rsidR="00462987">
          <w:rPr>
            <w:rFonts w:asciiTheme="minorHAnsi" w:hAnsiTheme="minorHAnsi" w:eastAsiaTheme="minorEastAsia" w:cstheme="minorBidi"/>
            <w:b w:val="0"/>
            <w:bCs w:val="0"/>
            <w:smallCaps w:val="0"/>
            <w:noProof/>
            <w:sz w:val="22"/>
            <w:szCs w:val="22"/>
            <w:lang w:eastAsia="ja-JP"/>
          </w:rPr>
          <w:tab/>
        </w:r>
        <w:r w:rsidRPr="0042659E" w:rsidR="00462987">
          <w:rPr>
            <w:rStyle w:val="Hyperlink"/>
            <w:noProof/>
          </w:rPr>
          <w:t>Suspension and Exit Criteria</w:t>
        </w:r>
        <w:r w:rsidR="00462987">
          <w:rPr>
            <w:noProof/>
            <w:webHidden/>
          </w:rPr>
          <w:tab/>
        </w:r>
        <w:r w:rsidR="00462987">
          <w:rPr>
            <w:noProof/>
            <w:webHidden/>
          </w:rPr>
          <w:fldChar w:fldCharType="begin"/>
        </w:r>
        <w:r w:rsidR="00462987">
          <w:rPr>
            <w:noProof/>
            <w:webHidden/>
          </w:rPr>
          <w:instrText xml:space="preserve"> PAGEREF _Toc37538228 \h </w:instrText>
        </w:r>
        <w:r w:rsidR="00462987">
          <w:rPr>
            <w:noProof/>
            <w:webHidden/>
          </w:rPr>
        </w:r>
        <w:r w:rsidR="00462987">
          <w:rPr>
            <w:noProof/>
            <w:webHidden/>
          </w:rPr>
          <w:fldChar w:fldCharType="separate"/>
        </w:r>
        <w:r w:rsidR="00462987">
          <w:rPr>
            <w:noProof/>
            <w:webHidden/>
          </w:rPr>
          <w:t>1</w:t>
        </w:r>
        <w:r w:rsidR="00462987">
          <w:rPr>
            <w:noProof/>
            <w:webHidden/>
          </w:rPr>
          <w:fldChar w:fldCharType="end"/>
        </w:r>
      </w:hyperlink>
    </w:p>
    <w:p w:rsidR="00462987" w:rsidRDefault="009A35E1" w14:paraId="304F5514" w14:textId="4BFA9890">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7538229">
        <w:r w:rsidRPr="0042659E" w:rsidR="00462987">
          <w:rPr>
            <w:rStyle w:val="Hyperlink"/>
            <w:noProof/>
          </w:rPr>
          <w:t>1.5.</w:t>
        </w:r>
        <w:r w:rsidR="00462987">
          <w:rPr>
            <w:rFonts w:asciiTheme="minorHAnsi" w:hAnsiTheme="minorHAnsi" w:eastAsiaTheme="minorEastAsia" w:cstheme="minorBidi"/>
            <w:b w:val="0"/>
            <w:bCs w:val="0"/>
            <w:smallCaps w:val="0"/>
            <w:noProof/>
            <w:sz w:val="22"/>
            <w:szCs w:val="22"/>
            <w:lang w:eastAsia="ja-JP"/>
          </w:rPr>
          <w:tab/>
        </w:r>
        <w:r w:rsidRPr="0042659E" w:rsidR="00462987">
          <w:rPr>
            <w:rStyle w:val="Hyperlink"/>
            <w:noProof/>
          </w:rPr>
          <w:t>Document Overview</w:t>
        </w:r>
        <w:r w:rsidR="00462987">
          <w:rPr>
            <w:noProof/>
            <w:webHidden/>
          </w:rPr>
          <w:tab/>
        </w:r>
        <w:r w:rsidR="00462987">
          <w:rPr>
            <w:noProof/>
            <w:webHidden/>
          </w:rPr>
          <w:fldChar w:fldCharType="begin"/>
        </w:r>
        <w:r w:rsidR="00462987">
          <w:rPr>
            <w:noProof/>
            <w:webHidden/>
          </w:rPr>
          <w:instrText xml:space="preserve"> PAGEREF _Toc37538229 \h </w:instrText>
        </w:r>
        <w:r w:rsidR="00462987">
          <w:rPr>
            <w:noProof/>
            <w:webHidden/>
          </w:rPr>
        </w:r>
        <w:r w:rsidR="00462987">
          <w:rPr>
            <w:noProof/>
            <w:webHidden/>
          </w:rPr>
          <w:fldChar w:fldCharType="separate"/>
        </w:r>
        <w:r w:rsidR="00462987">
          <w:rPr>
            <w:noProof/>
            <w:webHidden/>
          </w:rPr>
          <w:t>2</w:t>
        </w:r>
        <w:r w:rsidR="00462987">
          <w:rPr>
            <w:noProof/>
            <w:webHidden/>
          </w:rPr>
          <w:fldChar w:fldCharType="end"/>
        </w:r>
      </w:hyperlink>
    </w:p>
    <w:p w:rsidR="00462987" w:rsidRDefault="009A35E1" w14:paraId="6E7F9CA8" w14:textId="4BDD63F4">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7538230">
        <w:r w:rsidRPr="0042659E" w:rsidR="00462987">
          <w:rPr>
            <w:rStyle w:val="Hyperlink"/>
            <w:noProof/>
          </w:rPr>
          <w:t>1.6.</w:t>
        </w:r>
        <w:r w:rsidR="00462987">
          <w:rPr>
            <w:rFonts w:asciiTheme="minorHAnsi" w:hAnsiTheme="minorHAnsi" w:eastAsiaTheme="minorEastAsia" w:cstheme="minorBidi"/>
            <w:b w:val="0"/>
            <w:bCs w:val="0"/>
            <w:smallCaps w:val="0"/>
            <w:noProof/>
            <w:sz w:val="22"/>
            <w:szCs w:val="22"/>
            <w:lang w:eastAsia="ja-JP"/>
          </w:rPr>
          <w:tab/>
        </w:r>
        <w:r w:rsidRPr="0042659E" w:rsidR="00462987">
          <w:rPr>
            <w:rStyle w:val="Hyperlink"/>
            <w:noProof/>
          </w:rPr>
          <w:t>References</w:t>
        </w:r>
        <w:r w:rsidR="00462987">
          <w:rPr>
            <w:noProof/>
            <w:webHidden/>
          </w:rPr>
          <w:tab/>
        </w:r>
        <w:r w:rsidR="00462987">
          <w:rPr>
            <w:noProof/>
            <w:webHidden/>
          </w:rPr>
          <w:fldChar w:fldCharType="begin"/>
        </w:r>
        <w:r w:rsidR="00462987">
          <w:rPr>
            <w:noProof/>
            <w:webHidden/>
          </w:rPr>
          <w:instrText xml:space="preserve"> PAGEREF _Toc37538230 \h </w:instrText>
        </w:r>
        <w:r w:rsidR="00462987">
          <w:rPr>
            <w:noProof/>
            <w:webHidden/>
          </w:rPr>
        </w:r>
        <w:r w:rsidR="00462987">
          <w:rPr>
            <w:noProof/>
            <w:webHidden/>
          </w:rPr>
          <w:fldChar w:fldCharType="separate"/>
        </w:r>
        <w:r w:rsidR="00462987">
          <w:rPr>
            <w:noProof/>
            <w:webHidden/>
          </w:rPr>
          <w:t>2</w:t>
        </w:r>
        <w:r w:rsidR="00462987">
          <w:rPr>
            <w:noProof/>
            <w:webHidden/>
          </w:rPr>
          <w:fldChar w:fldCharType="end"/>
        </w:r>
      </w:hyperlink>
    </w:p>
    <w:p w:rsidR="00462987" w:rsidRDefault="009A35E1" w14:paraId="30A9C24F" w14:textId="35541B54">
      <w:pPr>
        <w:pStyle w:val="TOC1"/>
        <w:tabs>
          <w:tab w:val="left" w:pos="400"/>
        </w:tabs>
        <w:rPr>
          <w:rFonts w:asciiTheme="minorHAnsi" w:hAnsiTheme="minorHAnsi" w:eastAsiaTheme="minorEastAsia" w:cstheme="minorBidi"/>
          <w:b w:val="0"/>
          <w:caps w:val="0"/>
          <w:noProof/>
          <w:sz w:val="22"/>
          <w:szCs w:val="22"/>
          <w:lang w:eastAsia="ja-JP"/>
        </w:rPr>
      </w:pPr>
      <w:hyperlink w:history="1" w:anchor="_Toc37538231">
        <w:r w:rsidRPr="0042659E" w:rsidR="00462987">
          <w:rPr>
            <w:rStyle w:val="Hyperlink"/>
            <w:noProof/>
          </w:rPr>
          <w:t>2.</w:t>
        </w:r>
        <w:r w:rsidR="00462987">
          <w:rPr>
            <w:rFonts w:asciiTheme="minorHAnsi" w:hAnsiTheme="minorHAnsi" w:eastAsiaTheme="minorEastAsia" w:cstheme="minorBidi"/>
            <w:b w:val="0"/>
            <w:caps w:val="0"/>
            <w:noProof/>
            <w:sz w:val="22"/>
            <w:szCs w:val="22"/>
            <w:lang w:eastAsia="ja-JP"/>
          </w:rPr>
          <w:tab/>
        </w:r>
        <w:r w:rsidRPr="0042659E" w:rsidR="00462987">
          <w:rPr>
            <w:rStyle w:val="Hyperlink"/>
            <w:noProof/>
          </w:rPr>
          <w:t>Test Items and Features</w:t>
        </w:r>
        <w:r w:rsidR="00462987">
          <w:rPr>
            <w:noProof/>
            <w:webHidden/>
          </w:rPr>
          <w:tab/>
        </w:r>
        <w:r w:rsidR="00462987">
          <w:rPr>
            <w:noProof/>
            <w:webHidden/>
          </w:rPr>
          <w:fldChar w:fldCharType="begin"/>
        </w:r>
        <w:r w:rsidR="00462987">
          <w:rPr>
            <w:noProof/>
            <w:webHidden/>
          </w:rPr>
          <w:instrText xml:space="preserve"> PAGEREF _Toc37538231 \h </w:instrText>
        </w:r>
        <w:r w:rsidR="00462987">
          <w:rPr>
            <w:noProof/>
            <w:webHidden/>
          </w:rPr>
        </w:r>
        <w:r w:rsidR="00462987">
          <w:rPr>
            <w:noProof/>
            <w:webHidden/>
          </w:rPr>
          <w:fldChar w:fldCharType="separate"/>
        </w:r>
        <w:r w:rsidR="00462987">
          <w:rPr>
            <w:noProof/>
            <w:webHidden/>
          </w:rPr>
          <w:t>3</w:t>
        </w:r>
        <w:r w:rsidR="00462987">
          <w:rPr>
            <w:noProof/>
            <w:webHidden/>
          </w:rPr>
          <w:fldChar w:fldCharType="end"/>
        </w:r>
      </w:hyperlink>
    </w:p>
    <w:p w:rsidR="00462987" w:rsidRDefault="009A35E1" w14:paraId="7B900C1D" w14:textId="4F6063AF">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7538232">
        <w:r w:rsidRPr="0042659E" w:rsidR="00462987">
          <w:rPr>
            <w:rStyle w:val="Hyperlink"/>
            <w:noProof/>
          </w:rPr>
          <w:t>2.1.</w:t>
        </w:r>
        <w:r w:rsidR="00462987">
          <w:rPr>
            <w:rFonts w:asciiTheme="minorHAnsi" w:hAnsiTheme="minorHAnsi" w:eastAsiaTheme="minorEastAsia" w:cstheme="minorBidi"/>
            <w:b w:val="0"/>
            <w:bCs w:val="0"/>
            <w:smallCaps w:val="0"/>
            <w:noProof/>
            <w:sz w:val="22"/>
            <w:szCs w:val="22"/>
            <w:lang w:eastAsia="ja-JP"/>
          </w:rPr>
          <w:tab/>
        </w:r>
        <w:r w:rsidRPr="0042659E" w:rsidR="00462987">
          <w:rPr>
            <w:rStyle w:val="Hyperlink"/>
            <w:noProof/>
          </w:rPr>
          <w:t>Undo</w:t>
        </w:r>
        <w:r w:rsidR="00462987">
          <w:rPr>
            <w:noProof/>
            <w:webHidden/>
          </w:rPr>
          <w:tab/>
        </w:r>
        <w:r w:rsidR="00462987">
          <w:rPr>
            <w:noProof/>
            <w:webHidden/>
          </w:rPr>
          <w:fldChar w:fldCharType="begin"/>
        </w:r>
        <w:r w:rsidR="00462987">
          <w:rPr>
            <w:noProof/>
            <w:webHidden/>
          </w:rPr>
          <w:instrText xml:space="preserve"> PAGEREF _Toc37538232 \h </w:instrText>
        </w:r>
        <w:r w:rsidR="00462987">
          <w:rPr>
            <w:noProof/>
            <w:webHidden/>
          </w:rPr>
        </w:r>
        <w:r w:rsidR="00462987">
          <w:rPr>
            <w:noProof/>
            <w:webHidden/>
          </w:rPr>
          <w:fldChar w:fldCharType="separate"/>
        </w:r>
        <w:r w:rsidR="00462987">
          <w:rPr>
            <w:noProof/>
            <w:webHidden/>
          </w:rPr>
          <w:t>3</w:t>
        </w:r>
        <w:r w:rsidR="00462987">
          <w:rPr>
            <w:noProof/>
            <w:webHidden/>
          </w:rPr>
          <w:fldChar w:fldCharType="end"/>
        </w:r>
      </w:hyperlink>
    </w:p>
    <w:p w:rsidR="00462987" w:rsidRDefault="009A35E1" w14:paraId="602DB64F" w14:textId="3F0030EE">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7538233">
        <w:r w:rsidRPr="0042659E" w:rsidR="00462987">
          <w:rPr>
            <w:rStyle w:val="Hyperlink"/>
            <w:noProof/>
          </w:rPr>
          <w:t>2.2.</w:t>
        </w:r>
        <w:r w:rsidR="00462987">
          <w:rPr>
            <w:rFonts w:asciiTheme="minorHAnsi" w:hAnsiTheme="minorHAnsi" w:eastAsiaTheme="minorEastAsia" w:cstheme="minorBidi"/>
            <w:b w:val="0"/>
            <w:bCs w:val="0"/>
            <w:smallCaps w:val="0"/>
            <w:noProof/>
            <w:sz w:val="22"/>
            <w:szCs w:val="22"/>
            <w:lang w:eastAsia="ja-JP"/>
          </w:rPr>
          <w:tab/>
        </w:r>
        <w:r w:rsidRPr="0042659E" w:rsidR="00462987">
          <w:rPr>
            <w:rStyle w:val="Hyperlink"/>
            <w:noProof/>
          </w:rPr>
          <w:t>Copy Row</w:t>
        </w:r>
        <w:r w:rsidR="00462987">
          <w:rPr>
            <w:noProof/>
            <w:webHidden/>
          </w:rPr>
          <w:tab/>
        </w:r>
        <w:r w:rsidR="00462987">
          <w:rPr>
            <w:noProof/>
            <w:webHidden/>
          </w:rPr>
          <w:fldChar w:fldCharType="begin"/>
        </w:r>
        <w:r w:rsidR="00462987">
          <w:rPr>
            <w:noProof/>
            <w:webHidden/>
          </w:rPr>
          <w:instrText xml:space="preserve"> PAGEREF _Toc37538233 \h </w:instrText>
        </w:r>
        <w:r w:rsidR="00462987">
          <w:rPr>
            <w:noProof/>
            <w:webHidden/>
          </w:rPr>
        </w:r>
        <w:r w:rsidR="00462987">
          <w:rPr>
            <w:noProof/>
            <w:webHidden/>
          </w:rPr>
          <w:fldChar w:fldCharType="separate"/>
        </w:r>
        <w:r w:rsidR="00462987">
          <w:rPr>
            <w:noProof/>
            <w:webHidden/>
          </w:rPr>
          <w:t>3</w:t>
        </w:r>
        <w:r w:rsidR="00462987">
          <w:rPr>
            <w:noProof/>
            <w:webHidden/>
          </w:rPr>
          <w:fldChar w:fldCharType="end"/>
        </w:r>
      </w:hyperlink>
    </w:p>
    <w:p w:rsidR="00462987" w:rsidRDefault="009A35E1" w14:paraId="54B7E59D" w14:textId="0F6DB418">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7538234">
        <w:r w:rsidRPr="0042659E" w:rsidR="00462987">
          <w:rPr>
            <w:rStyle w:val="Hyperlink"/>
            <w:noProof/>
          </w:rPr>
          <w:t>2.3.</w:t>
        </w:r>
        <w:r w:rsidR="00462987">
          <w:rPr>
            <w:rFonts w:asciiTheme="minorHAnsi" w:hAnsiTheme="minorHAnsi" w:eastAsiaTheme="minorEastAsia" w:cstheme="minorBidi"/>
            <w:b w:val="0"/>
            <w:bCs w:val="0"/>
            <w:smallCaps w:val="0"/>
            <w:noProof/>
            <w:sz w:val="22"/>
            <w:szCs w:val="22"/>
            <w:lang w:eastAsia="ja-JP"/>
          </w:rPr>
          <w:tab/>
        </w:r>
        <w:r w:rsidRPr="0042659E" w:rsidR="00462987">
          <w:rPr>
            <w:rStyle w:val="Hyperlink"/>
            <w:noProof/>
          </w:rPr>
          <w:t>Paste Row</w:t>
        </w:r>
        <w:r w:rsidR="00462987">
          <w:rPr>
            <w:noProof/>
            <w:webHidden/>
          </w:rPr>
          <w:tab/>
        </w:r>
        <w:r w:rsidR="00462987">
          <w:rPr>
            <w:noProof/>
            <w:webHidden/>
          </w:rPr>
          <w:fldChar w:fldCharType="begin"/>
        </w:r>
        <w:r w:rsidR="00462987">
          <w:rPr>
            <w:noProof/>
            <w:webHidden/>
          </w:rPr>
          <w:instrText xml:space="preserve"> PAGEREF _Toc37538234 \h </w:instrText>
        </w:r>
        <w:r w:rsidR="00462987">
          <w:rPr>
            <w:noProof/>
            <w:webHidden/>
          </w:rPr>
        </w:r>
        <w:r w:rsidR="00462987">
          <w:rPr>
            <w:noProof/>
            <w:webHidden/>
          </w:rPr>
          <w:fldChar w:fldCharType="separate"/>
        </w:r>
        <w:r w:rsidR="00462987">
          <w:rPr>
            <w:noProof/>
            <w:webHidden/>
          </w:rPr>
          <w:t>3</w:t>
        </w:r>
        <w:r w:rsidR="00462987">
          <w:rPr>
            <w:noProof/>
            <w:webHidden/>
          </w:rPr>
          <w:fldChar w:fldCharType="end"/>
        </w:r>
      </w:hyperlink>
    </w:p>
    <w:p w:rsidR="00462987" w:rsidRDefault="009A35E1" w14:paraId="2DF0ADF9" w14:textId="70C77653">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7538235">
        <w:r w:rsidRPr="0042659E" w:rsidR="00462987">
          <w:rPr>
            <w:rStyle w:val="Hyperlink"/>
            <w:noProof/>
          </w:rPr>
          <w:t>2.4.</w:t>
        </w:r>
        <w:r w:rsidR="00462987">
          <w:rPr>
            <w:rFonts w:asciiTheme="minorHAnsi" w:hAnsiTheme="minorHAnsi" w:eastAsiaTheme="minorEastAsia" w:cstheme="minorBidi"/>
            <w:b w:val="0"/>
            <w:bCs w:val="0"/>
            <w:smallCaps w:val="0"/>
            <w:noProof/>
            <w:sz w:val="22"/>
            <w:szCs w:val="22"/>
            <w:lang w:eastAsia="ja-JP"/>
          </w:rPr>
          <w:tab/>
        </w:r>
        <w:r w:rsidRPr="0042659E" w:rsidR="00462987">
          <w:rPr>
            <w:rStyle w:val="Hyperlink"/>
            <w:noProof/>
          </w:rPr>
          <w:t>Insert Row</w:t>
        </w:r>
        <w:r w:rsidR="00462987">
          <w:rPr>
            <w:noProof/>
            <w:webHidden/>
          </w:rPr>
          <w:tab/>
        </w:r>
        <w:r w:rsidR="00462987">
          <w:rPr>
            <w:noProof/>
            <w:webHidden/>
          </w:rPr>
          <w:fldChar w:fldCharType="begin"/>
        </w:r>
        <w:r w:rsidR="00462987">
          <w:rPr>
            <w:noProof/>
            <w:webHidden/>
          </w:rPr>
          <w:instrText xml:space="preserve"> PAGEREF _Toc37538235 \h </w:instrText>
        </w:r>
        <w:r w:rsidR="00462987">
          <w:rPr>
            <w:noProof/>
            <w:webHidden/>
          </w:rPr>
        </w:r>
        <w:r w:rsidR="00462987">
          <w:rPr>
            <w:noProof/>
            <w:webHidden/>
          </w:rPr>
          <w:fldChar w:fldCharType="separate"/>
        </w:r>
        <w:r w:rsidR="00462987">
          <w:rPr>
            <w:noProof/>
            <w:webHidden/>
          </w:rPr>
          <w:t>3</w:t>
        </w:r>
        <w:r w:rsidR="00462987">
          <w:rPr>
            <w:noProof/>
            <w:webHidden/>
          </w:rPr>
          <w:fldChar w:fldCharType="end"/>
        </w:r>
      </w:hyperlink>
    </w:p>
    <w:p w:rsidR="00462987" w:rsidRDefault="009A35E1" w14:paraId="054EFF8E" w14:textId="6A683732">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7538236">
        <w:r w:rsidRPr="0042659E" w:rsidR="00462987">
          <w:rPr>
            <w:rStyle w:val="Hyperlink"/>
            <w:noProof/>
          </w:rPr>
          <w:t>2.5.</w:t>
        </w:r>
        <w:r w:rsidR="00462987">
          <w:rPr>
            <w:rFonts w:asciiTheme="minorHAnsi" w:hAnsiTheme="minorHAnsi" w:eastAsiaTheme="minorEastAsia" w:cstheme="minorBidi"/>
            <w:b w:val="0"/>
            <w:bCs w:val="0"/>
            <w:smallCaps w:val="0"/>
            <w:noProof/>
            <w:sz w:val="22"/>
            <w:szCs w:val="22"/>
            <w:lang w:eastAsia="ja-JP"/>
          </w:rPr>
          <w:tab/>
        </w:r>
        <w:r w:rsidRPr="0042659E" w:rsidR="00462987">
          <w:rPr>
            <w:rStyle w:val="Hyperlink"/>
            <w:noProof/>
          </w:rPr>
          <w:t>Delete Row</w:t>
        </w:r>
        <w:r w:rsidR="00462987">
          <w:rPr>
            <w:noProof/>
            <w:webHidden/>
          </w:rPr>
          <w:tab/>
        </w:r>
        <w:r w:rsidR="00462987">
          <w:rPr>
            <w:noProof/>
            <w:webHidden/>
          </w:rPr>
          <w:fldChar w:fldCharType="begin"/>
        </w:r>
        <w:r w:rsidR="00462987">
          <w:rPr>
            <w:noProof/>
            <w:webHidden/>
          </w:rPr>
          <w:instrText xml:space="preserve"> PAGEREF _Toc37538236 \h </w:instrText>
        </w:r>
        <w:r w:rsidR="00462987">
          <w:rPr>
            <w:noProof/>
            <w:webHidden/>
          </w:rPr>
        </w:r>
        <w:r w:rsidR="00462987">
          <w:rPr>
            <w:noProof/>
            <w:webHidden/>
          </w:rPr>
          <w:fldChar w:fldCharType="separate"/>
        </w:r>
        <w:r w:rsidR="00462987">
          <w:rPr>
            <w:noProof/>
            <w:webHidden/>
          </w:rPr>
          <w:t>3</w:t>
        </w:r>
        <w:r w:rsidR="00462987">
          <w:rPr>
            <w:noProof/>
            <w:webHidden/>
          </w:rPr>
          <w:fldChar w:fldCharType="end"/>
        </w:r>
      </w:hyperlink>
    </w:p>
    <w:p w:rsidR="00462987" w:rsidRDefault="009A35E1" w14:paraId="42AE92BF" w14:textId="1DC227EB">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7538237">
        <w:r w:rsidRPr="0042659E" w:rsidR="00462987">
          <w:rPr>
            <w:rStyle w:val="Hyperlink"/>
            <w:noProof/>
          </w:rPr>
          <w:t>2.6.</w:t>
        </w:r>
        <w:r w:rsidR="00462987">
          <w:rPr>
            <w:rFonts w:asciiTheme="minorHAnsi" w:hAnsiTheme="minorHAnsi" w:eastAsiaTheme="minorEastAsia" w:cstheme="minorBidi"/>
            <w:b w:val="0"/>
            <w:bCs w:val="0"/>
            <w:smallCaps w:val="0"/>
            <w:noProof/>
            <w:sz w:val="22"/>
            <w:szCs w:val="22"/>
            <w:lang w:eastAsia="ja-JP"/>
          </w:rPr>
          <w:tab/>
        </w:r>
        <w:r w:rsidRPr="0042659E" w:rsidR="00462987">
          <w:rPr>
            <w:rStyle w:val="Hyperlink"/>
            <w:noProof/>
          </w:rPr>
          <w:t>Search</w:t>
        </w:r>
        <w:r w:rsidR="00462987">
          <w:rPr>
            <w:noProof/>
            <w:webHidden/>
          </w:rPr>
          <w:tab/>
        </w:r>
        <w:r w:rsidR="00462987">
          <w:rPr>
            <w:noProof/>
            <w:webHidden/>
          </w:rPr>
          <w:fldChar w:fldCharType="begin"/>
        </w:r>
        <w:r w:rsidR="00462987">
          <w:rPr>
            <w:noProof/>
            <w:webHidden/>
          </w:rPr>
          <w:instrText xml:space="preserve"> PAGEREF _Toc37538237 \h </w:instrText>
        </w:r>
        <w:r w:rsidR="00462987">
          <w:rPr>
            <w:noProof/>
            <w:webHidden/>
          </w:rPr>
        </w:r>
        <w:r w:rsidR="00462987">
          <w:rPr>
            <w:noProof/>
            <w:webHidden/>
          </w:rPr>
          <w:fldChar w:fldCharType="separate"/>
        </w:r>
        <w:r w:rsidR="00462987">
          <w:rPr>
            <w:noProof/>
            <w:webHidden/>
          </w:rPr>
          <w:t>3</w:t>
        </w:r>
        <w:r w:rsidR="00462987">
          <w:rPr>
            <w:noProof/>
            <w:webHidden/>
          </w:rPr>
          <w:fldChar w:fldCharType="end"/>
        </w:r>
      </w:hyperlink>
    </w:p>
    <w:p w:rsidR="00462987" w:rsidRDefault="009A35E1" w14:paraId="3E409103" w14:textId="0F2B890A">
      <w:pPr>
        <w:pStyle w:val="TOC3"/>
        <w:tabs>
          <w:tab w:val="left" w:pos="1200"/>
        </w:tabs>
        <w:rPr>
          <w:rFonts w:asciiTheme="minorHAnsi" w:hAnsiTheme="minorHAnsi" w:eastAsiaTheme="minorEastAsia" w:cstheme="minorBidi"/>
          <w:i w:val="0"/>
          <w:noProof/>
          <w:sz w:val="22"/>
          <w:szCs w:val="22"/>
          <w:lang w:eastAsia="ja-JP"/>
        </w:rPr>
      </w:pPr>
      <w:hyperlink w:history="1" w:anchor="_Toc37538238">
        <w:r w:rsidRPr="0042659E" w:rsidR="00462987">
          <w:rPr>
            <w:rStyle w:val="Hyperlink"/>
            <w:noProof/>
          </w:rPr>
          <w:t>2.6.1.</w:t>
        </w:r>
        <w:r w:rsidR="00462987">
          <w:rPr>
            <w:rFonts w:asciiTheme="minorHAnsi" w:hAnsiTheme="minorHAnsi" w:eastAsiaTheme="minorEastAsia" w:cstheme="minorBidi"/>
            <w:i w:val="0"/>
            <w:noProof/>
            <w:sz w:val="22"/>
            <w:szCs w:val="22"/>
            <w:lang w:eastAsia="ja-JP"/>
          </w:rPr>
          <w:tab/>
        </w:r>
        <w:r w:rsidRPr="0042659E" w:rsidR="00462987">
          <w:rPr>
            <w:rStyle w:val="Hyperlink"/>
            <w:noProof/>
          </w:rPr>
          <w:t>Search and Replace Elements</w:t>
        </w:r>
        <w:r w:rsidR="00462987">
          <w:rPr>
            <w:noProof/>
            <w:webHidden/>
          </w:rPr>
          <w:tab/>
        </w:r>
        <w:r w:rsidR="00462987">
          <w:rPr>
            <w:noProof/>
            <w:webHidden/>
          </w:rPr>
          <w:fldChar w:fldCharType="begin"/>
        </w:r>
        <w:r w:rsidR="00462987">
          <w:rPr>
            <w:noProof/>
            <w:webHidden/>
          </w:rPr>
          <w:instrText xml:space="preserve"> PAGEREF _Toc37538238 \h </w:instrText>
        </w:r>
        <w:r w:rsidR="00462987">
          <w:rPr>
            <w:noProof/>
            <w:webHidden/>
          </w:rPr>
        </w:r>
        <w:r w:rsidR="00462987">
          <w:rPr>
            <w:noProof/>
            <w:webHidden/>
          </w:rPr>
          <w:fldChar w:fldCharType="separate"/>
        </w:r>
        <w:r w:rsidR="00462987">
          <w:rPr>
            <w:noProof/>
            <w:webHidden/>
          </w:rPr>
          <w:t>3</w:t>
        </w:r>
        <w:r w:rsidR="00462987">
          <w:rPr>
            <w:noProof/>
            <w:webHidden/>
          </w:rPr>
          <w:fldChar w:fldCharType="end"/>
        </w:r>
      </w:hyperlink>
    </w:p>
    <w:p w:rsidR="00462987" w:rsidRDefault="009A35E1" w14:paraId="4E0801F2" w14:textId="6B929039">
      <w:pPr>
        <w:pStyle w:val="TOC3"/>
        <w:tabs>
          <w:tab w:val="left" w:pos="1200"/>
        </w:tabs>
        <w:rPr>
          <w:rFonts w:asciiTheme="minorHAnsi" w:hAnsiTheme="minorHAnsi" w:eastAsiaTheme="minorEastAsia" w:cstheme="minorBidi"/>
          <w:i w:val="0"/>
          <w:noProof/>
          <w:sz w:val="22"/>
          <w:szCs w:val="22"/>
          <w:lang w:eastAsia="ja-JP"/>
        </w:rPr>
      </w:pPr>
      <w:hyperlink w:history="1" w:anchor="_Toc37538239">
        <w:r w:rsidRPr="0042659E" w:rsidR="00462987">
          <w:rPr>
            <w:rStyle w:val="Hyperlink"/>
            <w:noProof/>
          </w:rPr>
          <w:t>2.6.2.</w:t>
        </w:r>
        <w:r w:rsidR="00462987">
          <w:rPr>
            <w:rFonts w:asciiTheme="minorHAnsi" w:hAnsiTheme="minorHAnsi" w:eastAsiaTheme="minorEastAsia" w:cstheme="minorBidi"/>
            <w:i w:val="0"/>
            <w:noProof/>
            <w:sz w:val="22"/>
            <w:szCs w:val="22"/>
            <w:lang w:eastAsia="ja-JP"/>
          </w:rPr>
          <w:tab/>
        </w:r>
        <w:r w:rsidRPr="0042659E" w:rsidR="00462987">
          <w:rPr>
            <w:rStyle w:val="Hyperlink"/>
            <w:noProof/>
          </w:rPr>
          <w:t>Find Match Cases</w:t>
        </w:r>
        <w:r w:rsidR="00462987">
          <w:rPr>
            <w:noProof/>
            <w:webHidden/>
          </w:rPr>
          <w:tab/>
        </w:r>
        <w:r w:rsidR="00462987">
          <w:rPr>
            <w:noProof/>
            <w:webHidden/>
          </w:rPr>
          <w:fldChar w:fldCharType="begin"/>
        </w:r>
        <w:r w:rsidR="00462987">
          <w:rPr>
            <w:noProof/>
            <w:webHidden/>
          </w:rPr>
          <w:instrText xml:space="preserve"> PAGEREF _Toc37538239 \h </w:instrText>
        </w:r>
        <w:r w:rsidR="00462987">
          <w:rPr>
            <w:noProof/>
            <w:webHidden/>
          </w:rPr>
        </w:r>
        <w:r w:rsidR="00462987">
          <w:rPr>
            <w:noProof/>
            <w:webHidden/>
          </w:rPr>
          <w:fldChar w:fldCharType="separate"/>
        </w:r>
        <w:r w:rsidR="00462987">
          <w:rPr>
            <w:noProof/>
            <w:webHidden/>
          </w:rPr>
          <w:t>4</w:t>
        </w:r>
        <w:r w:rsidR="00462987">
          <w:rPr>
            <w:noProof/>
            <w:webHidden/>
          </w:rPr>
          <w:fldChar w:fldCharType="end"/>
        </w:r>
      </w:hyperlink>
    </w:p>
    <w:p w:rsidR="00462987" w:rsidRDefault="009A35E1" w14:paraId="243F834C" w14:textId="74B5EBF7">
      <w:pPr>
        <w:pStyle w:val="TOC3"/>
        <w:tabs>
          <w:tab w:val="left" w:pos="1200"/>
        </w:tabs>
        <w:rPr>
          <w:rFonts w:asciiTheme="minorHAnsi" w:hAnsiTheme="minorHAnsi" w:eastAsiaTheme="minorEastAsia" w:cstheme="minorBidi"/>
          <w:i w:val="0"/>
          <w:noProof/>
          <w:sz w:val="22"/>
          <w:szCs w:val="22"/>
          <w:lang w:eastAsia="ja-JP"/>
        </w:rPr>
      </w:pPr>
      <w:hyperlink w:history="1" w:anchor="_Toc37538240">
        <w:r w:rsidRPr="0042659E" w:rsidR="00462987">
          <w:rPr>
            <w:rStyle w:val="Hyperlink"/>
            <w:noProof/>
          </w:rPr>
          <w:t>2.6.3.</w:t>
        </w:r>
        <w:r w:rsidR="00462987">
          <w:rPr>
            <w:rFonts w:asciiTheme="minorHAnsi" w:hAnsiTheme="minorHAnsi" w:eastAsiaTheme="minorEastAsia" w:cstheme="minorBidi"/>
            <w:i w:val="0"/>
            <w:noProof/>
            <w:sz w:val="22"/>
            <w:szCs w:val="22"/>
            <w:lang w:eastAsia="ja-JP"/>
          </w:rPr>
          <w:tab/>
        </w:r>
        <w:r w:rsidRPr="0042659E" w:rsidR="00462987">
          <w:rPr>
            <w:rStyle w:val="Hyperlink"/>
            <w:noProof/>
          </w:rPr>
          <w:t>Find Match Whole Words</w:t>
        </w:r>
        <w:r w:rsidR="00462987">
          <w:rPr>
            <w:noProof/>
            <w:webHidden/>
          </w:rPr>
          <w:tab/>
        </w:r>
        <w:r w:rsidR="00462987">
          <w:rPr>
            <w:noProof/>
            <w:webHidden/>
          </w:rPr>
          <w:fldChar w:fldCharType="begin"/>
        </w:r>
        <w:r w:rsidR="00462987">
          <w:rPr>
            <w:noProof/>
            <w:webHidden/>
          </w:rPr>
          <w:instrText xml:space="preserve"> PAGEREF _Toc37538240 \h </w:instrText>
        </w:r>
        <w:r w:rsidR="00462987">
          <w:rPr>
            <w:noProof/>
            <w:webHidden/>
          </w:rPr>
        </w:r>
        <w:r w:rsidR="00462987">
          <w:rPr>
            <w:noProof/>
            <w:webHidden/>
          </w:rPr>
          <w:fldChar w:fldCharType="separate"/>
        </w:r>
        <w:r w:rsidR="00462987">
          <w:rPr>
            <w:noProof/>
            <w:webHidden/>
          </w:rPr>
          <w:t>4</w:t>
        </w:r>
        <w:r w:rsidR="00462987">
          <w:rPr>
            <w:noProof/>
            <w:webHidden/>
          </w:rPr>
          <w:fldChar w:fldCharType="end"/>
        </w:r>
      </w:hyperlink>
    </w:p>
    <w:p w:rsidR="00462987" w:rsidRDefault="009A35E1" w14:paraId="339CC10B" w14:textId="5CC7CDEF">
      <w:pPr>
        <w:pStyle w:val="TOC1"/>
        <w:tabs>
          <w:tab w:val="left" w:pos="400"/>
        </w:tabs>
        <w:rPr>
          <w:rFonts w:asciiTheme="minorHAnsi" w:hAnsiTheme="minorHAnsi" w:eastAsiaTheme="minorEastAsia" w:cstheme="minorBidi"/>
          <w:b w:val="0"/>
          <w:caps w:val="0"/>
          <w:noProof/>
          <w:sz w:val="22"/>
          <w:szCs w:val="22"/>
          <w:lang w:eastAsia="ja-JP"/>
        </w:rPr>
      </w:pPr>
      <w:hyperlink w:history="1" w:anchor="_Toc37538241">
        <w:r w:rsidRPr="0042659E" w:rsidR="00462987">
          <w:rPr>
            <w:rStyle w:val="Hyperlink"/>
            <w:noProof/>
          </w:rPr>
          <w:t>3.</w:t>
        </w:r>
        <w:r w:rsidR="00462987">
          <w:rPr>
            <w:rFonts w:asciiTheme="minorHAnsi" w:hAnsiTheme="minorHAnsi" w:eastAsiaTheme="minorEastAsia" w:cstheme="minorBidi"/>
            <w:b w:val="0"/>
            <w:caps w:val="0"/>
            <w:noProof/>
            <w:sz w:val="22"/>
            <w:szCs w:val="22"/>
            <w:lang w:eastAsia="ja-JP"/>
          </w:rPr>
          <w:tab/>
        </w:r>
        <w:r w:rsidRPr="0042659E" w:rsidR="00462987">
          <w:rPr>
            <w:rStyle w:val="Hyperlink"/>
            <w:noProof/>
          </w:rPr>
          <w:t>Testing Approach</w:t>
        </w:r>
        <w:r w:rsidR="00462987">
          <w:rPr>
            <w:noProof/>
            <w:webHidden/>
          </w:rPr>
          <w:tab/>
        </w:r>
        <w:r w:rsidR="00462987">
          <w:rPr>
            <w:noProof/>
            <w:webHidden/>
          </w:rPr>
          <w:fldChar w:fldCharType="begin"/>
        </w:r>
        <w:r w:rsidR="00462987">
          <w:rPr>
            <w:noProof/>
            <w:webHidden/>
          </w:rPr>
          <w:instrText xml:space="preserve"> PAGEREF _Toc37538241 \h </w:instrText>
        </w:r>
        <w:r w:rsidR="00462987">
          <w:rPr>
            <w:noProof/>
            <w:webHidden/>
          </w:rPr>
        </w:r>
        <w:r w:rsidR="00462987">
          <w:rPr>
            <w:noProof/>
            <w:webHidden/>
          </w:rPr>
          <w:fldChar w:fldCharType="separate"/>
        </w:r>
        <w:r w:rsidR="00462987">
          <w:rPr>
            <w:noProof/>
            <w:webHidden/>
          </w:rPr>
          <w:t>5</w:t>
        </w:r>
        <w:r w:rsidR="00462987">
          <w:rPr>
            <w:noProof/>
            <w:webHidden/>
          </w:rPr>
          <w:fldChar w:fldCharType="end"/>
        </w:r>
      </w:hyperlink>
    </w:p>
    <w:p w:rsidR="00462987" w:rsidRDefault="009A35E1" w14:paraId="1FA692F2" w14:textId="6CD6DF25">
      <w:pPr>
        <w:pStyle w:val="TOC1"/>
        <w:tabs>
          <w:tab w:val="left" w:pos="400"/>
        </w:tabs>
        <w:rPr>
          <w:rFonts w:asciiTheme="minorHAnsi" w:hAnsiTheme="minorHAnsi" w:eastAsiaTheme="minorEastAsia" w:cstheme="minorBidi"/>
          <w:b w:val="0"/>
          <w:caps w:val="0"/>
          <w:noProof/>
          <w:sz w:val="22"/>
          <w:szCs w:val="22"/>
          <w:lang w:eastAsia="ja-JP"/>
        </w:rPr>
      </w:pPr>
      <w:hyperlink w:history="1" w:anchor="_Toc37538242">
        <w:r w:rsidRPr="0042659E" w:rsidR="00462987">
          <w:rPr>
            <w:rStyle w:val="Hyperlink"/>
            <w:noProof/>
          </w:rPr>
          <w:t>4.</w:t>
        </w:r>
        <w:r w:rsidR="00462987">
          <w:rPr>
            <w:rFonts w:asciiTheme="minorHAnsi" w:hAnsiTheme="minorHAnsi" w:eastAsiaTheme="minorEastAsia" w:cstheme="minorBidi"/>
            <w:b w:val="0"/>
            <w:caps w:val="0"/>
            <w:noProof/>
            <w:sz w:val="22"/>
            <w:szCs w:val="22"/>
            <w:lang w:eastAsia="ja-JP"/>
          </w:rPr>
          <w:tab/>
        </w:r>
        <w:r w:rsidRPr="0042659E" w:rsidR="00462987">
          <w:rPr>
            <w:rStyle w:val="Hyperlink"/>
            <w:noProof/>
          </w:rPr>
          <w:t>Test Edit Menu Functions</w:t>
        </w:r>
        <w:r w:rsidR="00462987">
          <w:rPr>
            <w:noProof/>
            <w:webHidden/>
          </w:rPr>
          <w:tab/>
        </w:r>
        <w:r w:rsidR="00462987">
          <w:rPr>
            <w:noProof/>
            <w:webHidden/>
          </w:rPr>
          <w:fldChar w:fldCharType="begin"/>
        </w:r>
        <w:r w:rsidR="00462987">
          <w:rPr>
            <w:noProof/>
            <w:webHidden/>
          </w:rPr>
          <w:instrText xml:space="preserve"> PAGEREF _Toc37538242 \h </w:instrText>
        </w:r>
        <w:r w:rsidR="00462987">
          <w:rPr>
            <w:noProof/>
            <w:webHidden/>
          </w:rPr>
        </w:r>
        <w:r w:rsidR="00462987">
          <w:rPr>
            <w:noProof/>
            <w:webHidden/>
          </w:rPr>
          <w:fldChar w:fldCharType="separate"/>
        </w:r>
        <w:r w:rsidR="00462987">
          <w:rPr>
            <w:noProof/>
            <w:webHidden/>
          </w:rPr>
          <w:t>6</w:t>
        </w:r>
        <w:r w:rsidR="00462987">
          <w:rPr>
            <w:noProof/>
            <w:webHidden/>
          </w:rPr>
          <w:fldChar w:fldCharType="end"/>
        </w:r>
      </w:hyperlink>
    </w:p>
    <w:p w:rsidR="00462987" w:rsidRDefault="009A35E1" w14:paraId="5460207C" w14:textId="0BDF1C24">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7538243">
        <w:r w:rsidRPr="0042659E" w:rsidR="00462987">
          <w:rPr>
            <w:rStyle w:val="Hyperlink"/>
            <w:noProof/>
          </w:rPr>
          <w:t>4.1.</w:t>
        </w:r>
        <w:r w:rsidR="00462987">
          <w:rPr>
            <w:rFonts w:asciiTheme="minorHAnsi" w:hAnsiTheme="minorHAnsi" w:eastAsiaTheme="minorEastAsia" w:cstheme="minorBidi"/>
            <w:b w:val="0"/>
            <w:bCs w:val="0"/>
            <w:smallCaps w:val="0"/>
            <w:noProof/>
            <w:sz w:val="22"/>
            <w:szCs w:val="22"/>
            <w:lang w:eastAsia="ja-JP"/>
          </w:rPr>
          <w:tab/>
        </w:r>
        <w:r w:rsidRPr="0042659E" w:rsidR="00462987">
          <w:rPr>
            <w:rStyle w:val="Hyperlink"/>
            <w:noProof/>
          </w:rPr>
          <w:t>Requirements</w:t>
        </w:r>
        <w:r w:rsidR="00462987">
          <w:rPr>
            <w:noProof/>
            <w:webHidden/>
          </w:rPr>
          <w:tab/>
        </w:r>
        <w:r w:rsidR="00462987">
          <w:rPr>
            <w:noProof/>
            <w:webHidden/>
          </w:rPr>
          <w:fldChar w:fldCharType="begin"/>
        </w:r>
        <w:r w:rsidR="00462987">
          <w:rPr>
            <w:noProof/>
            <w:webHidden/>
          </w:rPr>
          <w:instrText xml:space="preserve"> PAGEREF _Toc37538243 \h </w:instrText>
        </w:r>
        <w:r w:rsidR="00462987">
          <w:rPr>
            <w:noProof/>
            <w:webHidden/>
          </w:rPr>
        </w:r>
        <w:r w:rsidR="00462987">
          <w:rPr>
            <w:noProof/>
            <w:webHidden/>
          </w:rPr>
          <w:fldChar w:fldCharType="separate"/>
        </w:r>
        <w:r w:rsidR="00462987">
          <w:rPr>
            <w:noProof/>
            <w:webHidden/>
          </w:rPr>
          <w:t>6</w:t>
        </w:r>
        <w:r w:rsidR="00462987">
          <w:rPr>
            <w:noProof/>
            <w:webHidden/>
          </w:rPr>
          <w:fldChar w:fldCharType="end"/>
        </w:r>
      </w:hyperlink>
    </w:p>
    <w:p w:rsidR="00462987" w:rsidRDefault="009A35E1" w14:paraId="06CB1555" w14:textId="72751320">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7538244">
        <w:r w:rsidRPr="0042659E" w:rsidR="00462987">
          <w:rPr>
            <w:rStyle w:val="Hyperlink"/>
            <w:noProof/>
          </w:rPr>
          <w:t>4.2.</w:t>
        </w:r>
        <w:r w:rsidR="00462987">
          <w:rPr>
            <w:rFonts w:asciiTheme="minorHAnsi" w:hAnsiTheme="minorHAnsi" w:eastAsiaTheme="minorEastAsia" w:cstheme="minorBidi"/>
            <w:b w:val="0"/>
            <w:bCs w:val="0"/>
            <w:smallCaps w:val="0"/>
            <w:noProof/>
            <w:sz w:val="22"/>
            <w:szCs w:val="22"/>
            <w:lang w:eastAsia="ja-JP"/>
          </w:rPr>
          <w:tab/>
        </w:r>
        <w:r w:rsidRPr="0042659E" w:rsidR="00462987">
          <w:rPr>
            <w:rStyle w:val="Hyperlink"/>
            <w:noProof/>
          </w:rPr>
          <w:t>Test Case 1</w:t>
        </w:r>
        <w:r w:rsidR="00462987">
          <w:rPr>
            <w:noProof/>
            <w:webHidden/>
          </w:rPr>
          <w:tab/>
        </w:r>
        <w:r w:rsidR="00462987">
          <w:rPr>
            <w:noProof/>
            <w:webHidden/>
          </w:rPr>
          <w:fldChar w:fldCharType="begin"/>
        </w:r>
        <w:r w:rsidR="00462987">
          <w:rPr>
            <w:noProof/>
            <w:webHidden/>
          </w:rPr>
          <w:instrText xml:space="preserve"> PAGEREF _Toc37538244 \h </w:instrText>
        </w:r>
        <w:r w:rsidR="00462987">
          <w:rPr>
            <w:noProof/>
            <w:webHidden/>
          </w:rPr>
        </w:r>
        <w:r w:rsidR="00462987">
          <w:rPr>
            <w:noProof/>
            <w:webHidden/>
          </w:rPr>
          <w:fldChar w:fldCharType="separate"/>
        </w:r>
        <w:r w:rsidR="00462987">
          <w:rPr>
            <w:noProof/>
            <w:webHidden/>
          </w:rPr>
          <w:t>6</w:t>
        </w:r>
        <w:r w:rsidR="00462987">
          <w:rPr>
            <w:noProof/>
            <w:webHidden/>
          </w:rPr>
          <w:fldChar w:fldCharType="end"/>
        </w:r>
      </w:hyperlink>
    </w:p>
    <w:p w:rsidR="00462987" w:rsidRDefault="009A35E1" w14:paraId="37FE2104" w14:textId="1F29920C">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7538245">
        <w:r w:rsidRPr="0042659E" w:rsidR="00462987">
          <w:rPr>
            <w:rStyle w:val="Hyperlink"/>
            <w:noProof/>
          </w:rPr>
          <w:t>4.3.</w:t>
        </w:r>
        <w:r w:rsidR="00462987">
          <w:rPr>
            <w:rFonts w:asciiTheme="minorHAnsi" w:hAnsiTheme="minorHAnsi" w:eastAsiaTheme="minorEastAsia" w:cstheme="minorBidi"/>
            <w:b w:val="0"/>
            <w:bCs w:val="0"/>
            <w:smallCaps w:val="0"/>
            <w:noProof/>
            <w:sz w:val="22"/>
            <w:szCs w:val="22"/>
            <w:lang w:eastAsia="ja-JP"/>
          </w:rPr>
          <w:tab/>
        </w:r>
        <w:r w:rsidRPr="0042659E" w:rsidR="00462987">
          <w:rPr>
            <w:rStyle w:val="Hyperlink"/>
            <w:noProof/>
          </w:rPr>
          <w:t>Test Case 2 and Test Case 3</w:t>
        </w:r>
        <w:r w:rsidR="00462987">
          <w:rPr>
            <w:noProof/>
            <w:webHidden/>
          </w:rPr>
          <w:tab/>
        </w:r>
        <w:r w:rsidR="00462987">
          <w:rPr>
            <w:noProof/>
            <w:webHidden/>
          </w:rPr>
          <w:fldChar w:fldCharType="begin"/>
        </w:r>
        <w:r w:rsidR="00462987">
          <w:rPr>
            <w:noProof/>
            <w:webHidden/>
          </w:rPr>
          <w:instrText xml:space="preserve"> PAGEREF _Toc37538245 \h </w:instrText>
        </w:r>
        <w:r w:rsidR="00462987">
          <w:rPr>
            <w:noProof/>
            <w:webHidden/>
          </w:rPr>
        </w:r>
        <w:r w:rsidR="00462987">
          <w:rPr>
            <w:noProof/>
            <w:webHidden/>
          </w:rPr>
          <w:fldChar w:fldCharType="separate"/>
        </w:r>
        <w:r w:rsidR="00462987">
          <w:rPr>
            <w:noProof/>
            <w:webHidden/>
          </w:rPr>
          <w:t>7</w:t>
        </w:r>
        <w:r w:rsidR="00462987">
          <w:rPr>
            <w:noProof/>
            <w:webHidden/>
          </w:rPr>
          <w:fldChar w:fldCharType="end"/>
        </w:r>
      </w:hyperlink>
    </w:p>
    <w:p w:rsidR="00462987" w:rsidRDefault="009A35E1" w14:paraId="2B4566B4" w14:textId="4CB63235">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7538246">
        <w:r w:rsidRPr="0042659E" w:rsidR="00462987">
          <w:rPr>
            <w:rStyle w:val="Hyperlink"/>
            <w:noProof/>
          </w:rPr>
          <w:t>4.4.</w:t>
        </w:r>
        <w:r w:rsidR="00462987">
          <w:rPr>
            <w:rFonts w:asciiTheme="minorHAnsi" w:hAnsiTheme="minorHAnsi" w:eastAsiaTheme="minorEastAsia" w:cstheme="minorBidi"/>
            <w:b w:val="0"/>
            <w:bCs w:val="0"/>
            <w:smallCaps w:val="0"/>
            <w:noProof/>
            <w:sz w:val="22"/>
            <w:szCs w:val="22"/>
            <w:lang w:eastAsia="ja-JP"/>
          </w:rPr>
          <w:tab/>
        </w:r>
        <w:r w:rsidRPr="0042659E" w:rsidR="00462987">
          <w:rPr>
            <w:rStyle w:val="Hyperlink"/>
            <w:noProof/>
          </w:rPr>
          <w:t>Test Case 4</w:t>
        </w:r>
        <w:r w:rsidR="00462987">
          <w:rPr>
            <w:noProof/>
            <w:webHidden/>
          </w:rPr>
          <w:tab/>
        </w:r>
        <w:r w:rsidR="00462987">
          <w:rPr>
            <w:noProof/>
            <w:webHidden/>
          </w:rPr>
          <w:fldChar w:fldCharType="begin"/>
        </w:r>
        <w:r w:rsidR="00462987">
          <w:rPr>
            <w:noProof/>
            <w:webHidden/>
          </w:rPr>
          <w:instrText xml:space="preserve"> PAGEREF _Toc37538246 \h </w:instrText>
        </w:r>
        <w:r w:rsidR="00462987">
          <w:rPr>
            <w:noProof/>
            <w:webHidden/>
          </w:rPr>
        </w:r>
        <w:r w:rsidR="00462987">
          <w:rPr>
            <w:noProof/>
            <w:webHidden/>
          </w:rPr>
          <w:fldChar w:fldCharType="separate"/>
        </w:r>
        <w:r w:rsidR="00462987">
          <w:rPr>
            <w:noProof/>
            <w:webHidden/>
          </w:rPr>
          <w:t>8</w:t>
        </w:r>
        <w:r w:rsidR="00462987">
          <w:rPr>
            <w:noProof/>
            <w:webHidden/>
          </w:rPr>
          <w:fldChar w:fldCharType="end"/>
        </w:r>
      </w:hyperlink>
    </w:p>
    <w:p w:rsidR="00462987" w:rsidRDefault="009A35E1" w14:paraId="2081CF79" w14:textId="7626713F">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7538247">
        <w:r w:rsidRPr="0042659E" w:rsidR="00462987">
          <w:rPr>
            <w:rStyle w:val="Hyperlink"/>
            <w:noProof/>
          </w:rPr>
          <w:t>4.5.</w:t>
        </w:r>
        <w:r w:rsidR="00462987">
          <w:rPr>
            <w:rFonts w:asciiTheme="minorHAnsi" w:hAnsiTheme="minorHAnsi" w:eastAsiaTheme="minorEastAsia" w:cstheme="minorBidi"/>
            <w:b w:val="0"/>
            <w:bCs w:val="0"/>
            <w:smallCaps w:val="0"/>
            <w:noProof/>
            <w:sz w:val="22"/>
            <w:szCs w:val="22"/>
            <w:lang w:eastAsia="ja-JP"/>
          </w:rPr>
          <w:tab/>
        </w:r>
        <w:r w:rsidRPr="0042659E" w:rsidR="00462987">
          <w:rPr>
            <w:rStyle w:val="Hyperlink"/>
            <w:noProof/>
          </w:rPr>
          <w:t>Test Case 5</w:t>
        </w:r>
        <w:r w:rsidR="00462987">
          <w:rPr>
            <w:noProof/>
            <w:webHidden/>
          </w:rPr>
          <w:tab/>
        </w:r>
        <w:r w:rsidR="00462987">
          <w:rPr>
            <w:noProof/>
            <w:webHidden/>
          </w:rPr>
          <w:fldChar w:fldCharType="begin"/>
        </w:r>
        <w:r w:rsidR="00462987">
          <w:rPr>
            <w:noProof/>
            <w:webHidden/>
          </w:rPr>
          <w:instrText xml:space="preserve"> PAGEREF _Toc37538247 \h </w:instrText>
        </w:r>
        <w:r w:rsidR="00462987">
          <w:rPr>
            <w:noProof/>
            <w:webHidden/>
          </w:rPr>
        </w:r>
        <w:r w:rsidR="00462987">
          <w:rPr>
            <w:noProof/>
            <w:webHidden/>
          </w:rPr>
          <w:fldChar w:fldCharType="separate"/>
        </w:r>
        <w:r w:rsidR="00462987">
          <w:rPr>
            <w:noProof/>
            <w:webHidden/>
          </w:rPr>
          <w:t>9</w:t>
        </w:r>
        <w:r w:rsidR="00462987">
          <w:rPr>
            <w:noProof/>
            <w:webHidden/>
          </w:rPr>
          <w:fldChar w:fldCharType="end"/>
        </w:r>
      </w:hyperlink>
    </w:p>
    <w:p w:rsidR="00462987" w:rsidRDefault="009A35E1" w14:paraId="2F0124C2" w14:textId="4BAE3A5E">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7538248">
        <w:r w:rsidRPr="0042659E" w:rsidR="00462987">
          <w:rPr>
            <w:rStyle w:val="Hyperlink"/>
            <w:noProof/>
          </w:rPr>
          <w:t>4.6.</w:t>
        </w:r>
        <w:r w:rsidR="00462987">
          <w:rPr>
            <w:rFonts w:asciiTheme="minorHAnsi" w:hAnsiTheme="minorHAnsi" w:eastAsiaTheme="minorEastAsia" w:cstheme="minorBidi"/>
            <w:b w:val="0"/>
            <w:bCs w:val="0"/>
            <w:smallCaps w:val="0"/>
            <w:noProof/>
            <w:sz w:val="22"/>
            <w:szCs w:val="22"/>
            <w:lang w:eastAsia="ja-JP"/>
          </w:rPr>
          <w:tab/>
        </w:r>
        <w:r w:rsidRPr="0042659E" w:rsidR="00462987">
          <w:rPr>
            <w:rStyle w:val="Hyperlink"/>
            <w:noProof/>
          </w:rPr>
          <w:t>Test Case 6</w:t>
        </w:r>
        <w:r w:rsidR="00462987">
          <w:rPr>
            <w:noProof/>
            <w:webHidden/>
          </w:rPr>
          <w:tab/>
        </w:r>
        <w:r w:rsidR="00462987">
          <w:rPr>
            <w:noProof/>
            <w:webHidden/>
          </w:rPr>
          <w:fldChar w:fldCharType="begin"/>
        </w:r>
        <w:r w:rsidR="00462987">
          <w:rPr>
            <w:noProof/>
            <w:webHidden/>
          </w:rPr>
          <w:instrText xml:space="preserve"> PAGEREF _Toc37538248 \h </w:instrText>
        </w:r>
        <w:r w:rsidR="00462987">
          <w:rPr>
            <w:noProof/>
            <w:webHidden/>
          </w:rPr>
        </w:r>
        <w:r w:rsidR="00462987">
          <w:rPr>
            <w:noProof/>
            <w:webHidden/>
          </w:rPr>
          <w:fldChar w:fldCharType="separate"/>
        </w:r>
        <w:r w:rsidR="00462987">
          <w:rPr>
            <w:noProof/>
            <w:webHidden/>
          </w:rPr>
          <w:t>10</w:t>
        </w:r>
        <w:r w:rsidR="00462987">
          <w:rPr>
            <w:noProof/>
            <w:webHidden/>
          </w:rPr>
          <w:fldChar w:fldCharType="end"/>
        </w:r>
      </w:hyperlink>
    </w:p>
    <w:p w:rsidR="00462987" w:rsidRDefault="009A35E1" w14:paraId="59EBEB1C" w14:textId="11707076">
      <w:pPr>
        <w:pStyle w:val="TOC2"/>
        <w:tabs>
          <w:tab w:val="left" w:pos="1200"/>
        </w:tabs>
        <w:rPr>
          <w:rFonts w:asciiTheme="minorHAnsi" w:hAnsiTheme="minorHAnsi" w:eastAsiaTheme="minorEastAsia" w:cstheme="minorBidi"/>
          <w:b w:val="0"/>
          <w:bCs w:val="0"/>
          <w:smallCaps w:val="0"/>
          <w:noProof/>
          <w:sz w:val="22"/>
          <w:szCs w:val="22"/>
          <w:lang w:eastAsia="ja-JP"/>
        </w:rPr>
      </w:pPr>
      <w:hyperlink w:history="1" w:anchor="_Toc37538249">
        <w:r w:rsidRPr="0042659E" w:rsidR="00462987">
          <w:rPr>
            <w:rStyle w:val="Hyperlink"/>
            <w:noProof/>
          </w:rPr>
          <w:t>4.7.</w:t>
        </w:r>
        <w:r w:rsidR="00462987">
          <w:rPr>
            <w:rFonts w:asciiTheme="minorHAnsi" w:hAnsiTheme="minorHAnsi" w:eastAsiaTheme="minorEastAsia" w:cstheme="minorBidi"/>
            <w:b w:val="0"/>
            <w:bCs w:val="0"/>
            <w:smallCaps w:val="0"/>
            <w:noProof/>
            <w:sz w:val="22"/>
            <w:szCs w:val="22"/>
            <w:lang w:eastAsia="ja-JP"/>
          </w:rPr>
          <w:tab/>
        </w:r>
        <w:r w:rsidRPr="0042659E" w:rsidR="00462987">
          <w:rPr>
            <w:rStyle w:val="Hyperlink"/>
            <w:noProof/>
          </w:rPr>
          <w:t>Test Case 7</w:t>
        </w:r>
        <w:r w:rsidR="00462987">
          <w:rPr>
            <w:noProof/>
            <w:webHidden/>
          </w:rPr>
          <w:tab/>
        </w:r>
        <w:r w:rsidR="00462987">
          <w:rPr>
            <w:noProof/>
            <w:webHidden/>
          </w:rPr>
          <w:fldChar w:fldCharType="begin"/>
        </w:r>
        <w:r w:rsidR="00462987">
          <w:rPr>
            <w:noProof/>
            <w:webHidden/>
          </w:rPr>
          <w:instrText xml:space="preserve"> PAGEREF _Toc37538249 \h </w:instrText>
        </w:r>
        <w:r w:rsidR="00462987">
          <w:rPr>
            <w:noProof/>
            <w:webHidden/>
          </w:rPr>
        </w:r>
        <w:r w:rsidR="00462987">
          <w:rPr>
            <w:noProof/>
            <w:webHidden/>
          </w:rPr>
          <w:fldChar w:fldCharType="separate"/>
        </w:r>
        <w:r w:rsidR="00462987">
          <w:rPr>
            <w:noProof/>
            <w:webHidden/>
          </w:rPr>
          <w:t>11</w:t>
        </w:r>
        <w:r w:rsidR="00462987">
          <w:rPr>
            <w:noProof/>
            <w:webHidden/>
          </w:rPr>
          <w:fldChar w:fldCharType="end"/>
        </w:r>
      </w:hyperlink>
    </w:p>
    <w:p w:rsidR="00462987" w:rsidRDefault="009A35E1" w14:paraId="4AA779B2" w14:textId="022C6801">
      <w:pPr>
        <w:pStyle w:val="TOC1"/>
        <w:tabs>
          <w:tab w:val="left" w:pos="400"/>
        </w:tabs>
        <w:rPr>
          <w:rFonts w:asciiTheme="minorHAnsi" w:hAnsiTheme="minorHAnsi" w:eastAsiaTheme="minorEastAsia" w:cstheme="minorBidi"/>
          <w:b w:val="0"/>
          <w:caps w:val="0"/>
          <w:noProof/>
          <w:sz w:val="22"/>
          <w:szCs w:val="22"/>
          <w:lang w:eastAsia="ja-JP"/>
        </w:rPr>
      </w:pPr>
      <w:hyperlink w:history="1" w:anchor="_Toc37538250">
        <w:r w:rsidRPr="0042659E" w:rsidR="00462987">
          <w:rPr>
            <w:rStyle w:val="Hyperlink"/>
            <w:noProof/>
          </w:rPr>
          <w:t>5.</w:t>
        </w:r>
        <w:r w:rsidR="00462987">
          <w:rPr>
            <w:rFonts w:asciiTheme="minorHAnsi" w:hAnsiTheme="minorHAnsi" w:eastAsiaTheme="minorEastAsia" w:cstheme="minorBidi"/>
            <w:b w:val="0"/>
            <w:caps w:val="0"/>
            <w:noProof/>
            <w:sz w:val="22"/>
            <w:szCs w:val="22"/>
            <w:lang w:eastAsia="ja-JP"/>
          </w:rPr>
          <w:tab/>
        </w:r>
        <w:r w:rsidRPr="0042659E" w:rsidR="00462987">
          <w:rPr>
            <w:rStyle w:val="Hyperlink"/>
            <w:noProof/>
          </w:rPr>
          <w:t>Test Schedule</w:t>
        </w:r>
        <w:r w:rsidR="00462987">
          <w:rPr>
            <w:noProof/>
            <w:webHidden/>
          </w:rPr>
          <w:tab/>
        </w:r>
        <w:r w:rsidR="00462987">
          <w:rPr>
            <w:noProof/>
            <w:webHidden/>
          </w:rPr>
          <w:fldChar w:fldCharType="begin"/>
        </w:r>
        <w:r w:rsidR="00462987">
          <w:rPr>
            <w:noProof/>
            <w:webHidden/>
          </w:rPr>
          <w:instrText xml:space="preserve"> PAGEREF _Toc37538250 \h </w:instrText>
        </w:r>
        <w:r w:rsidR="00462987">
          <w:rPr>
            <w:noProof/>
            <w:webHidden/>
          </w:rPr>
        </w:r>
        <w:r w:rsidR="00462987">
          <w:rPr>
            <w:noProof/>
            <w:webHidden/>
          </w:rPr>
          <w:fldChar w:fldCharType="separate"/>
        </w:r>
        <w:r w:rsidR="00462987">
          <w:rPr>
            <w:noProof/>
            <w:webHidden/>
          </w:rPr>
          <w:t>14</w:t>
        </w:r>
        <w:r w:rsidR="00462987">
          <w:rPr>
            <w:noProof/>
            <w:webHidden/>
          </w:rPr>
          <w:fldChar w:fldCharType="end"/>
        </w:r>
      </w:hyperlink>
    </w:p>
    <w:p w:rsidR="00462987" w:rsidRDefault="009A35E1" w14:paraId="15F48A6B" w14:textId="06A324B6">
      <w:pPr>
        <w:pStyle w:val="TOC1"/>
        <w:tabs>
          <w:tab w:val="left" w:pos="400"/>
        </w:tabs>
        <w:rPr>
          <w:rFonts w:asciiTheme="minorHAnsi" w:hAnsiTheme="minorHAnsi" w:eastAsiaTheme="minorEastAsia" w:cstheme="minorBidi"/>
          <w:b w:val="0"/>
          <w:caps w:val="0"/>
          <w:noProof/>
          <w:sz w:val="22"/>
          <w:szCs w:val="22"/>
          <w:lang w:eastAsia="ja-JP"/>
        </w:rPr>
      </w:pPr>
      <w:hyperlink w:history="1" w:anchor="_Toc37538251">
        <w:r w:rsidRPr="0042659E" w:rsidR="00462987">
          <w:rPr>
            <w:rStyle w:val="Hyperlink"/>
            <w:noProof/>
          </w:rPr>
          <w:t>6.</w:t>
        </w:r>
        <w:r w:rsidR="00462987">
          <w:rPr>
            <w:rFonts w:asciiTheme="minorHAnsi" w:hAnsiTheme="minorHAnsi" w:eastAsiaTheme="minorEastAsia" w:cstheme="minorBidi"/>
            <w:b w:val="0"/>
            <w:caps w:val="0"/>
            <w:noProof/>
            <w:sz w:val="22"/>
            <w:szCs w:val="22"/>
            <w:lang w:eastAsia="ja-JP"/>
          </w:rPr>
          <w:tab/>
        </w:r>
        <w:r w:rsidRPr="0042659E" w:rsidR="00462987">
          <w:rPr>
            <w:rStyle w:val="Hyperlink"/>
            <w:noProof/>
          </w:rPr>
          <w:t>Appendix</w:t>
        </w:r>
        <w:r w:rsidR="00462987">
          <w:rPr>
            <w:noProof/>
            <w:webHidden/>
          </w:rPr>
          <w:tab/>
        </w:r>
        <w:r w:rsidR="00462987">
          <w:rPr>
            <w:noProof/>
            <w:webHidden/>
          </w:rPr>
          <w:fldChar w:fldCharType="begin"/>
        </w:r>
        <w:r w:rsidR="00462987">
          <w:rPr>
            <w:noProof/>
            <w:webHidden/>
          </w:rPr>
          <w:instrText xml:space="preserve"> PAGEREF _Toc37538251 \h </w:instrText>
        </w:r>
        <w:r w:rsidR="00462987">
          <w:rPr>
            <w:noProof/>
            <w:webHidden/>
          </w:rPr>
        </w:r>
        <w:r w:rsidR="00462987">
          <w:rPr>
            <w:noProof/>
            <w:webHidden/>
          </w:rPr>
          <w:fldChar w:fldCharType="separate"/>
        </w:r>
        <w:r w:rsidR="00462987">
          <w:rPr>
            <w:noProof/>
            <w:webHidden/>
          </w:rPr>
          <w:t>15</w:t>
        </w:r>
        <w:r w:rsidR="00462987">
          <w:rPr>
            <w:noProof/>
            <w:webHidden/>
          </w:rPr>
          <w:fldChar w:fldCharType="end"/>
        </w:r>
      </w:hyperlink>
    </w:p>
    <w:p w:rsidR="00941D93" w:rsidRDefault="00941D93" w14:paraId="110FFD37" w14:textId="616EDBCC">
      <w:pPr>
        <w:pStyle w:val="TOC2"/>
      </w:pPr>
      <w:r>
        <w:fldChar w:fldCharType="end"/>
      </w:r>
    </w:p>
    <w:p w:rsidR="00941D93" w:rsidRDefault="00941D93" w14:paraId="29D6B04F" w14:textId="77777777">
      <w:pPr>
        <w:sectPr w:rsidR="00941D93">
          <w:headerReference w:type="default" r:id="rId12"/>
          <w:footerReference w:type="default" r:id="rId13"/>
          <w:pgSz w:w="12240" w:h="15840" w:orient="portrait" w:code="1"/>
          <w:pgMar w:top="1440" w:right="1440" w:bottom="1440" w:left="1800" w:header="720" w:footer="720" w:gutter="0"/>
          <w:pgNumType w:fmt="lowerRoman"/>
          <w:cols w:space="720"/>
        </w:sectPr>
      </w:pPr>
      <w:r>
        <w:t xml:space="preserve"> </w:t>
      </w:r>
    </w:p>
    <w:p w:rsidR="00941D93" w:rsidRDefault="00941D93" w14:paraId="3E7A9F1C" w14:textId="77777777">
      <w:pPr>
        <w:pStyle w:val="Heading1"/>
      </w:pPr>
      <w:bookmarkStart w:name="_Toc37538224" w:id="22"/>
      <w:r>
        <w:lastRenderedPageBreak/>
        <w:t>Introduction</w:t>
      </w:r>
      <w:bookmarkEnd w:id="22"/>
    </w:p>
    <w:p w:rsidR="00941D93" w:rsidRDefault="00941D93" w14:paraId="6B699379" w14:textId="77777777"/>
    <w:p w:rsidR="00941D93" w:rsidRDefault="00941D93" w14:paraId="3FE9F23F" w14:textId="77777777">
      <w:pPr>
        <w:pStyle w:val="Paragraph"/>
      </w:pPr>
    </w:p>
    <w:p w:rsidR="2CE4BB69" w:rsidP="07689BB6" w:rsidRDefault="2CE4BB69" w14:paraId="76630D72" w14:textId="5442993B">
      <w:pPr>
        <w:pStyle w:val="Paragraph"/>
      </w:pPr>
      <w:r w:rsidRPr="07689BB6">
        <w:t xml:space="preserve">In this test plan, we try to provide a comprehensive test suite for a database editor. Database editor is a software that stores data in XML files. There is no relation between the columns. This editor allows users to access the database, read, add, and modify the data. The goal of this test plan is to cover all possible bugs or glitches in the software. Here, we focus on edit the menu functionality of the software. We do not have any access to the code of the software. Thus, our approach is black-box testing. Each test cases explain with all the necessary details. The test cases are covered </w:t>
      </w:r>
      <w:r w:rsidRPr="07689BB6" w:rsidR="65AB2B4F">
        <w:t>u</w:t>
      </w:r>
      <w:r w:rsidRPr="07689BB6">
        <w:t xml:space="preserve">ndo, </w:t>
      </w:r>
      <w:r w:rsidRPr="07689BB6" w:rsidR="4124B378">
        <w:t>copy</w:t>
      </w:r>
      <w:r w:rsidRPr="07689BB6">
        <w:t xml:space="preserve"> row, </w:t>
      </w:r>
      <w:r w:rsidRPr="07689BB6" w:rsidR="21B64564">
        <w:t>p</w:t>
      </w:r>
      <w:r w:rsidRPr="07689BB6">
        <w:t xml:space="preserve">aste row, </w:t>
      </w:r>
      <w:r w:rsidRPr="07689BB6" w:rsidR="4C172FEE">
        <w:t>i</w:t>
      </w:r>
      <w:r w:rsidRPr="07689BB6">
        <w:t xml:space="preserve">nsert row, </w:t>
      </w:r>
      <w:r w:rsidRPr="07689BB6" w:rsidR="638382E9">
        <w:t>delete</w:t>
      </w:r>
      <w:r w:rsidRPr="07689BB6">
        <w:t xml:space="preserve"> row, and search functions in the editor.</w:t>
      </w:r>
    </w:p>
    <w:p w:rsidR="00941D93" w:rsidRDefault="00941D93" w14:paraId="1F72F646" w14:textId="77777777">
      <w:pPr>
        <w:pStyle w:val="Paragraph"/>
      </w:pPr>
    </w:p>
    <w:p w:rsidR="00941D93" w:rsidRDefault="00941D93" w14:paraId="39EC13BE" w14:textId="77777777">
      <w:pPr>
        <w:pStyle w:val="Heading2"/>
      </w:pPr>
      <w:bookmarkStart w:name="_Toc37538225" w:id="23"/>
      <w:r>
        <w:t>Purpose</w:t>
      </w:r>
      <w:bookmarkEnd w:id="23"/>
    </w:p>
    <w:p w:rsidR="00941D93" w:rsidRDefault="00941D93" w14:paraId="08CE6F91" w14:textId="77777777"/>
    <w:p w:rsidR="08D5ED9B" w:rsidP="07689BB6" w:rsidRDefault="08D5ED9B" w14:paraId="58931205" w14:textId="3BE8D739" w14:noSpellErr="1">
      <w:r w:rsidRPr="7C727B28" w:rsidR="08D5ED9B">
        <w:rPr>
          <w:sz w:val="22"/>
          <w:szCs w:val="22"/>
        </w:rPr>
        <w:t xml:space="preserve">This test plan contains all the requirements needed to test the software, a test suite that covers all editing menu functionality, and documentation of all the steps to apply each test case. The purpose of this project is to provide a comprehensive test plan document. This document covers all the </w:t>
      </w:r>
      <w:commentRangeStart w:id="24"/>
      <w:commentRangeStart w:id="1905955809"/>
      <w:r w:rsidRPr="7C727B28" w:rsidR="08D5ED9B">
        <w:rPr>
          <w:sz w:val="22"/>
          <w:szCs w:val="22"/>
        </w:rPr>
        <w:t xml:space="preserve">steps that </w:t>
      </w:r>
      <w:commentRangeEnd w:id="24"/>
      <w:r>
        <w:rPr>
          <w:rStyle w:val="CommentReference"/>
        </w:rPr>
        <w:commentReference w:id="24"/>
      </w:r>
      <w:commentRangeEnd w:id="1905955809"/>
      <w:r>
        <w:rPr>
          <w:rStyle w:val="CommentReference"/>
        </w:rPr>
        <w:commentReference w:id="1905955809"/>
      </w:r>
      <w:r w:rsidRPr="7C727B28" w:rsidR="08D5ED9B">
        <w:rPr>
          <w:sz w:val="22"/>
          <w:szCs w:val="22"/>
        </w:rPr>
        <w:t>needed to test each test case, elaborate on the purpose of each test case, and analyze the performance of the system after each test case.</w:t>
      </w:r>
    </w:p>
    <w:p w:rsidR="00941D93" w:rsidRDefault="00941D93" w14:paraId="6BB9E253" w14:textId="77777777"/>
    <w:p w:rsidR="00941D93" w:rsidRDefault="00941D93" w14:paraId="56DABE0D" w14:textId="77777777">
      <w:pPr>
        <w:pStyle w:val="Heading2"/>
      </w:pPr>
      <w:bookmarkStart w:name="_Toc37538226" w:id="25"/>
      <w:r>
        <w:t>Scope</w:t>
      </w:r>
      <w:bookmarkEnd w:id="25"/>
    </w:p>
    <w:p w:rsidR="75F80860" w:rsidP="07689BB6" w:rsidRDefault="75F80860" w14:paraId="6DC8A6ED" w14:textId="3A454D34" w14:noSpellErr="1">
      <w:pPr>
        <w:spacing w:line="259" w:lineRule="auto"/>
      </w:pPr>
      <w:r w:rsidR="75F80860">
        <w:rPr/>
        <w:t>This test plan started on April 8</w:t>
      </w:r>
      <w:r w:rsidRPr="7C727B28" w:rsidR="75F80860">
        <w:rPr>
          <w:vertAlign w:val="superscript"/>
        </w:rPr>
        <w:t>th</w:t>
      </w:r>
      <w:r w:rsidR="75F80860">
        <w:rPr/>
        <w:t xml:space="preserve"> and finished on April 21</w:t>
      </w:r>
      <w:r w:rsidRPr="7C727B28" w:rsidR="75F80860">
        <w:rPr>
          <w:vertAlign w:val="superscript"/>
        </w:rPr>
        <w:t>st</w:t>
      </w:r>
      <w:r w:rsidR="75F80860">
        <w:rPr/>
        <w:t>. The test plan improved by t</w:t>
      </w:r>
      <w:r w:rsidR="08045D09">
        <w:rPr/>
        <w:t>he review of other team members and the write</w:t>
      </w:r>
      <w:r w:rsidR="14C24EF9">
        <w:rPr/>
        <w:t>r</w:t>
      </w:r>
      <w:r w:rsidR="08045D09">
        <w:rPr/>
        <w:t xml:space="preserve"> used their feedback to provide a comprehensive test plan. </w:t>
      </w:r>
      <w:r w:rsidR="0CE24B0A">
        <w:rPr/>
        <w:t>GitHub was the</w:t>
      </w:r>
      <w:r w:rsidR="08045D09">
        <w:rPr/>
        <w:t xml:space="preserve"> </w:t>
      </w:r>
      <w:r w:rsidR="35466131">
        <w:rPr/>
        <w:t>platfo</w:t>
      </w:r>
      <w:r w:rsidR="1DC7F006">
        <w:rPr/>
        <w:t>r</w:t>
      </w:r>
      <w:r w:rsidR="35466131">
        <w:rPr/>
        <w:t xml:space="preserve">m </w:t>
      </w:r>
      <w:r w:rsidR="7D24DA4D">
        <w:rPr/>
        <w:t>to</w:t>
      </w:r>
      <w:r w:rsidR="342BB48D">
        <w:rPr/>
        <w:t xml:space="preserve"> </w:t>
      </w:r>
      <w:r w:rsidR="35466131">
        <w:rPr/>
        <w:t>communicat</w:t>
      </w:r>
      <w:r w:rsidR="31B2AC7E">
        <w:rPr/>
        <w:t>e</w:t>
      </w:r>
      <w:r w:rsidR="35466131">
        <w:rPr/>
        <w:t xml:space="preserve"> between the </w:t>
      </w:r>
      <w:r w:rsidR="5726EEEC">
        <w:rPr/>
        <w:t xml:space="preserve">team </w:t>
      </w:r>
      <w:commentRangeStart w:id="26"/>
      <w:commentRangeStart w:id="1530837638"/>
      <w:r w:rsidR="35466131">
        <w:rPr/>
        <w:t>members</w:t>
      </w:r>
      <w:commentRangeEnd w:id="26"/>
      <w:r>
        <w:rPr>
          <w:rStyle w:val="CommentReference"/>
        </w:rPr>
        <w:commentReference w:id="26"/>
      </w:r>
      <w:commentRangeEnd w:id="1530837638"/>
      <w:r>
        <w:rPr>
          <w:rStyle w:val="CommentReference"/>
        </w:rPr>
        <w:commentReference w:id="1530837638"/>
      </w:r>
      <w:r w:rsidR="1DC7DF8D">
        <w:rPr/>
        <w:t>.</w:t>
      </w:r>
    </w:p>
    <w:p w:rsidR="00941D93" w:rsidRDefault="00941D93" w14:paraId="23DE523C" w14:textId="77777777"/>
    <w:p w:rsidR="00941D93" w:rsidRDefault="00941D93" w14:paraId="5FE63A30" w14:textId="77777777" w14:noSpellErr="1">
      <w:pPr>
        <w:pStyle w:val="Heading2"/>
        <w:rPr/>
      </w:pPr>
      <w:bookmarkStart w:name="_Toc37538227" w:id="27"/>
      <w:commentRangeStart w:id="28"/>
      <w:commentRangeStart w:id="1202747926"/>
      <w:r w:rsidR="00941D93">
        <w:rPr/>
        <w:t>System Overview</w:t>
      </w:r>
      <w:bookmarkEnd w:id="27"/>
      <w:commentRangeEnd w:id="28"/>
      <w:r>
        <w:rPr>
          <w:rStyle w:val="CommentReference"/>
        </w:rPr>
        <w:commentReference w:id="28"/>
      </w:r>
      <w:commentRangeEnd w:id="1202747926"/>
      <w:r>
        <w:rPr>
          <w:rStyle w:val="CommentReference"/>
        </w:rPr>
        <w:commentReference w:id="1202747926"/>
      </w:r>
    </w:p>
    <w:p w:rsidR="7F60ADDF" w:rsidP="07689BB6" w:rsidRDefault="7F60ADDF" w14:paraId="7A4FBF35" w14:textId="34E0D478" w14:noSpellErr="1">
      <w:pPr>
        <w:spacing w:line="259" w:lineRule="auto"/>
      </w:pPr>
      <w:r w:rsidR="7F60ADDF">
        <w:rPr/>
        <w:t xml:space="preserve">The system is a database editor that uses XML to store the data. </w:t>
      </w:r>
      <w:commentRangeStart w:id="29"/>
      <w:commentRangeStart w:id="1999746643"/>
      <w:r w:rsidR="7F60ADDF">
        <w:rPr/>
        <w:t>This system is an interface for users</w:t>
      </w:r>
      <w:r w:rsidR="2F8E79DC">
        <w:rPr/>
        <w:t xml:space="preserve"> to manipulate the data in the database. User can add, remove, change, or search the data easier by using this sy</w:t>
      </w:r>
      <w:r w:rsidR="69CE2D5E">
        <w:rPr/>
        <w:t>s</w:t>
      </w:r>
      <w:r w:rsidR="2F8E79DC">
        <w:rPr/>
        <w:t xml:space="preserve">tem. </w:t>
      </w:r>
      <w:commentRangeEnd w:id="29"/>
      <w:r>
        <w:rPr>
          <w:rStyle w:val="CommentReference"/>
        </w:rPr>
        <w:commentReference w:id="29"/>
      </w:r>
      <w:commentRangeEnd w:id="1999746643"/>
      <w:r>
        <w:rPr>
          <w:rStyle w:val="CommentReference"/>
        </w:rPr>
        <w:commentReference w:id="1999746643"/>
      </w:r>
      <w:r w:rsidR="068AA28F">
        <w:rPr/>
        <w:t>When the user wants to start working with the editor, he/she must open a database edit window. This window displays the tables in a database. Initially, no database is loaded. There is a menu with File and Search. File has the options to open, close, and print tables. A user can open either a database description file or a data file. If a data file is opened, the corresponding database description is also opened. The database description window displays all the database tables. Selecting a table from this display opens the data table display in a new window</w:t>
      </w:r>
      <w:r w:rsidR="381C06A5">
        <w:rPr/>
        <w:t>. It is possible to open more than one database at a time. Opening a database table file results in the database description also being opened. It is possible to open more than one database at a time. All the windows associated with a specific database have the same color outline. Opening an already-opened table should result in the table editor window for that table being raised to the top of the screen and being visible.</w:t>
      </w:r>
    </w:p>
    <w:p w:rsidR="663C1C10" w:rsidP="663C1C10" w:rsidRDefault="663C1C10" w14:paraId="6E805EFC" w14:textId="1D4C4600">
      <w:pPr>
        <w:spacing w:line="259" w:lineRule="auto"/>
      </w:pPr>
    </w:p>
    <w:p w:rsidR="00150787" w:rsidP="00150787" w:rsidRDefault="00150787" w14:paraId="0D766251" w14:textId="77777777">
      <w:pPr>
        <w:pStyle w:val="Heading2"/>
      </w:pPr>
      <w:bookmarkStart w:name="_Toc37538228" w:id="30"/>
      <w:r>
        <w:t>Suspension and Exit Criteria</w:t>
      </w:r>
      <w:bookmarkEnd w:id="30"/>
    </w:p>
    <w:p w:rsidR="48A0C5FB" w:rsidP="07689BB6" w:rsidRDefault="48A0C5FB" w14:paraId="20374B9B" w14:textId="5937DCB5">
      <w:pPr>
        <w:spacing w:line="259" w:lineRule="auto"/>
      </w:pPr>
      <w:r w:rsidRPr="663C1C10">
        <w:rPr>
          <w:sz w:val="22"/>
          <w:szCs w:val="22"/>
        </w:rPr>
        <w:t>The exit criteria for this test plan is all the high critical tests must be passed and more than 60% of the medium critical test must be passed. Otherwise, we consider the system as a failed project and the test must be repeated after debugging the problems.</w:t>
      </w:r>
    </w:p>
    <w:p w:rsidR="663C1C10" w:rsidP="663C1C10" w:rsidRDefault="663C1C10" w14:paraId="03E56C3D" w14:textId="774BCD08">
      <w:pPr>
        <w:spacing w:line="259" w:lineRule="auto"/>
        <w:rPr>
          <w:sz w:val="22"/>
          <w:szCs w:val="22"/>
        </w:rPr>
      </w:pPr>
    </w:p>
    <w:p w:rsidR="00941D93" w:rsidRDefault="00941D93" w14:paraId="3657D4C1" w14:textId="77777777" w14:noSpellErr="1">
      <w:pPr>
        <w:pStyle w:val="Heading2"/>
        <w:rPr/>
      </w:pPr>
      <w:bookmarkStart w:name="_Toc37538229" w:id="31"/>
      <w:commentRangeStart w:id="32"/>
      <w:commentRangeStart w:id="1146733441"/>
      <w:r w:rsidR="00941D93">
        <w:rPr/>
        <w:t>Document Overview</w:t>
      </w:r>
      <w:bookmarkEnd w:id="31"/>
      <w:commentRangeEnd w:id="32"/>
      <w:r>
        <w:rPr>
          <w:rStyle w:val="CommentReference"/>
        </w:rPr>
        <w:commentReference w:id="32"/>
      </w:r>
      <w:commentRangeEnd w:id="1146733441"/>
      <w:r>
        <w:rPr>
          <w:rStyle w:val="CommentReference"/>
        </w:rPr>
        <w:commentReference w:id="1146733441"/>
      </w:r>
    </w:p>
    <w:p w:rsidR="392B328D" w:rsidP="07689BB6" w:rsidRDefault="392B328D" w14:paraId="2207EA78" w14:textId="1F19A2AF">
      <w:pPr>
        <w:spacing w:line="259" w:lineRule="auto"/>
      </w:pPr>
      <w:r w:rsidRPr="663C1C10">
        <w:rPr>
          <w:sz w:val="22"/>
          <w:szCs w:val="22"/>
        </w:rPr>
        <w:t>In chapter one, the system introduced, the scope of the project explained, the suspension and exit criteria specified, and an overview of the system provided. In chapter two, the test items and features explained. Chapter three is about the test approach and listed the test cases, the critical status of each test case, and demonstrated each test case objective. Chapter four each test case explained, the operation actions and the purpose of them provided. The expected results and the actual result can be found for each test case in this chapter. Finally, in Chapter five the test schedule is listed. The appendix is available in chapter six of this document.</w:t>
      </w:r>
    </w:p>
    <w:p w:rsidR="663C1C10" w:rsidP="663C1C10" w:rsidRDefault="663C1C10" w14:paraId="381DEF17" w14:textId="5F8F2FC0">
      <w:pPr>
        <w:spacing w:line="259" w:lineRule="auto"/>
        <w:rPr>
          <w:sz w:val="22"/>
          <w:szCs w:val="22"/>
        </w:rPr>
      </w:pPr>
    </w:p>
    <w:p w:rsidR="00941D93" w:rsidRDefault="007E0AF8" w14:paraId="071E4E01" w14:textId="77777777">
      <w:pPr>
        <w:pStyle w:val="Heading2"/>
      </w:pPr>
      <w:bookmarkStart w:name="_Toc37538230" w:id="33"/>
      <w:r>
        <w:t>References</w:t>
      </w:r>
      <w:bookmarkEnd w:id="33"/>
    </w:p>
    <w:p w:rsidR="77C7CABA" w:rsidP="07689BB6" w:rsidRDefault="77C7CABA" w14:paraId="57354F4A" w14:textId="61CDDB9A">
      <w:pPr>
        <w:spacing w:line="259" w:lineRule="auto"/>
      </w:pPr>
      <w:r>
        <w:t>[1] Spec.docx</w:t>
      </w:r>
    </w:p>
    <w:p w:rsidR="00941D93" w:rsidRDefault="00941D93" w14:paraId="52E56223" w14:textId="77777777"/>
    <w:p w:rsidR="007A4335" w:rsidP="007A4335" w:rsidRDefault="007A4335" w14:paraId="6A483E30" w14:textId="77777777">
      <w:pPr>
        <w:pStyle w:val="Heading1"/>
        <w:pageBreakBefore w:val="0"/>
      </w:pPr>
      <w:bookmarkStart w:name="_Toc227033591" w:id="34"/>
      <w:r>
        <w:br w:type="page"/>
      </w:r>
      <w:bookmarkStart w:name="_Toc37538231" w:id="35"/>
      <w:r>
        <w:lastRenderedPageBreak/>
        <w:t>Test Items and Features</w:t>
      </w:r>
      <w:bookmarkEnd w:id="34"/>
      <w:bookmarkEnd w:id="35"/>
    </w:p>
    <w:p w:rsidR="53DD866F" w:rsidP="07689BB6" w:rsidRDefault="53DD866F" w14:paraId="3887E63F" w14:textId="5B58CDDB">
      <w:pPr>
        <w:spacing w:line="259" w:lineRule="auto"/>
      </w:pPr>
      <w:r w:rsidRPr="07689BB6">
        <w:rPr>
          <w:sz w:val="22"/>
          <w:szCs w:val="22"/>
        </w:rPr>
        <w:t>In this test, our focus will be on editing menu operations. All the possible functions and operations must be tested. There are some common user actions that need to be tested. The functions that are provided on the menu are inserting, deleting, copying, pasting, Search, and undo. We will go through each of them and provide appropriate tests for each of these functions.</w:t>
      </w:r>
    </w:p>
    <w:p w:rsidR="07689BB6" w:rsidP="07689BB6" w:rsidRDefault="07689BB6" w14:paraId="7B63C93C" w14:textId="776D753C">
      <w:pPr>
        <w:spacing w:line="259" w:lineRule="auto"/>
      </w:pPr>
    </w:p>
    <w:p w:rsidR="3365D076" w:rsidP="07689BB6" w:rsidRDefault="3365D076" w14:paraId="63FBF952" w14:textId="3FDD3F15">
      <w:pPr>
        <w:pStyle w:val="Heading2"/>
      </w:pPr>
      <w:bookmarkStart w:name="_Toc37538232" w:id="36"/>
      <w:r>
        <w:t>Undo</w:t>
      </w:r>
      <w:bookmarkEnd w:id="36"/>
    </w:p>
    <w:p w:rsidR="0A0717C6" w:rsidP="07689BB6" w:rsidRDefault="0A0717C6" w14:paraId="5ABCE995" w14:textId="7D8B35F2">
      <w:r w:rsidRPr="663C1C10">
        <w:rPr>
          <w:sz w:val="22"/>
          <w:szCs w:val="22"/>
        </w:rPr>
        <w:t>This function reverses the last command or deletes the last entry the user typed. This function can be active by pointer or just press its shortcut (^z). This function works by storing the last changes made. By calling this function, the last changes will be overwritten on what we have.</w:t>
      </w:r>
    </w:p>
    <w:p w:rsidR="663C1C10" w:rsidP="663C1C10" w:rsidRDefault="663C1C10" w14:paraId="6C0E36D7" w14:textId="239D70DF">
      <w:pPr>
        <w:rPr>
          <w:sz w:val="22"/>
          <w:szCs w:val="22"/>
        </w:rPr>
      </w:pPr>
    </w:p>
    <w:p w:rsidR="21102E45" w:rsidP="07689BB6" w:rsidRDefault="21102E45" w14:paraId="0AC6F5F6" w14:textId="02B825B2">
      <w:pPr>
        <w:pStyle w:val="Heading2"/>
      </w:pPr>
      <w:bookmarkStart w:name="_Toc37538233" w:id="37"/>
      <w:r>
        <w:t>Copy Row</w:t>
      </w:r>
      <w:bookmarkEnd w:id="37"/>
    </w:p>
    <w:p w:rsidR="4F27CC7A" w:rsidP="07689BB6" w:rsidRDefault="4F27CC7A" w14:paraId="2F7B1061" w14:textId="12BE2334">
      <w:pPr>
        <w:spacing w:line="259" w:lineRule="auto"/>
      </w:pPr>
      <w:r w:rsidRPr="663C1C10">
        <w:rPr>
          <w:sz w:val="22"/>
          <w:szCs w:val="22"/>
        </w:rPr>
        <w:t>This function copies the selection from the table and stores it in the clipboard of the O.S. It can be paste in another cell or can be paste in space in another software or document. The shortcut to copy a row is (^c). The clipboard of the O.S. just can store one content. That means by copy two different objects at a different time, the second one will overwrite on the first one.</w:t>
      </w:r>
    </w:p>
    <w:p w:rsidR="663C1C10" w:rsidP="663C1C10" w:rsidRDefault="663C1C10" w14:paraId="4060EA5F" w14:textId="18F188B3">
      <w:pPr>
        <w:spacing w:line="259" w:lineRule="auto"/>
        <w:rPr>
          <w:sz w:val="22"/>
          <w:szCs w:val="22"/>
        </w:rPr>
      </w:pPr>
    </w:p>
    <w:p w:rsidR="21102E45" w:rsidP="07689BB6" w:rsidRDefault="21102E45" w14:paraId="6EA2CC52" w14:textId="1172F4A7">
      <w:pPr>
        <w:pStyle w:val="Heading2"/>
      </w:pPr>
      <w:bookmarkStart w:name="_Toc37538234" w:id="38"/>
      <w:r>
        <w:t>Paste Row</w:t>
      </w:r>
      <w:bookmarkEnd w:id="38"/>
    </w:p>
    <w:p w:rsidR="584578AF" w:rsidP="07689BB6" w:rsidRDefault="584578AF" w14:paraId="4CF46738" w14:textId="059F79C9">
      <w:pPr>
        <w:spacing w:line="259" w:lineRule="auto"/>
      </w:pPr>
      <w:r w:rsidRPr="663C1C10">
        <w:rPr>
          <w:sz w:val="22"/>
          <w:szCs w:val="22"/>
        </w:rPr>
        <w:t xml:space="preserve">This function pastes the content in the clipboard of the O.S. into the selected cell. This function can apply for multiple times. So, the users can paste the content into multiple cells without losing the content. This function can be called by using the pointer or using the (^p) shortcut.  </w:t>
      </w:r>
    </w:p>
    <w:p w:rsidR="663C1C10" w:rsidP="663C1C10" w:rsidRDefault="663C1C10" w14:paraId="5C0612C6" w14:textId="1135841B">
      <w:pPr>
        <w:spacing w:line="259" w:lineRule="auto"/>
        <w:rPr>
          <w:sz w:val="22"/>
          <w:szCs w:val="22"/>
        </w:rPr>
      </w:pPr>
    </w:p>
    <w:p w:rsidR="21102E45" w:rsidP="07689BB6" w:rsidRDefault="21102E45" w14:paraId="0B0066F6" w14:textId="4DDE3BD2">
      <w:pPr>
        <w:pStyle w:val="Heading2"/>
      </w:pPr>
      <w:bookmarkStart w:name="_Toc37538235" w:id="39"/>
      <w:r>
        <w:t>Insert Row</w:t>
      </w:r>
      <w:bookmarkEnd w:id="39"/>
    </w:p>
    <w:p w:rsidR="21102E45" w:rsidP="07689BB6" w:rsidRDefault="21102E45" w14:paraId="7C4D93CA" w14:textId="52493C0F">
      <w:pPr>
        <w:spacing w:line="259" w:lineRule="auto"/>
      </w:pPr>
      <w:r>
        <w:t xml:space="preserve">This function helps </w:t>
      </w:r>
      <w:r w:rsidR="5EC69AEC">
        <w:t xml:space="preserve">the </w:t>
      </w:r>
      <w:r>
        <w:t>user</w:t>
      </w:r>
      <w:r w:rsidR="6A845351">
        <w:t>s</w:t>
      </w:r>
      <w:r>
        <w:t xml:space="preserve"> to add a new entity </w:t>
      </w:r>
      <w:r w:rsidR="3CC128D9">
        <w:t>to</w:t>
      </w:r>
      <w:r w:rsidR="6AA7F262">
        <w:t xml:space="preserve"> </w:t>
      </w:r>
      <w:r>
        <w:t xml:space="preserve">the dataset. Technically it creates a new row in the table. This function </w:t>
      </w:r>
      <w:r w:rsidR="7F7DA985">
        <w:t xml:space="preserve">stores the new entity by </w:t>
      </w:r>
      <w:r>
        <w:t>add</w:t>
      </w:r>
      <w:r w:rsidR="63EB6F4B">
        <w:t>ing</w:t>
      </w:r>
      <w:r>
        <w:t xml:space="preserve"> a new node to the XML file too. Th</w:t>
      </w:r>
      <w:r w:rsidR="2FEC06D9">
        <w:t xml:space="preserve">is function can be active by using </w:t>
      </w:r>
      <w:r w:rsidR="0751DBA5">
        <w:t xml:space="preserve">a </w:t>
      </w:r>
      <w:r w:rsidR="2FEC06D9">
        <w:t>pointer or press the shortcut (^</w:t>
      </w:r>
      <w:proofErr w:type="spellStart"/>
      <w:r w:rsidR="2FEC06D9">
        <w:t>i</w:t>
      </w:r>
      <w:proofErr w:type="spellEnd"/>
      <w:r w:rsidR="2FEC06D9">
        <w:t xml:space="preserve">). </w:t>
      </w:r>
    </w:p>
    <w:p w:rsidR="663C1C10" w:rsidP="663C1C10" w:rsidRDefault="663C1C10" w14:paraId="2BD4756C" w14:textId="34D00ECE">
      <w:pPr>
        <w:spacing w:line="259" w:lineRule="auto"/>
      </w:pPr>
    </w:p>
    <w:p w:rsidR="21102E45" w:rsidP="07689BB6" w:rsidRDefault="21102E45" w14:paraId="65E10C0C" w14:textId="7781D324">
      <w:pPr>
        <w:pStyle w:val="Heading2"/>
      </w:pPr>
      <w:bookmarkStart w:name="_Toc37538236" w:id="40"/>
      <w:r>
        <w:t>Delete Row</w:t>
      </w:r>
      <w:bookmarkEnd w:id="40"/>
    </w:p>
    <w:p w:rsidR="69C27E24" w:rsidP="07689BB6" w:rsidRDefault="69C27E24" w14:paraId="64A761AE" w14:textId="6E762A2A">
      <w:pPr>
        <w:spacing w:line="259" w:lineRule="auto"/>
      </w:pPr>
      <w:r>
        <w:t>It deletes select</w:t>
      </w:r>
      <w:r w:rsidR="64B9659D">
        <w:t>ed</w:t>
      </w:r>
      <w:r>
        <w:t xml:space="preserve"> row from the table. This function removes an entity from the</w:t>
      </w:r>
      <w:r w:rsidR="11D6BC70">
        <w:t xml:space="preserve"> database. It can be called by pointer or pressing the shortcut (^d)</w:t>
      </w:r>
      <w:r w:rsidR="783BB0B7">
        <w:t>.</w:t>
      </w:r>
    </w:p>
    <w:p w:rsidR="663C1C10" w:rsidP="663C1C10" w:rsidRDefault="663C1C10" w14:paraId="67588571" w14:textId="225A7B5B">
      <w:pPr>
        <w:spacing w:line="259" w:lineRule="auto"/>
      </w:pPr>
    </w:p>
    <w:p w:rsidR="21102E45" w:rsidP="07689BB6" w:rsidRDefault="21102E45" w14:paraId="2AA6B3AB" w14:textId="01B01EE9">
      <w:pPr>
        <w:pStyle w:val="Heading2"/>
        <w:spacing w:line="259" w:lineRule="auto"/>
      </w:pPr>
      <w:bookmarkStart w:name="_Toc37538237" w:id="41"/>
      <w:r>
        <w:t>Search</w:t>
      </w:r>
      <w:bookmarkEnd w:id="41"/>
    </w:p>
    <w:p w:rsidR="66F5798B" w:rsidP="07689BB6" w:rsidRDefault="66F5798B" w14:paraId="6C6EA587" w14:textId="1ACFC870">
      <w:pPr>
        <w:spacing w:line="259" w:lineRule="auto"/>
      </w:pPr>
      <w:r>
        <w:t>This function helps users to find a specific string they are looking for. This funct</w:t>
      </w:r>
      <w:r w:rsidR="51DE2C1B">
        <w:t xml:space="preserve">ion doesn’t have any shortcut and must be called by </w:t>
      </w:r>
      <w:r w:rsidR="4408A164">
        <w:t xml:space="preserve">the </w:t>
      </w:r>
      <w:r w:rsidR="51DE2C1B">
        <w:t>pointer. The GUI could provide a shortcut for this action, but</w:t>
      </w:r>
      <w:r w:rsidR="7A7F4BDE">
        <w:t xml:space="preserve"> it didn’t.</w:t>
      </w:r>
    </w:p>
    <w:p w:rsidR="663C1C10" w:rsidP="663C1C10" w:rsidRDefault="663C1C10" w14:paraId="1DDB956F" w14:textId="34F6279E">
      <w:pPr>
        <w:spacing w:line="259" w:lineRule="auto"/>
      </w:pPr>
    </w:p>
    <w:p w:rsidR="21102E45" w:rsidP="07689BB6" w:rsidRDefault="21102E45" w14:paraId="00ABADA0" w14:textId="71C70135">
      <w:pPr>
        <w:pStyle w:val="Heading3"/>
      </w:pPr>
      <w:bookmarkStart w:name="_Toc37538238" w:id="42"/>
      <w:r>
        <w:t>Search and Replace Elements</w:t>
      </w:r>
      <w:bookmarkEnd w:id="42"/>
    </w:p>
    <w:p w:rsidR="417FB5A5" w:rsidP="07689BB6" w:rsidRDefault="417FB5A5" w14:paraId="1DC3150D" w14:textId="2EA5259A">
      <w:r w:rsidRPr="663C1C10">
        <w:rPr>
          <w:sz w:val="22"/>
          <w:szCs w:val="22"/>
        </w:rPr>
        <w:t xml:space="preserve">Users can use the find function or they can use find and replace action. It helps the users to find specific data and replace the cell by another value. The </w:t>
      </w:r>
      <w:proofErr w:type="spellStart"/>
      <w:r w:rsidRPr="663C1C10">
        <w:rPr>
          <w:sz w:val="22"/>
          <w:szCs w:val="22"/>
        </w:rPr>
        <w:t>ReplaceAll</w:t>
      </w:r>
      <w:proofErr w:type="spellEnd"/>
      <w:r w:rsidRPr="663C1C10">
        <w:rPr>
          <w:sz w:val="22"/>
          <w:szCs w:val="22"/>
        </w:rPr>
        <w:t xml:space="preserve"> function is already implemented in the GUI. Thus, the users don’t need to replace the previous value by a new value one by one.</w:t>
      </w:r>
    </w:p>
    <w:p w:rsidR="663C1C10" w:rsidP="663C1C10" w:rsidRDefault="663C1C10" w14:paraId="643C946A" w14:textId="0B8E893F">
      <w:pPr>
        <w:rPr>
          <w:sz w:val="22"/>
          <w:szCs w:val="22"/>
        </w:rPr>
      </w:pPr>
    </w:p>
    <w:p w:rsidR="21102E45" w:rsidP="07689BB6" w:rsidRDefault="21102E45" w14:paraId="0CDE1D59" w14:textId="13E7D63D">
      <w:pPr>
        <w:pStyle w:val="Heading3"/>
      </w:pPr>
      <w:bookmarkStart w:name="_Toc37538239" w:id="43"/>
      <w:r>
        <w:t>Find Match Cases</w:t>
      </w:r>
      <w:bookmarkEnd w:id="43"/>
    </w:p>
    <w:p w:rsidR="0FEDD089" w:rsidP="07689BB6" w:rsidRDefault="0FEDD089" w14:paraId="20EA0DAC" w14:textId="2814B511">
      <w:r w:rsidRPr="663C1C10">
        <w:rPr>
          <w:sz w:val="22"/>
          <w:szCs w:val="22"/>
        </w:rPr>
        <w:t>Find Match Case option helps users to find the exact match they are looking for. This option helps them to find the result they want more accurate. It shows the cells that have the word inside them.</w:t>
      </w:r>
    </w:p>
    <w:p w:rsidR="663C1C10" w:rsidP="663C1C10" w:rsidRDefault="663C1C10" w14:paraId="2F24D447" w14:textId="656AB5E7">
      <w:pPr>
        <w:rPr>
          <w:sz w:val="22"/>
          <w:szCs w:val="22"/>
        </w:rPr>
      </w:pPr>
    </w:p>
    <w:p w:rsidR="21102E45" w:rsidP="07689BB6" w:rsidRDefault="21102E45" w14:paraId="2F783AFD" w14:textId="5EB43980">
      <w:pPr>
        <w:pStyle w:val="Heading3"/>
      </w:pPr>
      <w:bookmarkStart w:name="_Toc37538240" w:id="44"/>
      <w:r>
        <w:t>Find Match Whole Words</w:t>
      </w:r>
      <w:bookmarkEnd w:id="44"/>
    </w:p>
    <w:p w:rsidR="75188808" w:rsidP="07689BB6" w:rsidRDefault="75188808" w14:paraId="4E132908" w14:textId="30AC0F4B">
      <w:pPr>
        <w:spacing w:line="259" w:lineRule="auto"/>
      </w:pPr>
      <w:r w:rsidRPr="663C1C10">
        <w:rPr>
          <w:sz w:val="22"/>
          <w:szCs w:val="22"/>
        </w:rPr>
        <w:t>This option helps the user to find the exact word they want on the table. This option just returns the cells that have the exact word the users searched.</w:t>
      </w:r>
    </w:p>
    <w:p w:rsidR="663C1C10" w:rsidP="663C1C10" w:rsidRDefault="663C1C10" w14:paraId="52300237" w14:textId="7B7506BD">
      <w:pPr>
        <w:spacing w:line="259" w:lineRule="auto"/>
        <w:rPr>
          <w:sz w:val="22"/>
          <w:szCs w:val="22"/>
        </w:rPr>
      </w:pPr>
    </w:p>
    <w:p w:rsidR="00941D93" w:rsidRDefault="00941D93" w14:paraId="2589FEEC" w14:textId="77777777">
      <w:pPr>
        <w:pStyle w:val="Heading1"/>
      </w:pPr>
      <w:bookmarkStart w:name="_Toc37538241" w:id="45"/>
      <w:r>
        <w:lastRenderedPageBreak/>
        <w:t>Testing Approach</w:t>
      </w:r>
      <w:bookmarkEnd w:id="45"/>
    </w:p>
    <w:p w:rsidR="00941D93" w:rsidRDefault="00941D93" w14:paraId="5043CB0F" w14:textId="77777777"/>
    <w:p w:rsidR="0244A7BF" w:rsidP="07689BB6" w:rsidRDefault="0244A7BF" w14:paraId="2781D468" w14:textId="6D17AFDC" w14:noSpellErr="1">
      <w:r w:rsidRPr="7C727B28" w:rsidR="0244A7BF">
        <w:rPr>
          <w:sz w:val="22"/>
          <w:szCs w:val="22"/>
        </w:rPr>
        <w:t xml:space="preserve">In this test, we try to test the functionalities of the editing menu in the database editor software. </w:t>
      </w:r>
      <w:commentRangeStart w:id="46"/>
      <w:commentRangeStart w:id="1554928254"/>
      <w:r w:rsidRPr="7C727B28" w:rsidR="0244A7BF">
        <w:rPr>
          <w:sz w:val="22"/>
          <w:szCs w:val="22"/>
        </w:rPr>
        <w:t xml:space="preserve">The purpose of this testing is to check the functionality </w:t>
      </w:r>
      <w:commentRangeEnd w:id="46"/>
      <w:r>
        <w:rPr>
          <w:rStyle w:val="CommentReference"/>
        </w:rPr>
        <w:commentReference w:id="46"/>
      </w:r>
      <w:commentRangeEnd w:id="1554928254"/>
      <w:r>
        <w:rPr>
          <w:rStyle w:val="CommentReference"/>
        </w:rPr>
        <w:commentReference w:id="1554928254"/>
      </w:r>
      <w:r w:rsidRPr="7C727B28" w:rsidR="0244A7BF">
        <w:rPr>
          <w:sz w:val="22"/>
          <w:szCs w:val="22"/>
        </w:rPr>
        <w:t xml:space="preserve">of the edit menu and find any possible scenarios that cause any error. We will use black-box testing as our approach. We do not have any access to the software codes, and this is the reason we chose black box testing. We will try different scenarios, inputs, and check the boundaries to be sure the edit menu works and all the functions inside the edit menu are working without any problem. We will categories the test cases by low, medium, and high critical condition. These labels help debuggers to address the problems based on the priority of fixing the issues.  </w:t>
      </w:r>
    </w:p>
    <w:p w:rsidR="663C1C10" w:rsidP="663C1C10" w:rsidRDefault="663C1C10" w14:paraId="0983C849" w14:textId="195F0186">
      <w:pPr>
        <w:rPr>
          <w:sz w:val="22"/>
          <w:szCs w:val="22"/>
        </w:rPr>
      </w:pPr>
    </w:p>
    <w:p w:rsidR="009069AE" w:rsidRDefault="009069AE" w14:paraId="07459315" w14:textId="77777777">
      <w:pPr>
        <w:pStyle w:val="ListBullet"/>
        <w:numPr>
          <w:ilvl w:val="0"/>
          <w:numId w:val="0"/>
        </w:numPr>
        <w:ind w:left="576" w:hanging="360"/>
      </w:pPr>
    </w:p>
    <w:p w:rsidR="009069AE" w:rsidP="009069AE" w:rsidRDefault="009069AE" w14:paraId="4A8B7B50" w14:textId="77777777">
      <w:pPr>
        <w:pStyle w:val="Caption"/>
        <w:keepNext/>
      </w:pPr>
      <w:bookmarkStart w:name="_Ref234215049" w:id="47"/>
      <w:r>
        <w:t>Table 1: Test Plan</w:t>
      </w:r>
      <w:bookmarkEnd w:id="47"/>
    </w:p>
    <w:tbl>
      <w:tblPr>
        <w:tblW w:w="9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290"/>
        <w:gridCol w:w="5378"/>
        <w:gridCol w:w="1638"/>
      </w:tblGrid>
      <w:tr w:rsidR="007A4335" w:rsidTr="7C727B28" w14:paraId="34278B23" w14:textId="77777777">
        <w:trPr>
          <w:trHeight w:val="360"/>
        </w:trPr>
        <w:tc>
          <w:tcPr>
            <w:tcW w:w="9306" w:type="dxa"/>
            <w:gridSpan w:val="3"/>
            <w:shd w:val="clear" w:color="auto" w:fill="E0E0E0"/>
            <w:tcMar/>
          </w:tcPr>
          <w:p w:rsidR="007A4335" w:rsidP="009162F5" w:rsidRDefault="007A4335" w14:paraId="6537F28F" w14:textId="77777777">
            <w:pPr>
              <w:jc w:val="center"/>
              <w:rPr>
                <w:b/>
              </w:rPr>
            </w:pPr>
          </w:p>
          <w:p w:rsidR="007A4335" w:rsidP="009162F5" w:rsidRDefault="007A4335" w14:paraId="186A51CD" w14:textId="77777777">
            <w:pPr>
              <w:jc w:val="center"/>
              <w:rPr>
                <w:b/>
              </w:rPr>
            </w:pPr>
            <w:r>
              <w:rPr>
                <w:b/>
              </w:rPr>
              <w:t>TEST SUITE &lt;Identifier&gt;</w:t>
            </w:r>
          </w:p>
        </w:tc>
      </w:tr>
      <w:tr w:rsidR="007A4335" w:rsidTr="7C727B28" w14:paraId="3B3CA702" w14:textId="77777777">
        <w:trPr>
          <w:trHeight w:val="360"/>
        </w:trPr>
        <w:tc>
          <w:tcPr>
            <w:tcW w:w="2290" w:type="dxa"/>
            <w:shd w:val="clear" w:color="auto" w:fill="auto"/>
            <w:tcMar/>
          </w:tcPr>
          <w:p w:rsidR="007A4335" w:rsidP="009162F5" w:rsidRDefault="007A4335" w14:paraId="10F584A3" w14:textId="77777777">
            <w:pPr>
              <w:jc w:val="center"/>
              <w:rPr>
                <w:b/>
              </w:rPr>
            </w:pPr>
            <w:r>
              <w:rPr>
                <w:b/>
              </w:rPr>
              <w:t>Description of Test Suite</w:t>
            </w:r>
          </w:p>
        </w:tc>
        <w:tc>
          <w:tcPr>
            <w:tcW w:w="7016" w:type="dxa"/>
            <w:gridSpan w:val="2"/>
            <w:shd w:val="clear" w:color="auto" w:fill="auto"/>
            <w:tcMar/>
          </w:tcPr>
          <w:p w:rsidR="007A4335" w:rsidP="07689BB6" w:rsidRDefault="3F229F4C" w14:paraId="6DFB9E20" w14:textId="620A5A01">
            <w:pPr>
              <w:jc w:val="center"/>
              <w:rPr>
                <w:b/>
                <w:bCs/>
              </w:rPr>
            </w:pPr>
            <w:r w:rsidRPr="07689BB6">
              <w:rPr>
                <w:b/>
                <w:bCs/>
              </w:rPr>
              <w:t>In this test suite, the focus is to test edit menu operations on the software</w:t>
            </w:r>
            <w:r w:rsidRPr="07689BB6" w:rsidR="57E54D51">
              <w:rPr>
                <w:b/>
                <w:bCs/>
              </w:rPr>
              <w:t>. This test suite is included testing for inserting, deleting, copying, pasting, Search, and undo</w:t>
            </w:r>
          </w:p>
        </w:tc>
      </w:tr>
      <w:tr w:rsidR="007A4335" w:rsidTr="7C727B28" w14:paraId="25FACD80" w14:textId="77777777">
        <w:trPr>
          <w:trHeight w:val="360"/>
        </w:trPr>
        <w:tc>
          <w:tcPr>
            <w:tcW w:w="2290" w:type="dxa"/>
            <w:shd w:val="clear" w:color="auto" w:fill="E0E0E0"/>
            <w:tcMar/>
          </w:tcPr>
          <w:p w:rsidR="007A4335" w:rsidP="009162F5" w:rsidRDefault="007A4335" w14:paraId="5DC98EAD" w14:textId="77777777">
            <w:pPr>
              <w:jc w:val="center"/>
              <w:rPr>
                <w:b/>
              </w:rPr>
            </w:pPr>
            <w:r>
              <w:rPr>
                <w:b/>
              </w:rPr>
              <w:t>Test Case Identifier</w:t>
            </w:r>
          </w:p>
        </w:tc>
        <w:tc>
          <w:tcPr>
            <w:tcW w:w="5378" w:type="dxa"/>
            <w:shd w:val="clear" w:color="auto" w:fill="E0E0E0"/>
            <w:tcMar/>
          </w:tcPr>
          <w:p w:rsidR="007A4335" w:rsidP="009162F5" w:rsidRDefault="007A4335" w14:paraId="6510F2A9" w14:textId="77777777">
            <w:pPr>
              <w:jc w:val="center"/>
              <w:rPr>
                <w:b/>
              </w:rPr>
            </w:pPr>
            <w:r>
              <w:rPr>
                <w:b/>
              </w:rPr>
              <w:t>Objective</w:t>
            </w:r>
          </w:p>
        </w:tc>
        <w:tc>
          <w:tcPr>
            <w:tcW w:w="1638" w:type="dxa"/>
            <w:shd w:val="clear" w:color="auto" w:fill="E0E0E0"/>
            <w:tcMar/>
          </w:tcPr>
          <w:p w:rsidR="007A4335" w:rsidP="009162F5" w:rsidRDefault="00013402" w14:paraId="48C2C0C3" w14:textId="77777777">
            <w:pPr>
              <w:jc w:val="center"/>
              <w:rPr>
                <w:b/>
              </w:rPr>
            </w:pPr>
            <w:r>
              <w:rPr>
                <w:b/>
              </w:rPr>
              <w:t>Criticality</w:t>
            </w:r>
          </w:p>
        </w:tc>
      </w:tr>
      <w:tr w:rsidR="007A4335" w:rsidTr="7C727B28" w14:paraId="70DF9E56" w14:textId="77777777">
        <w:trPr>
          <w:trHeight w:val="378"/>
        </w:trPr>
        <w:tc>
          <w:tcPr>
            <w:tcW w:w="2290" w:type="dxa"/>
            <w:tcMar/>
          </w:tcPr>
          <w:p w:rsidR="007A4335" w:rsidP="009162F5" w:rsidRDefault="60594101" w14:paraId="44E871BC" w14:textId="6C351DA2" w14:noSpellErr="1">
            <w:pPr>
              <w:jc w:val="center"/>
            </w:pPr>
            <w:commentRangeStart w:id="48"/>
            <w:commentRangeStart w:id="747686599"/>
            <w:r w:rsidR="7297C688">
              <w:rPr/>
              <w:t>Test Case 1</w:t>
            </w:r>
            <w:commentRangeEnd w:id="48"/>
            <w:r>
              <w:rPr>
                <w:rStyle w:val="CommentReference"/>
              </w:rPr>
              <w:commentReference w:id="48"/>
            </w:r>
            <w:commentRangeEnd w:id="747686599"/>
            <w:r>
              <w:rPr>
                <w:rStyle w:val="CommentReference"/>
              </w:rPr>
              <w:commentReference w:id="747686599"/>
            </w:r>
          </w:p>
        </w:tc>
        <w:tc>
          <w:tcPr>
            <w:tcW w:w="5378" w:type="dxa"/>
            <w:shd w:val="clear" w:color="auto" w:fill="auto"/>
            <w:tcMar/>
          </w:tcPr>
          <w:p w:rsidR="007A4335" w:rsidP="07689BB6" w:rsidRDefault="60594101" w14:paraId="144A5D23" w14:textId="3E8D5DED">
            <w:pPr>
              <w:jc w:val="center"/>
              <w:rPr>
                <w:b/>
                <w:bCs/>
              </w:rPr>
            </w:pPr>
            <w:r w:rsidRPr="07689BB6">
              <w:rPr>
                <w:b/>
                <w:bCs/>
              </w:rPr>
              <w:t>Test the functionality of UNDO</w:t>
            </w:r>
          </w:p>
        </w:tc>
        <w:tc>
          <w:tcPr>
            <w:tcW w:w="1638" w:type="dxa"/>
            <w:shd w:val="clear" w:color="auto" w:fill="auto"/>
            <w:tcMar/>
          </w:tcPr>
          <w:p w:rsidR="007A4335" w:rsidP="07689BB6" w:rsidRDefault="0D04ECC9" w14:paraId="738610EB" w14:textId="4688F5CA">
            <w:pPr>
              <w:jc w:val="center"/>
              <w:rPr>
                <w:b/>
                <w:bCs/>
              </w:rPr>
            </w:pPr>
            <w:r w:rsidRPr="07689BB6">
              <w:rPr>
                <w:b/>
                <w:bCs/>
              </w:rPr>
              <w:t>High</w:t>
            </w:r>
          </w:p>
        </w:tc>
      </w:tr>
      <w:tr w:rsidR="007A4335" w:rsidTr="7C727B28" w14:paraId="637805D2" w14:textId="77777777">
        <w:trPr>
          <w:trHeight w:val="378"/>
        </w:trPr>
        <w:tc>
          <w:tcPr>
            <w:tcW w:w="2290" w:type="dxa"/>
            <w:tcMar/>
          </w:tcPr>
          <w:p w:rsidR="007A4335" w:rsidP="009162F5" w:rsidRDefault="60594101" w14:paraId="463F29E8" w14:textId="6B41BF33" w14:noSpellErr="1">
            <w:pPr>
              <w:jc w:val="center"/>
            </w:pPr>
            <w:commentRangeStart w:id="49"/>
            <w:commentRangeStart w:id="1165381168"/>
            <w:r w:rsidR="7297C688">
              <w:rPr/>
              <w:t>Test Case 2</w:t>
            </w:r>
            <w:commentRangeEnd w:id="49"/>
            <w:r>
              <w:rPr>
                <w:rStyle w:val="CommentReference"/>
              </w:rPr>
              <w:commentReference w:id="49"/>
            </w:r>
            <w:commentRangeEnd w:id="1165381168"/>
            <w:r>
              <w:rPr>
                <w:rStyle w:val="CommentReference"/>
              </w:rPr>
              <w:commentReference w:id="1165381168"/>
            </w:r>
          </w:p>
        </w:tc>
        <w:tc>
          <w:tcPr>
            <w:tcW w:w="5378" w:type="dxa"/>
            <w:shd w:val="clear" w:color="auto" w:fill="auto"/>
            <w:tcMar/>
          </w:tcPr>
          <w:p w:rsidR="007A4335" w:rsidP="07689BB6" w:rsidRDefault="60594101" w14:paraId="3B7B4B86" w14:textId="7B6F5BAB">
            <w:pPr>
              <w:jc w:val="center"/>
              <w:rPr>
                <w:b/>
                <w:bCs/>
              </w:rPr>
            </w:pPr>
            <w:r w:rsidRPr="07689BB6">
              <w:rPr>
                <w:b/>
                <w:bCs/>
              </w:rPr>
              <w:t>Test the functionality of COPY ROW</w:t>
            </w:r>
          </w:p>
        </w:tc>
        <w:tc>
          <w:tcPr>
            <w:tcW w:w="1638" w:type="dxa"/>
            <w:shd w:val="clear" w:color="auto" w:fill="auto"/>
            <w:tcMar/>
          </w:tcPr>
          <w:p w:rsidR="007A4335" w:rsidP="07689BB6" w:rsidRDefault="754BBE49" w14:paraId="3A0FF5F2" w14:textId="6A0759B0">
            <w:pPr>
              <w:jc w:val="center"/>
              <w:rPr>
                <w:b/>
                <w:bCs/>
              </w:rPr>
            </w:pPr>
            <w:r w:rsidRPr="07689BB6">
              <w:rPr>
                <w:b/>
                <w:bCs/>
              </w:rPr>
              <w:t>Medium</w:t>
            </w:r>
          </w:p>
        </w:tc>
      </w:tr>
      <w:tr w:rsidR="07689BB6" w:rsidTr="7C727B28" w14:paraId="4F2DAB8F" w14:textId="77777777">
        <w:trPr>
          <w:trHeight w:val="378"/>
        </w:trPr>
        <w:tc>
          <w:tcPr>
            <w:tcW w:w="2290" w:type="dxa"/>
            <w:tcMar/>
          </w:tcPr>
          <w:p w:rsidR="60594101" w:rsidP="07689BB6" w:rsidRDefault="60594101" w14:paraId="336CB3FE" w14:textId="4B7C01A6">
            <w:pPr>
              <w:jc w:val="center"/>
            </w:pPr>
            <w:r>
              <w:t>Test Case 3</w:t>
            </w:r>
          </w:p>
        </w:tc>
        <w:tc>
          <w:tcPr>
            <w:tcW w:w="5378" w:type="dxa"/>
            <w:shd w:val="clear" w:color="auto" w:fill="auto"/>
            <w:tcMar/>
          </w:tcPr>
          <w:p w:rsidR="60594101" w:rsidP="07689BB6" w:rsidRDefault="60594101" w14:paraId="2889FC53" w14:textId="046D54C6">
            <w:pPr>
              <w:jc w:val="center"/>
              <w:rPr>
                <w:b/>
                <w:bCs/>
              </w:rPr>
            </w:pPr>
            <w:r w:rsidRPr="07689BB6">
              <w:rPr>
                <w:b/>
                <w:bCs/>
              </w:rPr>
              <w:t>Test the functionality of PASTE ROW</w:t>
            </w:r>
          </w:p>
        </w:tc>
        <w:tc>
          <w:tcPr>
            <w:tcW w:w="1638" w:type="dxa"/>
            <w:shd w:val="clear" w:color="auto" w:fill="auto"/>
            <w:tcMar/>
          </w:tcPr>
          <w:p w:rsidR="404B0B34" w:rsidP="07689BB6" w:rsidRDefault="404B0B34" w14:paraId="6EE161C9" w14:textId="598BE681">
            <w:pPr>
              <w:jc w:val="center"/>
              <w:rPr>
                <w:b/>
                <w:bCs/>
              </w:rPr>
            </w:pPr>
            <w:r w:rsidRPr="07689BB6">
              <w:rPr>
                <w:b/>
                <w:bCs/>
              </w:rPr>
              <w:t>Medium</w:t>
            </w:r>
          </w:p>
        </w:tc>
      </w:tr>
      <w:tr w:rsidR="07689BB6" w:rsidTr="7C727B28" w14:paraId="665E4843" w14:textId="77777777">
        <w:trPr>
          <w:trHeight w:val="378"/>
        </w:trPr>
        <w:tc>
          <w:tcPr>
            <w:tcW w:w="2290" w:type="dxa"/>
            <w:tcMar/>
          </w:tcPr>
          <w:p w:rsidR="60594101" w:rsidP="07689BB6" w:rsidRDefault="60594101" w14:paraId="06A60D10" w14:textId="29E0FE34">
            <w:pPr>
              <w:jc w:val="center"/>
            </w:pPr>
            <w:r>
              <w:t>Test Case 4</w:t>
            </w:r>
          </w:p>
        </w:tc>
        <w:tc>
          <w:tcPr>
            <w:tcW w:w="5378" w:type="dxa"/>
            <w:shd w:val="clear" w:color="auto" w:fill="auto"/>
            <w:tcMar/>
          </w:tcPr>
          <w:p w:rsidR="60594101" w:rsidP="07689BB6" w:rsidRDefault="60594101" w14:paraId="39B27814" w14:textId="0EC85B3B">
            <w:pPr>
              <w:jc w:val="center"/>
              <w:rPr>
                <w:b/>
                <w:bCs/>
              </w:rPr>
            </w:pPr>
            <w:r w:rsidRPr="07689BB6">
              <w:rPr>
                <w:b/>
                <w:bCs/>
              </w:rPr>
              <w:t>Test the functionality of INSERT ROW</w:t>
            </w:r>
          </w:p>
        </w:tc>
        <w:tc>
          <w:tcPr>
            <w:tcW w:w="1638" w:type="dxa"/>
            <w:shd w:val="clear" w:color="auto" w:fill="auto"/>
            <w:tcMar/>
          </w:tcPr>
          <w:p w:rsidR="51998DCA" w:rsidP="07689BB6" w:rsidRDefault="51998DCA" w14:paraId="48E13F6E" w14:textId="0C4EDFF3">
            <w:pPr>
              <w:jc w:val="center"/>
              <w:rPr>
                <w:b/>
                <w:bCs/>
              </w:rPr>
            </w:pPr>
            <w:r w:rsidRPr="07689BB6">
              <w:rPr>
                <w:b/>
                <w:bCs/>
              </w:rPr>
              <w:t>High</w:t>
            </w:r>
          </w:p>
        </w:tc>
      </w:tr>
      <w:tr w:rsidR="07689BB6" w:rsidTr="7C727B28" w14:paraId="1ADC8D77" w14:textId="77777777">
        <w:trPr>
          <w:trHeight w:val="378"/>
        </w:trPr>
        <w:tc>
          <w:tcPr>
            <w:tcW w:w="2290" w:type="dxa"/>
            <w:tcMar/>
          </w:tcPr>
          <w:p w:rsidR="60594101" w:rsidP="07689BB6" w:rsidRDefault="60594101" w14:paraId="5A1DD2FE" w14:textId="77117E79">
            <w:pPr>
              <w:jc w:val="center"/>
            </w:pPr>
            <w:r>
              <w:t>Test Case 5</w:t>
            </w:r>
          </w:p>
        </w:tc>
        <w:tc>
          <w:tcPr>
            <w:tcW w:w="5378" w:type="dxa"/>
            <w:shd w:val="clear" w:color="auto" w:fill="auto"/>
            <w:tcMar/>
          </w:tcPr>
          <w:p w:rsidR="60594101" w:rsidP="07689BB6" w:rsidRDefault="60594101" w14:paraId="743B00DD" w14:textId="147D8DB9">
            <w:pPr>
              <w:jc w:val="center"/>
              <w:rPr>
                <w:b/>
                <w:bCs/>
              </w:rPr>
            </w:pPr>
            <w:r w:rsidRPr="07689BB6">
              <w:rPr>
                <w:b/>
                <w:bCs/>
              </w:rPr>
              <w:t>Test the functionality of DELETE ROW</w:t>
            </w:r>
          </w:p>
        </w:tc>
        <w:tc>
          <w:tcPr>
            <w:tcW w:w="1638" w:type="dxa"/>
            <w:shd w:val="clear" w:color="auto" w:fill="auto"/>
            <w:tcMar/>
          </w:tcPr>
          <w:p w:rsidR="7F3A9AE3" w:rsidP="07689BB6" w:rsidRDefault="7F3A9AE3" w14:paraId="30F61169" w14:textId="510D4C8F">
            <w:pPr>
              <w:jc w:val="center"/>
              <w:rPr>
                <w:b/>
                <w:bCs/>
              </w:rPr>
            </w:pPr>
            <w:r w:rsidRPr="07689BB6">
              <w:rPr>
                <w:b/>
                <w:bCs/>
              </w:rPr>
              <w:t>High</w:t>
            </w:r>
          </w:p>
        </w:tc>
      </w:tr>
      <w:tr w:rsidR="07689BB6" w:rsidTr="7C727B28" w14:paraId="239F80BF" w14:textId="77777777">
        <w:trPr>
          <w:trHeight w:val="378"/>
        </w:trPr>
        <w:tc>
          <w:tcPr>
            <w:tcW w:w="2290" w:type="dxa"/>
            <w:tcMar/>
          </w:tcPr>
          <w:p w:rsidR="60594101" w:rsidP="07689BB6" w:rsidRDefault="60594101" w14:paraId="42C94C00" w14:textId="5AA57EFE">
            <w:pPr>
              <w:jc w:val="center"/>
            </w:pPr>
            <w:r>
              <w:t>Test Case 6</w:t>
            </w:r>
          </w:p>
        </w:tc>
        <w:tc>
          <w:tcPr>
            <w:tcW w:w="5378" w:type="dxa"/>
            <w:shd w:val="clear" w:color="auto" w:fill="auto"/>
            <w:tcMar/>
          </w:tcPr>
          <w:p w:rsidR="60594101" w:rsidP="07689BB6" w:rsidRDefault="60594101" w14:paraId="74EC7DAA" w14:textId="21452532">
            <w:pPr>
              <w:jc w:val="center"/>
              <w:rPr>
                <w:b/>
                <w:bCs/>
              </w:rPr>
            </w:pPr>
            <w:r w:rsidRPr="07689BB6">
              <w:rPr>
                <w:b/>
                <w:bCs/>
              </w:rPr>
              <w:t>Test the functionality of SEARCH</w:t>
            </w:r>
          </w:p>
        </w:tc>
        <w:tc>
          <w:tcPr>
            <w:tcW w:w="1638" w:type="dxa"/>
            <w:shd w:val="clear" w:color="auto" w:fill="auto"/>
            <w:tcMar/>
          </w:tcPr>
          <w:p w:rsidR="4D9E0E9C" w:rsidP="07689BB6" w:rsidRDefault="4D9E0E9C" w14:paraId="7800531A" w14:textId="359DBA38">
            <w:pPr>
              <w:jc w:val="center"/>
              <w:rPr>
                <w:b/>
                <w:bCs/>
              </w:rPr>
            </w:pPr>
            <w:r w:rsidRPr="07689BB6">
              <w:rPr>
                <w:b/>
                <w:bCs/>
              </w:rPr>
              <w:t>High</w:t>
            </w:r>
          </w:p>
        </w:tc>
      </w:tr>
      <w:tr w:rsidR="07689BB6" w:rsidTr="7C727B28" w14:paraId="42577678" w14:textId="77777777">
        <w:trPr>
          <w:trHeight w:val="378"/>
        </w:trPr>
        <w:tc>
          <w:tcPr>
            <w:tcW w:w="2290" w:type="dxa"/>
            <w:tcMar/>
          </w:tcPr>
          <w:p w:rsidR="60594101" w:rsidP="07689BB6" w:rsidRDefault="60594101" w14:paraId="4354A2C9" w14:textId="56570B8F">
            <w:pPr>
              <w:jc w:val="center"/>
            </w:pPr>
            <w:r>
              <w:t>Test Case 7</w:t>
            </w:r>
          </w:p>
        </w:tc>
        <w:tc>
          <w:tcPr>
            <w:tcW w:w="5378" w:type="dxa"/>
            <w:shd w:val="clear" w:color="auto" w:fill="auto"/>
            <w:tcMar/>
          </w:tcPr>
          <w:p w:rsidR="60594101" w:rsidP="07689BB6" w:rsidRDefault="60594101" w14:paraId="7DC079DE" w14:textId="585F5046">
            <w:pPr>
              <w:jc w:val="center"/>
              <w:rPr>
                <w:b/>
                <w:bCs/>
              </w:rPr>
            </w:pPr>
            <w:r w:rsidRPr="07689BB6">
              <w:rPr>
                <w:b/>
                <w:bCs/>
              </w:rPr>
              <w:t>Test the functionality of REPLACE</w:t>
            </w:r>
          </w:p>
        </w:tc>
        <w:tc>
          <w:tcPr>
            <w:tcW w:w="1638" w:type="dxa"/>
            <w:shd w:val="clear" w:color="auto" w:fill="auto"/>
            <w:tcMar/>
          </w:tcPr>
          <w:p w:rsidR="0E74EE7F" w:rsidP="07689BB6" w:rsidRDefault="0E74EE7F" w14:paraId="61896B1B" w14:textId="0F5F369C">
            <w:pPr>
              <w:jc w:val="center"/>
              <w:rPr>
                <w:b/>
                <w:bCs/>
              </w:rPr>
            </w:pPr>
            <w:r w:rsidRPr="07689BB6">
              <w:rPr>
                <w:b/>
                <w:bCs/>
              </w:rPr>
              <w:t>Medium</w:t>
            </w:r>
          </w:p>
        </w:tc>
      </w:tr>
    </w:tbl>
    <w:p w:rsidR="62295B91" w:rsidRDefault="62295B91" w14:paraId="45F7AB6F" w14:textId="1C5EF94F"/>
    <w:p w:rsidR="009069AE" w:rsidP="009069AE" w:rsidRDefault="009069AE" w14:paraId="5630AD66" w14:textId="77777777"/>
    <w:p w:rsidR="47875D17" w:rsidP="07689BB6" w:rsidRDefault="47875D17" w14:paraId="1522D611" w14:textId="2868E586">
      <w:r w:rsidRPr="07689BB6">
        <w:rPr>
          <w:sz w:val="22"/>
          <w:szCs w:val="22"/>
        </w:rPr>
        <w:t>We provide 10 different test cases in our proposed Test Suite. We labeled them based on the critical status they have. We labeled high critical those functions which are the main editing functions of a table. The medium labels belong to those that help users to work faster or improving the user-friendly interface functions.</w:t>
      </w:r>
    </w:p>
    <w:p w:rsidR="009069AE" w:rsidP="009069AE" w:rsidRDefault="009069AE" w14:paraId="2BA226A1" w14:textId="77777777"/>
    <w:p w:rsidRPr="00130598" w:rsidR="009069AE" w:rsidP="009069AE" w:rsidRDefault="009069AE" w14:paraId="17AD93B2" w14:textId="77777777">
      <w:pPr>
        <w:pStyle w:val="ListBullet"/>
        <w:numPr>
          <w:ilvl w:val="0"/>
          <w:numId w:val="0"/>
        </w:numPr>
        <w:ind w:left="576" w:hanging="360"/>
      </w:pPr>
    </w:p>
    <w:p w:rsidR="009069AE" w:rsidRDefault="009069AE" w14:paraId="0DE4B5B7" w14:textId="77777777">
      <w:pPr>
        <w:pStyle w:val="ListBullet"/>
        <w:numPr>
          <w:ilvl w:val="0"/>
          <w:numId w:val="0"/>
        </w:numPr>
        <w:ind w:left="576" w:hanging="360"/>
      </w:pPr>
    </w:p>
    <w:p w:rsidR="00941D93" w:rsidRDefault="00941D93" w14:paraId="1DE638B6" w14:textId="2F8CD1C3">
      <w:pPr>
        <w:pStyle w:val="Heading1"/>
      </w:pPr>
      <w:bookmarkStart w:name="_Toc37538242" w:id="50"/>
      <w:r>
        <w:lastRenderedPageBreak/>
        <w:t xml:space="preserve">Test </w:t>
      </w:r>
      <w:r w:rsidR="7053B399">
        <w:t>Edit Menu Functions</w:t>
      </w:r>
      <w:bookmarkEnd w:id="50"/>
    </w:p>
    <w:p w:rsidR="4B42BCD9" w:rsidP="07689BB6" w:rsidRDefault="4B42BCD9" w14:paraId="153CE3EE" w14:textId="71043568">
      <w:r w:rsidRPr="07689BB6">
        <w:rPr>
          <w:sz w:val="22"/>
          <w:szCs w:val="22"/>
        </w:rPr>
        <w:t>In this section, we provide the requirements of each test case, the steps to apply those test cases, the inputs for each test case, and the expected output. We try to cover all the possible scenarios that cause any bugs or glitch in the software. In this section, each test case documented well, and we provided details and information to repeat the test later if it is necessary or analyze the results of any cases.</w:t>
      </w:r>
    </w:p>
    <w:p w:rsidR="1944C54B" w:rsidP="07689BB6" w:rsidRDefault="1944C54B" w14:paraId="7C6B6B93" w14:textId="0F1296E7">
      <w:pPr>
        <w:pStyle w:val="Heading2"/>
      </w:pPr>
      <w:bookmarkStart w:name="_Toc37538243" w:id="51"/>
      <w:r>
        <w:t>Requirements</w:t>
      </w:r>
      <w:bookmarkEnd w:id="51"/>
    </w:p>
    <w:p w:rsidR="1944C54B" w:rsidP="07689BB6" w:rsidRDefault="1944C54B" w14:paraId="6CD57FDA" w14:textId="58145C61">
      <w:r>
        <w:t>Before starting the test, please be sure that you have these following files in a same directory.</w:t>
      </w:r>
    </w:p>
    <w:p w:rsidR="1F6FBAC8" w:rsidP="07689BB6" w:rsidRDefault="1F6FBAC8" w14:paraId="7FA44031" w14:textId="00609FE2">
      <w:r w:rsidRPr="07689BB6">
        <w:rPr>
          <w:sz w:val="22"/>
          <w:szCs w:val="22"/>
        </w:rPr>
        <w:t>DbEdit.jar</w:t>
      </w:r>
    </w:p>
    <w:p w:rsidR="1F6FBAC8" w:rsidP="07689BB6" w:rsidRDefault="1F6FBAC8" w14:paraId="0568F8DA" w14:textId="6B25898D">
      <w:r w:rsidRPr="07689BB6">
        <w:rPr>
          <w:sz w:val="22"/>
          <w:szCs w:val="22"/>
        </w:rPr>
        <w:t>TEST_DB.xml</w:t>
      </w:r>
    </w:p>
    <w:p w:rsidR="1F6FBAC8" w:rsidP="07689BB6" w:rsidRDefault="1F6FBAC8" w14:paraId="62A2897C" w14:textId="407B6F8B">
      <w:r w:rsidRPr="07689BB6">
        <w:rPr>
          <w:sz w:val="22"/>
          <w:szCs w:val="22"/>
        </w:rPr>
        <w:t>TEST_DB__BIG_TABLE.XML</w:t>
      </w:r>
    </w:p>
    <w:p w:rsidR="1F6FBAC8" w:rsidP="07689BB6" w:rsidRDefault="1F6FBAC8" w14:paraId="08F04BAA" w14:textId="50005266">
      <w:r w:rsidRPr="07689BB6">
        <w:rPr>
          <w:sz w:val="22"/>
          <w:szCs w:val="22"/>
        </w:rPr>
        <w:t>TEST_DB__CONSTRAINT_TABLE.XML</w:t>
      </w:r>
    </w:p>
    <w:p w:rsidR="1F6FBAC8" w:rsidP="07689BB6" w:rsidRDefault="1F6FBAC8" w14:paraId="68CF405A" w14:textId="46592ED0">
      <w:r w:rsidRPr="07689BB6">
        <w:rPr>
          <w:sz w:val="22"/>
          <w:szCs w:val="22"/>
        </w:rPr>
        <w:t>TEST_DB__TYPE_TABLE.XML</w:t>
      </w:r>
    </w:p>
    <w:p w:rsidR="1F6FBAC8" w:rsidP="07689BB6" w:rsidRDefault="1F6FBAC8" w14:paraId="722F50FF" w14:textId="50532AA4">
      <w:pPr>
        <w:rPr>
          <w:sz w:val="22"/>
          <w:szCs w:val="22"/>
        </w:rPr>
      </w:pPr>
      <w:r w:rsidRPr="07689BB6">
        <w:rPr>
          <w:sz w:val="22"/>
          <w:szCs w:val="22"/>
        </w:rPr>
        <w:t>DB/ TEST_DB__TYPE_TABLE.XML</w:t>
      </w:r>
    </w:p>
    <w:p w:rsidR="1F6FBAC8" w:rsidP="07689BB6" w:rsidRDefault="1F6FBAC8" w14:paraId="2597D204" w14:textId="277B4590">
      <w:pPr>
        <w:rPr>
          <w:sz w:val="22"/>
          <w:szCs w:val="22"/>
        </w:rPr>
      </w:pPr>
      <w:r w:rsidRPr="07689BB6">
        <w:rPr>
          <w:sz w:val="22"/>
          <w:szCs w:val="22"/>
        </w:rPr>
        <w:t xml:space="preserve">You need to be sure that Java Compiler already </w:t>
      </w:r>
      <w:r w:rsidRPr="07689BB6" w:rsidR="1ECB3F23">
        <w:rPr>
          <w:sz w:val="22"/>
          <w:szCs w:val="22"/>
        </w:rPr>
        <w:t xml:space="preserve">is </w:t>
      </w:r>
      <w:r w:rsidRPr="07689BB6">
        <w:rPr>
          <w:sz w:val="22"/>
          <w:szCs w:val="22"/>
        </w:rPr>
        <w:t>installed on your machine.</w:t>
      </w:r>
    </w:p>
    <w:p w:rsidR="00B34944" w:rsidP="07689BB6" w:rsidRDefault="00B34944" w14:paraId="6B0AA72F" w14:textId="2425195D">
      <w:pPr>
        <w:pStyle w:val="Heading2"/>
      </w:pPr>
      <w:bookmarkStart w:name="_Toc37538244" w:id="52"/>
      <w:r>
        <w:t xml:space="preserve">Test </w:t>
      </w:r>
      <w:r w:rsidR="477D366A">
        <w:t>Case 1</w:t>
      </w:r>
      <w:bookmarkEnd w:id="52"/>
    </w:p>
    <w:p w:rsidR="00B34944" w:rsidRDefault="00B34944" w14:paraId="66204FF1" w14:textId="77777777"/>
    <w:p w:rsidR="00941D93" w:rsidP="07689BB6" w:rsidRDefault="00941D93" w14:paraId="0C415380" w14:textId="1DA78BFF">
      <w:pPr>
        <w:spacing w:line="259" w:lineRule="auto"/>
      </w:pPr>
      <w:r w:rsidRPr="07689BB6">
        <w:rPr>
          <w:b/>
          <w:bCs/>
        </w:rPr>
        <w:t xml:space="preserve">Objective: </w:t>
      </w:r>
      <w:r w:rsidR="76FF9D15">
        <w:t>This test checks the functionality of UNDO in the edit menu</w:t>
      </w:r>
    </w:p>
    <w:p w:rsidR="00941D93" w:rsidP="07689BB6" w:rsidRDefault="00941D93" w14:paraId="6FBD2035" w14:textId="46008FDF">
      <w:pPr>
        <w:spacing w:line="259" w:lineRule="auto"/>
      </w:pPr>
      <w:r w:rsidRPr="07689BB6">
        <w:rPr>
          <w:b/>
          <w:bCs/>
        </w:rPr>
        <w:t>Notes:</w:t>
      </w:r>
      <w:r>
        <w:t xml:space="preserve"> </w:t>
      </w:r>
      <w:r w:rsidR="14928552">
        <w:t xml:space="preserve">In this test, Undo button will be checked, the functionality of it, </w:t>
      </w:r>
      <w:r w:rsidR="267A08FA">
        <w:t xml:space="preserve">and </w:t>
      </w:r>
      <w:r w:rsidR="14928552">
        <w:t>the shortcut to reach it</w:t>
      </w:r>
      <w:r w:rsidR="6F722CF9">
        <w:t>. This test will apply this function repeatedly and after some other actions</w:t>
      </w:r>
      <w:r w:rsidR="14928552">
        <w:t xml:space="preserve"> </w:t>
      </w:r>
      <w:r w:rsidR="50740290">
        <w:t>and before any actions too.</w:t>
      </w:r>
    </w:p>
    <w:p w:rsidR="00941D93" w:rsidRDefault="00941D93" w14:paraId="2DBF0D7D" w14:textId="77777777">
      <w:pPr>
        <w:sectPr w:rsidR="00941D93">
          <w:headerReference w:type="default" r:id="rId14"/>
          <w:footerReference w:type="default" r:id="rId15"/>
          <w:pgSz w:w="12240" w:h="15840" w:orient="portrait" w:code="1"/>
          <w:pgMar w:top="1440" w:right="1440" w:bottom="1440" w:left="1800" w:header="720" w:footer="720" w:gutter="0"/>
          <w:pgNumType w:start="1"/>
          <w:cols w:space="720"/>
        </w:sectPr>
      </w:pPr>
    </w:p>
    <w:p w:rsidR="00941D93" w:rsidRDefault="00941D93" w14:paraId="6B62F1B3" w14:textId="77777777">
      <w:pPr>
        <w:pStyle w:val="Paragraph"/>
        <w:sectPr w:rsidR="00941D93">
          <w:type w:val="continuous"/>
          <w:pgSz w:w="12240" w:h="15840" w:orient="portrait" w:code="1"/>
          <w:pgMar w:top="1440" w:right="1440" w:bottom="1440" w:left="1800" w:header="720" w:footer="720" w:gutter="0"/>
          <w:cols w:space="720"/>
        </w:sectPr>
      </w:pPr>
    </w:p>
    <w:p w:rsidR="00941D93" w:rsidRDefault="00941D93" w14:paraId="02F2C34E"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81"/>
        <w:gridCol w:w="2319"/>
        <w:gridCol w:w="1228"/>
        <w:gridCol w:w="12"/>
        <w:gridCol w:w="502"/>
        <w:gridCol w:w="2144"/>
        <w:gridCol w:w="1804"/>
      </w:tblGrid>
      <w:tr w:rsidR="00941D93" w:rsidTr="7C727B28" w14:paraId="1F266F81" w14:textId="77777777">
        <w:trPr>
          <w:cantSplit/>
          <w:trHeight w:val="300"/>
        </w:trPr>
        <w:tc>
          <w:tcPr>
            <w:tcW w:w="4620" w:type="dxa"/>
            <w:gridSpan w:val="4"/>
            <w:tcMar/>
          </w:tcPr>
          <w:p w:rsidR="00941D93" w:rsidRDefault="00941D93" w14:paraId="1C50EA09" w14:textId="4EDA4838" w14:noSpellErr="1">
            <w:r w:rsidR="00941D93">
              <w:rPr/>
              <w:t xml:space="preserve">Test No.: </w:t>
            </w:r>
            <w:commentRangeStart w:id="53"/>
            <w:commentRangeStart w:id="390230104"/>
            <w:r w:rsidR="1813EBB3">
              <w:rPr/>
              <w:t>1</w:t>
            </w:r>
            <w:r w:rsidR="3D406734">
              <w:rPr/>
              <w:t>_1</w:t>
            </w:r>
            <w:commentRangeEnd w:id="53"/>
            <w:r>
              <w:rPr>
                <w:rStyle w:val="CommentReference"/>
              </w:rPr>
              <w:commentReference w:id="53"/>
            </w:r>
            <w:commentRangeEnd w:id="390230104"/>
            <w:r>
              <w:rPr>
                <w:rStyle w:val="CommentReference"/>
              </w:rPr>
              <w:commentReference w:id="390230104"/>
            </w:r>
          </w:p>
        </w:tc>
        <w:tc>
          <w:tcPr>
            <w:tcW w:w="4596" w:type="dxa"/>
            <w:gridSpan w:val="3"/>
            <w:tcMar/>
          </w:tcPr>
          <w:p w:rsidR="00941D93" w:rsidRDefault="00941D93" w14:paraId="138755BC" w14:textId="7E096E77">
            <w:r>
              <w:t xml:space="preserve">Current Status: </w:t>
            </w:r>
            <w:r w:rsidR="051EC8D4">
              <w:t>Pending</w:t>
            </w:r>
          </w:p>
        </w:tc>
      </w:tr>
      <w:tr w:rsidR="00941D93" w:rsidTr="7C727B28" w14:paraId="3E7FD47F" w14:textId="77777777">
        <w:trPr>
          <w:cantSplit/>
          <w:trHeight w:val="300"/>
        </w:trPr>
        <w:tc>
          <w:tcPr>
            <w:tcW w:w="9216" w:type="dxa"/>
            <w:gridSpan w:val="7"/>
            <w:tcMar/>
          </w:tcPr>
          <w:p w:rsidR="00941D93" w:rsidP="07689BB6" w:rsidRDefault="00941D93" w14:paraId="5F87BE4E" w14:textId="54E7E330">
            <w:pPr>
              <w:spacing w:line="259" w:lineRule="auto"/>
            </w:pPr>
            <w:r>
              <w:t xml:space="preserve">Test title:  </w:t>
            </w:r>
            <w:r w:rsidR="28762DE6">
              <w:t>Test functionality of Undo in edit menu</w:t>
            </w:r>
          </w:p>
          <w:p w:rsidRPr="00E47986" w:rsidR="00941D93" w:rsidRDefault="00941D93" w14:paraId="680A4E5D" w14:textId="77777777"/>
        </w:tc>
      </w:tr>
      <w:tr w:rsidR="00941D93" w:rsidTr="7C727B28" w14:paraId="359EB20F" w14:textId="77777777">
        <w:trPr>
          <w:cantSplit/>
          <w:trHeight w:val="1070"/>
        </w:trPr>
        <w:tc>
          <w:tcPr>
            <w:tcW w:w="9216" w:type="dxa"/>
            <w:gridSpan w:val="7"/>
            <w:tcMar/>
          </w:tcPr>
          <w:p w:rsidRPr="00E47986" w:rsidR="00941D93" w:rsidRDefault="00941D93" w14:paraId="7F76A282" w14:textId="12C78B3D" w14:noSpellErr="1">
            <w:r w:rsidR="00941D93">
              <w:rPr/>
              <w:t>Testing approach</w:t>
            </w:r>
            <w:commentRangeStart w:id="54"/>
            <w:commentRangeStart w:id="1686081948"/>
            <w:r w:rsidR="00941D93">
              <w:rPr/>
              <w:t xml:space="preserve">: </w:t>
            </w:r>
            <w:r w:rsidR="2BE23A9B">
              <w:rPr/>
              <w:t xml:space="preserve">To apply </w:t>
            </w:r>
            <w:r w:rsidR="4DF31112">
              <w:rPr/>
              <w:t>this test please follow steps below.</w:t>
            </w:r>
            <w:commentRangeEnd w:id="54"/>
            <w:r>
              <w:rPr>
                <w:rStyle w:val="CommentReference"/>
              </w:rPr>
              <w:commentReference w:id="54"/>
            </w:r>
            <w:commentRangeEnd w:id="1686081948"/>
            <w:r>
              <w:rPr>
                <w:rStyle w:val="CommentReference"/>
              </w:rPr>
              <w:commentReference w:id="1686081948"/>
            </w:r>
          </w:p>
          <w:p w:rsidRPr="00E47986" w:rsidR="00941D93" w:rsidP="07689BB6" w:rsidRDefault="3007B5AC" w14:paraId="185C0AD6" w14:textId="11D6A108" w14:noSpellErr="1">
            <w:commentRangeStart w:id="55"/>
            <w:commentRangeStart w:id="313124582"/>
            <w:r w:rsidR="4DF31112">
              <w:rPr/>
              <w:t>Run the program</w:t>
            </w:r>
          </w:p>
          <w:p w:rsidRPr="00E47986" w:rsidR="00941D93" w:rsidP="07689BB6" w:rsidRDefault="3007B5AC" w14:paraId="261EB0D2" w14:textId="2B3A3B5F">
            <w:r>
              <w:t>Click Open from File menu</w:t>
            </w:r>
          </w:p>
          <w:p w:rsidRPr="00E47986" w:rsidR="00941D93" w:rsidP="07689BB6" w:rsidRDefault="3007B5AC" w14:paraId="304CBBAE" w14:textId="5E8D01A7">
            <w:r>
              <w:t>Choose Test_DB.xml from current directory</w:t>
            </w:r>
          </w:p>
          <w:p w:rsidRPr="00E47986" w:rsidR="00941D93" w:rsidP="07689BB6" w:rsidRDefault="61D0555C" w14:paraId="6A1F2E9C" w14:textId="188ED3A2">
            <w:r>
              <w:t>Click CONSTRAINT_TABLE</w:t>
            </w:r>
          </w:p>
          <w:p w:rsidRPr="00E47986" w:rsidR="00941D93" w:rsidP="07689BB6" w:rsidRDefault="656B86EF" w14:paraId="758001FC" w14:textId="04659ADB">
            <w:r>
              <w:t xml:space="preserve">In the new windows, from Edit menu choose Delete Row. Be sure you deleted </w:t>
            </w:r>
            <w:r w:rsidR="1C3946F3">
              <w:t>the selected row.</w:t>
            </w:r>
          </w:p>
          <w:p w:rsidR="1C3946F3" w:rsidP="69F74A46" w:rsidRDefault="1C3946F3" w14:paraId="54611AE2" w14:textId="119EFF2A" w14:noSpellErr="1">
            <w:r w:rsidR="20A7D102">
              <w:rPr/>
              <w:t>From the Edit menu, choose Undo and be sure you are returning the selected ro</w:t>
            </w:r>
            <w:r w:rsidR="6CA28E4D">
              <w:rPr/>
              <w:t>w in the previous location that it was.</w:t>
            </w:r>
            <w:commentRangeEnd w:id="55"/>
            <w:r>
              <w:rPr>
                <w:rStyle w:val="CommentReference"/>
              </w:rPr>
              <w:commentReference w:id="55"/>
            </w:r>
            <w:commentRangeEnd w:id="313124582"/>
            <w:r>
              <w:rPr>
                <w:rStyle w:val="CommentReference"/>
              </w:rPr>
              <w:commentReference w:id="313124582"/>
            </w:r>
          </w:p>
          <w:p w:rsidRPr="00E47986" w:rsidR="00941D93" w:rsidP="07689BB6" w:rsidRDefault="00941D93" w14:paraId="194FCEAB" w14:textId="3D9F00CB"/>
        </w:tc>
      </w:tr>
      <w:tr w:rsidR="00941D93" w:rsidTr="7C727B28" w14:paraId="41DC3CF2" w14:textId="77777777">
        <w:trPr>
          <w:cantSplit/>
          <w:trHeight w:val="4130"/>
        </w:trPr>
        <w:tc>
          <w:tcPr>
            <w:tcW w:w="1008" w:type="dxa"/>
            <w:tcMar/>
          </w:tcPr>
          <w:p w:rsidR="00941D93" w:rsidRDefault="00941D93" w14:paraId="06B0F3C4" w14:textId="77777777">
            <w:r>
              <w:lastRenderedPageBreak/>
              <w:t>STEP</w:t>
            </w:r>
          </w:p>
          <w:p w:rsidR="00941D93" w:rsidRDefault="00941D93" w14:paraId="19219836" w14:textId="77777777"/>
          <w:p w:rsidR="00941D93" w:rsidP="69F74A46" w:rsidRDefault="18372F9F" w14:paraId="195F9123" w14:textId="59AC6A0D">
            <w:pPr>
              <w:spacing w:line="259" w:lineRule="auto"/>
            </w:pPr>
            <w:r>
              <w:t>1</w:t>
            </w:r>
          </w:p>
          <w:p w:rsidR="00941D93" w:rsidP="69F74A46" w:rsidRDefault="18372F9F" w14:paraId="7525CC96" w14:textId="561A3E2D">
            <w:pPr>
              <w:spacing w:line="259" w:lineRule="auto"/>
            </w:pPr>
            <w:r>
              <w:t>2</w:t>
            </w:r>
          </w:p>
          <w:p w:rsidR="00941D93" w:rsidP="69F74A46" w:rsidRDefault="00941D93" w14:paraId="4E2E23AC" w14:textId="612D5832">
            <w:pPr>
              <w:spacing w:line="259" w:lineRule="auto"/>
            </w:pPr>
          </w:p>
          <w:p w:rsidR="00941D93" w:rsidP="69F74A46" w:rsidRDefault="18372F9F" w14:paraId="350037E5" w14:textId="21B0FB57">
            <w:pPr>
              <w:spacing w:line="259" w:lineRule="auto"/>
            </w:pPr>
            <w:r>
              <w:t>3</w:t>
            </w:r>
          </w:p>
          <w:p w:rsidR="00941D93" w:rsidP="69F74A46" w:rsidRDefault="00941D93" w14:paraId="65F0D32B" w14:textId="4525842C">
            <w:pPr>
              <w:spacing w:line="259" w:lineRule="auto"/>
            </w:pPr>
          </w:p>
          <w:p w:rsidR="00941D93" w:rsidP="69F74A46" w:rsidRDefault="00941D93" w14:paraId="70F0E699" w14:textId="7026BECD">
            <w:pPr>
              <w:spacing w:line="259" w:lineRule="auto"/>
            </w:pPr>
          </w:p>
          <w:p w:rsidR="00941D93" w:rsidP="69F74A46" w:rsidRDefault="18372F9F" w14:paraId="2C30FD88" w14:textId="25FE3066">
            <w:pPr>
              <w:spacing w:line="259" w:lineRule="auto"/>
            </w:pPr>
            <w:r>
              <w:t>4</w:t>
            </w:r>
          </w:p>
          <w:p w:rsidR="00941D93" w:rsidP="69F74A46" w:rsidRDefault="00941D93" w14:paraId="20A2B9E5" w14:textId="043C0087">
            <w:pPr>
              <w:spacing w:line="259" w:lineRule="auto"/>
            </w:pPr>
          </w:p>
          <w:p w:rsidR="00941D93" w:rsidP="69F74A46" w:rsidRDefault="00941D93" w14:paraId="2CF739AC" w14:textId="6881656B">
            <w:pPr>
              <w:spacing w:line="259" w:lineRule="auto"/>
            </w:pPr>
          </w:p>
          <w:p w:rsidR="00941D93" w:rsidP="69F74A46" w:rsidRDefault="18372F9F" w14:paraId="5F6F9589" w14:textId="16616C3B">
            <w:pPr>
              <w:spacing w:line="259" w:lineRule="auto"/>
            </w:pPr>
            <w:r>
              <w:t>5</w:t>
            </w:r>
          </w:p>
          <w:p w:rsidR="00941D93" w:rsidP="69F74A46" w:rsidRDefault="00941D93" w14:paraId="3F4F4AEA" w14:textId="0E1854DE">
            <w:pPr>
              <w:spacing w:line="259" w:lineRule="auto"/>
            </w:pPr>
          </w:p>
          <w:p w:rsidR="00941D93" w:rsidP="69F74A46" w:rsidRDefault="00941D93" w14:paraId="540257DA" w14:textId="35F07022">
            <w:pPr>
              <w:spacing w:line="259" w:lineRule="auto"/>
            </w:pPr>
          </w:p>
          <w:p w:rsidR="00941D93" w:rsidP="69F74A46" w:rsidRDefault="18372F9F" w14:paraId="3AC8F79B" w14:textId="0CF1AE12">
            <w:pPr>
              <w:spacing w:line="259" w:lineRule="auto"/>
            </w:pPr>
            <w:r>
              <w:t>6</w:t>
            </w:r>
          </w:p>
          <w:p w:rsidR="00941D93" w:rsidP="69F74A46" w:rsidRDefault="00941D93" w14:paraId="627E9F93" w14:textId="1AF2D18A">
            <w:pPr>
              <w:spacing w:line="259" w:lineRule="auto"/>
            </w:pPr>
          </w:p>
          <w:p w:rsidR="00941D93" w:rsidP="69F74A46" w:rsidRDefault="00941D93" w14:paraId="51762E6C" w14:textId="29B54BA5">
            <w:pPr>
              <w:spacing w:line="259" w:lineRule="auto"/>
            </w:pPr>
          </w:p>
          <w:p w:rsidR="00941D93" w:rsidP="69F74A46" w:rsidRDefault="18372F9F" w14:paraId="330B04D5" w14:textId="38A47349">
            <w:pPr>
              <w:spacing w:line="259" w:lineRule="auto"/>
            </w:pPr>
            <w:r>
              <w:t>7</w:t>
            </w:r>
          </w:p>
          <w:p w:rsidR="00941D93" w:rsidP="69F74A46" w:rsidRDefault="00941D93" w14:paraId="0F61BD99" w14:textId="6A8F8C51">
            <w:pPr>
              <w:spacing w:line="259" w:lineRule="auto"/>
            </w:pPr>
          </w:p>
          <w:p w:rsidR="00941D93" w:rsidP="69F74A46" w:rsidRDefault="00941D93" w14:paraId="2E0C95BF" w14:textId="310E36AF">
            <w:pPr>
              <w:spacing w:line="259" w:lineRule="auto"/>
            </w:pPr>
          </w:p>
          <w:p w:rsidR="00941D93" w:rsidP="69F74A46" w:rsidRDefault="00941D93" w14:paraId="393E1842" w14:textId="489F674B">
            <w:pPr>
              <w:spacing w:line="259" w:lineRule="auto"/>
            </w:pPr>
          </w:p>
        </w:tc>
        <w:tc>
          <w:tcPr>
            <w:tcW w:w="2340" w:type="dxa"/>
            <w:tcMar/>
          </w:tcPr>
          <w:p w:rsidR="00941D93" w:rsidRDefault="00941D93" w14:paraId="7C5B055A" w14:textId="77777777">
            <w:r>
              <w:t>OPERATOR ACTION</w:t>
            </w:r>
          </w:p>
          <w:p w:rsidR="00941D93" w:rsidRDefault="00941D93" w14:paraId="296FEF7D" w14:textId="77777777"/>
          <w:p w:rsidR="00941D93" w:rsidP="69F74A46" w:rsidRDefault="6011C4A5" w14:paraId="0A6F2984" w14:textId="0C8035FB" w14:noSpellErr="1">
            <w:r w:rsidR="753D1359">
              <w:rPr/>
              <w:t>-</w:t>
            </w:r>
            <w:commentRangeStart w:id="56"/>
            <w:commentRangeStart w:id="732838821"/>
            <w:r w:rsidR="4FEF55C1">
              <w:rPr/>
              <w:t>Run the program</w:t>
            </w:r>
          </w:p>
          <w:p w:rsidR="00941D93" w:rsidP="69F74A46" w:rsidRDefault="6DF35A30" w14:paraId="7EFE4592" w14:textId="2B3A3B5F" w14:noSpellErr="1">
            <w:r w:rsidR="4FEF55C1">
              <w:rPr/>
              <w:t>Click Open from File menu</w:t>
            </w:r>
            <w:commentRangeEnd w:id="56"/>
            <w:r>
              <w:rPr>
                <w:rStyle w:val="CommentReference"/>
              </w:rPr>
              <w:commentReference w:id="56"/>
            </w:r>
            <w:commentRangeEnd w:id="732838821"/>
            <w:r>
              <w:rPr>
                <w:rStyle w:val="CommentReference"/>
              </w:rPr>
              <w:commentReference w:id="732838821"/>
            </w:r>
          </w:p>
          <w:p w:rsidR="00941D93" w:rsidP="69F74A46" w:rsidRDefault="6DC05D45" w14:paraId="7CBD3FD4" w14:textId="54B37F8B">
            <w:r>
              <w:t>-</w:t>
            </w:r>
            <w:r w:rsidR="6DF35A30">
              <w:t xml:space="preserve">Choose </w:t>
            </w:r>
            <w:r w:rsidRPr="69F74A46" w:rsidR="6DF35A30">
              <w:rPr>
                <w:i/>
                <w:iCs/>
              </w:rPr>
              <w:t>Test_DB.xml</w:t>
            </w:r>
            <w:r w:rsidR="6DF35A30">
              <w:t xml:space="preserve"> from current directory</w:t>
            </w:r>
          </w:p>
          <w:p w:rsidR="00941D93" w:rsidP="69F74A46" w:rsidRDefault="6DF35A30" w14:paraId="0C49A2C2" w14:textId="188ED3A2">
            <w:r>
              <w:t xml:space="preserve">Click </w:t>
            </w:r>
            <w:r w:rsidRPr="69F74A46">
              <w:rPr>
                <w:i/>
                <w:iCs/>
              </w:rPr>
              <w:t>CONSTRAINT_TABLE</w:t>
            </w:r>
          </w:p>
          <w:p w:rsidR="00941D93" w:rsidP="69F74A46" w:rsidRDefault="671BB925" w14:paraId="122457C8" w14:textId="556BE559">
            <w:r>
              <w:t>-</w:t>
            </w:r>
            <w:r w:rsidR="6DF35A30">
              <w:t>In the new windows, from Edit menu choose Delete Row. Be sure you deleted the selected row.</w:t>
            </w:r>
            <w:r w:rsidR="6700EFD0">
              <w:t xml:space="preserve"> Repeat this action more than once.</w:t>
            </w:r>
            <w:r w:rsidR="52FB4F1A">
              <w:t xml:space="preserve"> Use shortcut for some cases.</w:t>
            </w:r>
          </w:p>
          <w:p w:rsidR="00941D93" w:rsidP="69F74A46" w:rsidRDefault="14610480" w14:paraId="29A18D10" w14:textId="087E1D44">
            <w:r>
              <w:t>-</w:t>
            </w:r>
            <w:r w:rsidR="6DF35A30">
              <w:t>From the Edit menu, choose Undo and be sure you are returning the selected row in the previous location that it was.</w:t>
            </w:r>
          </w:p>
          <w:p w:rsidR="00941D93" w:rsidP="69F74A46" w:rsidRDefault="00941D93" w14:paraId="6E1E72F3" w14:textId="3CCE599E"/>
        </w:tc>
        <w:tc>
          <w:tcPr>
            <w:tcW w:w="1800" w:type="dxa"/>
            <w:gridSpan w:val="3"/>
            <w:tcMar/>
          </w:tcPr>
          <w:p w:rsidR="00941D93" w:rsidRDefault="00941D93" w14:paraId="20BED156" w14:textId="77777777">
            <w:r>
              <w:t>PURPOSE</w:t>
            </w:r>
          </w:p>
          <w:p w:rsidR="00941D93" w:rsidRDefault="00941D93" w14:paraId="7194DBDC" w14:textId="77777777"/>
          <w:p w:rsidR="69F74A46" w:rsidRDefault="69F74A46" w14:paraId="259ED1A3" w14:textId="3267CC37"/>
          <w:p w:rsidR="00941D93" w:rsidRDefault="2003EBA0" w14:paraId="51A87172" w14:textId="014EA32F">
            <w:r>
              <w:t>Navigate program to reach a data base.</w:t>
            </w:r>
          </w:p>
          <w:p w:rsidR="00941D93" w:rsidP="69F74A46" w:rsidRDefault="00941D93" w14:paraId="3A8B134D" w14:textId="59DD82CD"/>
          <w:p w:rsidR="00941D93" w:rsidP="69F74A46" w:rsidRDefault="00941D93" w14:paraId="1CC73AE5" w14:textId="51847ACE"/>
          <w:p w:rsidR="00941D93" w:rsidP="69F74A46" w:rsidRDefault="00941D93" w14:paraId="366D5B5C" w14:textId="13F40352"/>
          <w:p w:rsidR="00941D93" w:rsidP="69F74A46" w:rsidRDefault="00941D93" w14:paraId="786558B4" w14:textId="409D1374"/>
          <w:p w:rsidR="00941D93" w:rsidP="69F74A46" w:rsidRDefault="00941D93" w14:paraId="3D8974B3" w14:textId="63F020E8"/>
          <w:p w:rsidR="00941D93" w:rsidP="69F74A46" w:rsidRDefault="00941D93" w14:paraId="162E81E3" w14:textId="4058043D"/>
          <w:p w:rsidR="00941D93" w:rsidP="69F74A46" w:rsidRDefault="00941D93" w14:paraId="328A03D5" w14:textId="18A75D38"/>
          <w:p w:rsidR="00941D93" w:rsidP="69F74A46" w:rsidRDefault="2003EBA0" w14:paraId="2E185E49" w14:textId="5A248C16">
            <w:r>
              <w:t>Simulate an action</w:t>
            </w:r>
          </w:p>
          <w:p w:rsidR="00941D93" w:rsidP="69F74A46" w:rsidRDefault="00941D93" w14:paraId="2CE92D76" w14:textId="1E44816A"/>
          <w:p w:rsidR="00941D93" w:rsidP="69F74A46" w:rsidRDefault="00941D93" w14:paraId="498BAB3C" w14:textId="58AF0BD3"/>
          <w:p w:rsidR="00941D93" w:rsidP="69F74A46" w:rsidRDefault="00941D93" w14:paraId="5685619B" w14:textId="464F2410"/>
          <w:p w:rsidR="00941D93" w:rsidP="69F74A46" w:rsidRDefault="00941D93" w14:paraId="4A73A647" w14:textId="21B6F75A"/>
          <w:p w:rsidR="00941D93" w:rsidP="69F74A46" w:rsidRDefault="2003EBA0" w14:paraId="27FA1F24" w14:textId="26FC780F">
            <w:r>
              <w:t>Try to undo the action</w:t>
            </w:r>
          </w:p>
        </w:tc>
        <w:tc>
          <w:tcPr>
            <w:tcW w:w="2224" w:type="dxa"/>
            <w:tcMar/>
          </w:tcPr>
          <w:p w:rsidR="00941D93" w:rsidRDefault="00941D93" w14:paraId="52DC7E8D" w14:textId="77777777">
            <w:r>
              <w:t>EXEPCTED RESULTS</w:t>
            </w:r>
          </w:p>
          <w:p w:rsidR="00941D93" w:rsidRDefault="00941D93" w14:paraId="769D0D3C" w14:textId="77777777"/>
          <w:p w:rsidR="00941D93" w:rsidP="69F74A46" w:rsidRDefault="20519775" w14:paraId="62C5318F" w14:textId="5C1DC247">
            <w:pPr>
              <w:spacing w:line="259" w:lineRule="auto"/>
            </w:pPr>
            <w:r>
              <w:t>The expected result in this test is to navigate an xml file as a data base</w:t>
            </w:r>
            <w:r w:rsidR="516DAB0D">
              <w:t>, remove a</w:t>
            </w:r>
            <w:r w:rsidR="080823E8">
              <w:t>n</w:t>
            </w:r>
            <w:r w:rsidR="516DAB0D">
              <w:t xml:space="preserve"> entity by calling delete function, then return the row by using undo </w:t>
            </w:r>
          </w:p>
        </w:tc>
        <w:tc>
          <w:tcPr>
            <w:tcW w:w="1844" w:type="dxa"/>
            <w:tcMar/>
          </w:tcPr>
          <w:p w:rsidR="00941D93" w:rsidRDefault="00941D93" w14:paraId="4A235E26" w14:textId="77777777">
            <w:r>
              <w:t>COMMENTS</w:t>
            </w:r>
          </w:p>
          <w:p w:rsidR="00941D93" w:rsidRDefault="00941D93" w14:paraId="54CD245A" w14:textId="77777777"/>
          <w:p w:rsidR="00941D93" w:rsidRDefault="5C28D65F" w14:paraId="1231BE67" w14:textId="796377F8">
            <w:r>
              <w:t>The test went correct when user tried to return the row. The undo function buffer the actions</w:t>
            </w:r>
            <w:r w:rsidR="6A7F94C7">
              <w:t xml:space="preserve">. So, user can return as many actions as he did. </w:t>
            </w:r>
            <w:r w:rsidR="30450B51">
              <w:t>But</w:t>
            </w:r>
            <w:r w:rsidR="6A7F94C7">
              <w:t xml:space="preserve"> it returns the row at the end of the table, not at the place that it was.</w:t>
            </w:r>
          </w:p>
        </w:tc>
      </w:tr>
      <w:tr w:rsidR="00941D93" w:rsidTr="7C727B28" w14:paraId="2DF4377B" w14:textId="77777777">
        <w:trPr>
          <w:trHeight w:val="1250"/>
        </w:trPr>
        <w:tc>
          <w:tcPr>
            <w:tcW w:w="9216" w:type="dxa"/>
            <w:gridSpan w:val="7"/>
            <w:tcBorders>
              <w:bottom w:val="single" w:color="auto" w:sz="4" w:space="0"/>
            </w:tcBorders>
            <w:tcMar/>
          </w:tcPr>
          <w:p w:rsidR="00941D93" w:rsidRDefault="00941D93" w14:paraId="05D80C1B" w14:textId="51A513F6">
            <w:r>
              <w:t>Concluding Remarks:</w:t>
            </w:r>
          </w:p>
          <w:p w:rsidR="00941D93" w:rsidP="69F74A46" w:rsidRDefault="69F21447" w14:paraId="5A175817" w14:textId="4238321F">
            <w:r>
              <w:t>The Undo action works correct without any problem. It uses a buffer to store all the actions. It returns changes properly. The only problem i</w:t>
            </w:r>
            <w:r w:rsidR="113D8743">
              <w:t xml:space="preserve">t has is it returns the deleted rows at the end of the table not at the location they were. It can cause some problem, </w:t>
            </w:r>
            <w:r w:rsidR="62FECCA4">
              <w:t>specifically</w:t>
            </w:r>
            <w:r w:rsidR="113D8743">
              <w:t xml:space="preserve"> in the sorted tables</w:t>
            </w:r>
            <w:r w:rsidR="5361EB52">
              <w:t xml:space="preserve">. </w:t>
            </w:r>
            <w:r w:rsidR="65148A29">
              <w:t>Our suggestion is to keep the location of the entity as same as it stores the actions.</w:t>
            </w:r>
          </w:p>
        </w:tc>
      </w:tr>
      <w:tr w:rsidR="00941D93" w:rsidTr="7C727B28" w14:paraId="6F147E7C" w14:textId="77777777">
        <w:trPr>
          <w:trHeight w:val="890"/>
        </w:trPr>
        <w:tc>
          <w:tcPr>
            <w:tcW w:w="4608" w:type="dxa"/>
            <w:gridSpan w:val="3"/>
            <w:tcMar/>
          </w:tcPr>
          <w:p w:rsidR="00941D93" w:rsidRDefault="00941D93" w14:paraId="05D71244" w14:textId="77777777">
            <w:r>
              <w:t xml:space="preserve">Testing Team: </w:t>
            </w:r>
          </w:p>
          <w:p w:rsidR="00941D93" w:rsidP="69F74A46" w:rsidRDefault="1C82F7CD" w14:paraId="5486360A" w14:textId="71B0B312">
            <w:pPr>
              <w:spacing w:line="259" w:lineRule="auto"/>
            </w:pPr>
            <w:r>
              <w:t>Ali Nouri</w:t>
            </w:r>
          </w:p>
        </w:tc>
        <w:tc>
          <w:tcPr>
            <w:tcW w:w="4608" w:type="dxa"/>
            <w:gridSpan w:val="4"/>
            <w:tcMar/>
          </w:tcPr>
          <w:p w:rsidR="00941D93" w:rsidRDefault="00941D93" w14:paraId="356DC724" w14:textId="21D4863E">
            <w:r>
              <w:t>Date Completed:</w:t>
            </w:r>
          </w:p>
          <w:p w:rsidR="00941D93" w:rsidP="69F74A46" w:rsidRDefault="67B8EA02" w14:paraId="42113F45" w14:textId="3CAFD56A">
            <w:r>
              <w:t>11/04</w:t>
            </w:r>
          </w:p>
          <w:p w:rsidR="00941D93" w:rsidP="663C1C10" w:rsidRDefault="00941D93" w14:paraId="0596B02F" w14:textId="3134A643"/>
        </w:tc>
      </w:tr>
    </w:tbl>
    <w:p w:rsidR="787CD48E" w:rsidP="663C1C10" w:rsidRDefault="787CD48E" w14:paraId="78A071EB" w14:textId="705CD188" w14:noSpellErr="1">
      <w:pPr>
        <w:pStyle w:val="Heading2"/>
        <w:spacing w:line="259" w:lineRule="auto"/>
        <w:rPr/>
      </w:pPr>
      <w:bookmarkStart w:name="_Toc37538245" w:id="57"/>
      <w:commentRangeStart w:id="58"/>
      <w:commentRangeStart w:id="1139309006"/>
      <w:r w:rsidR="787CD48E">
        <w:rPr/>
        <w:t xml:space="preserve">Test </w:t>
      </w:r>
      <w:r w:rsidR="11E9E385">
        <w:rPr/>
        <w:t>Case 2</w:t>
      </w:r>
      <w:r w:rsidR="38909C6C">
        <w:rPr/>
        <w:t xml:space="preserve"> and Test Case 3</w:t>
      </w:r>
      <w:bookmarkEnd w:id="57"/>
      <w:commentRangeEnd w:id="58"/>
      <w:r>
        <w:rPr>
          <w:rStyle w:val="CommentReference"/>
        </w:rPr>
        <w:commentReference w:id="58"/>
      </w:r>
      <w:commentRangeEnd w:id="1139309006"/>
      <w:r>
        <w:rPr>
          <w:rStyle w:val="CommentReference"/>
        </w:rPr>
        <w:commentReference w:id="1139309006"/>
      </w:r>
    </w:p>
    <w:p w:rsidR="07689BB6" w:rsidRDefault="07689BB6" w14:paraId="2FFB31DE" w14:textId="77777777"/>
    <w:p w:rsidR="787CD48E" w:rsidP="62295B91" w:rsidRDefault="787CD48E" w14:paraId="094BB01D" w14:textId="3A663FF5">
      <w:r w:rsidRPr="62295B91">
        <w:rPr>
          <w:b/>
          <w:bCs/>
        </w:rPr>
        <w:t xml:space="preserve">Objective: </w:t>
      </w:r>
      <w:r w:rsidR="7B39515D">
        <w:t xml:space="preserve">This test checks the functionality of Copy Row </w:t>
      </w:r>
      <w:r w:rsidR="60EB9E47">
        <w:t xml:space="preserve">and Past </w:t>
      </w:r>
      <w:r w:rsidR="7B39515D">
        <w:t>in the edit menu</w:t>
      </w:r>
    </w:p>
    <w:p w:rsidR="787CD48E" w:rsidP="62295B91" w:rsidRDefault="787CD48E" w14:paraId="35F178D7" w14:textId="7FE2114F">
      <w:pPr>
        <w:spacing w:line="259" w:lineRule="auto"/>
      </w:pPr>
      <w:r w:rsidRPr="62295B91">
        <w:rPr>
          <w:b/>
          <w:bCs/>
        </w:rPr>
        <w:t>Notes:</w:t>
      </w:r>
      <w:r>
        <w:t xml:space="preserve"> </w:t>
      </w:r>
      <w:r w:rsidR="27AC5F47">
        <w:t>In this test case we want to check the functionality of Copy a row</w:t>
      </w:r>
      <w:r w:rsidR="34CE78B3">
        <w:t xml:space="preserve"> and Paste a Row</w:t>
      </w:r>
      <w:r w:rsidR="27AC5F47">
        <w:t xml:space="preserve">. Our approach is to copy a row, switch the app and in another app, copy some </w:t>
      </w:r>
      <w:r w:rsidR="3D0302BD">
        <w:t>text then, going back and paste in the table.</w:t>
      </w:r>
    </w:p>
    <w:p w:rsidR="07689BB6" w:rsidP="07689BB6" w:rsidRDefault="07689BB6" w14:paraId="7B1101DB" w14:textId="128D9FF7"/>
    <w:p w:rsidR="07689BB6" w:rsidP="07689BB6" w:rsidRDefault="07689BB6" w14:paraId="6D4518F9" w14:textId="04035B35"/>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6"/>
        <w:gridCol w:w="2269"/>
        <w:gridCol w:w="1234"/>
        <w:gridCol w:w="12"/>
        <w:gridCol w:w="507"/>
        <w:gridCol w:w="2161"/>
        <w:gridCol w:w="1811"/>
      </w:tblGrid>
      <w:tr w:rsidR="62295B91" w:rsidTr="7C727B28" w14:paraId="4F861071" w14:textId="77777777">
        <w:trPr>
          <w:trHeight w:val="300"/>
        </w:trPr>
        <w:tc>
          <w:tcPr>
            <w:tcW w:w="4511" w:type="dxa"/>
            <w:gridSpan w:val="4"/>
            <w:tcMar/>
          </w:tcPr>
          <w:p w:rsidR="62295B91" w:rsidP="62295B91" w:rsidRDefault="62295B91" w14:paraId="7A2955B0" w14:textId="0FE3F613">
            <w:r>
              <w:t xml:space="preserve">Test No.: </w:t>
            </w:r>
            <w:r w:rsidR="2B6DC935">
              <w:t>2_1</w:t>
            </w:r>
          </w:p>
        </w:tc>
        <w:tc>
          <w:tcPr>
            <w:tcW w:w="4479" w:type="dxa"/>
            <w:gridSpan w:val="3"/>
            <w:tcMar/>
          </w:tcPr>
          <w:p w:rsidR="62295B91" w:rsidRDefault="62295B91" w14:paraId="53D7F89E" w14:textId="239844D0">
            <w:r>
              <w:t xml:space="preserve">Current Status: </w:t>
            </w:r>
            <w:r w:rsidR="1D9759D9">
              <w:t>Failed</w:t>
            </w:r>
          </w:p>
        </w:tc>
      </w:tr>
      <w:tr w:rsidR="62295B91" w:rsidTr="7C727B28" w14:paraId="7950456F" w14:textId="77777777">
        <w:trPr>
          <w:trHeight w:val="300"/>
        </w:trPr>
        <w:tc>
          <w:tcPr>
            <w:tcW w:w="8990" w:type="dxa"/>
            <w:gridSpan w:val="7"/>
            <w:tcMar/>
          </w:tcPr>
          <w:p w:rsidR="62295B91" w:rsidP="62295B91" w:rsidRDefault="62295B91" w14:paraId="57FB38DC" w14:textId="71E0E042">
            <w:r>
              <w:t xml:space="preserve">Test title: </w:t>
            </w:r>
            <w:r w:rsidR="39948F8A">
              <w:t xml:space="preserve">Test functionality of Copy Row </w:t>
            </w:r>
            <w:r w:rsidR="131BAEE8">
              <w:t xml:space="preserve">and Paste Row </w:t>
            </w:r>
            <w:r w:rsidR="39948F8A">
              <w:t>from edit menu</w:t>
            </w:r>
          </w:p>
          <w:p w:rsidR="62295B91" w:rsidRDefault="62295B91" w14:paraId="7D877BED" w14:textId="77777777"/>
        </w:tc>
      </w:tr>
      <w:tr w:rsidR="62295B91" w:rsidTr="7C727B28" w14:paraId="4D3B91A2" w14:textId="77777777">
        <w:trPr>
          <w:trHeight w:val="1070"/>
        </w:trPr>
        <w:tc>
          <w:tcPr>
            <w:tcW w:w="8990" w:type="dxa"/>
            <w:gridSpan w:val="7"/>
            <w:tcMar/>
          </w:tcPr>
          <w:p w:rsidR="62295B91" w:rsidP="62295B91" w:rsidRDefault="62295B91" w14:paraId="7B6E6952" w14:textId="7A805417">
            <w:r>
              <w:t>Testing approach:</w:t>
            </w:r>
            <w:r w:rsidR="6F793042">
              <w:t xml:space="preserve"> For this test, we need other software that runs simultaneously. Microsoft word or notepad can be a good option. We will copy a row from a table, then try to overwrite the O.S. clipboard by copy from another software and paste the content in the table.</w:t>
            </w:r>
          </w:p>
        </w:tc>
      </w:tr>
      <w:tr w:rsidR="62295B91" w:rsidTr="7C727B28" w14:paraId="5D25A014" w14:textId="77777777">
        <w:trPr>
          <w:trHeight w:val="4130"/>
        </w:trPr>
        <w:tc>
          <w:tcPr>
            <w:tcW w:w="996" w:type="dxa"/>
            <w:tcMar/>
          </w:tcPr>
          <w:p w:rsidR="62295B91" w:rsidRDefault="62295B91" w14:paraId="11A5C5F6" w14:textId="77777777" w14:noSpellErr="1">
            <w:commentRangeStart w:id="59"/>
            <w:commentRangeStart w:id="754641543"/>
            <w:r w:rsidR="578B576F">
              <w:rPr/>
              <w:t>STEP</w:t>
            </w:r>
          </w:p>
          <w:p w:rsidR="62295B91" w:rsidRDefault="62295B91" w14:paraId="262A7B20" w14:textId="77777777"/>
          <w:p w:rsidR="62295B91" w:rsidP="62295B91" w:rsidRDefault="62295B91" w14:paraId="385C2C66" w14:textId="59AC6A0D">
            <w:pPr>
              <w:spacing w:line="259" w:lineRule="auto"/>
            </w:pPr>
            <w:r>
              <w:t>1</w:t>
            </w:r>
          </w:p>
          <w:p w:rsidR="62295B91" w:rsidP="62295B91" w:rsidRDefault="62295B91" w14:paraId="22C2152C" w14:textId="45C1BA1A">
            <w:pPr>
              <w:spacing w:line="259" w:lineRule="auto"/>
            </w:pPr>
          </w:p>
          <w:p w:rsidR="62295B91" w:rsidP="62295B91" w:rsidRDefault="62295B91" w14:paraId="3A55D762" w14:textId="1387098A">
            <w:pPr>
              <w:spacing w:line="259" w:lineRule="auto"/>
            </w:pPr>
          </w:p>
          <w:p w:rsidR="62295B91" w:rsidP="62295B91" w:rsidRDefault="62295B91" w14:paraId="6D429560" w14:textId="561A3E2D">
            <w:pPr>
              <w:spacing w:line="259" w:lineRule="auto"/>
            </w:pPr>
            <w:r>
              <w:t>2</w:t>
            </w:r>
          </w:p>
          <w:p w:rsidR="62295B91" w:rsidP="62295B91" w:rsidRDefault="62295B91" w14:paraId="5BF688CF" w14:textId="612D5832">
            <w:pPr>
              <w:spacing w:line="259" w:lineRule="auto"/>
            </w:pPr>
          </w:p>
          <w:p w:rsidR="62295B91" w:rsidP="62295B91" w:rsidRDefault="62295B91" w14:paraId="6245D57F" w14:textId="3DA27E5E">
            <w:pPr>
              <w:spacing w:line="259" w:lineRule="auto"/>
            </w:pPr>
          </w:p>
          <w:p w:rsidR="62295B91" w:rsidP="62295B91" w:rsidRDefault="62295B91" w14:paraId="72548E04" w14:textId="132BFD27">
            <w:pPr>
              <w:spacing w:line="259" w:lineRule="auto"/>
            </w:pPr>
          </w:p>
          <w:p w:rsidR="62295B91" w:rsidP="62295B91" w:rsidRDefault="62295B91" w14:paraId="6ABEC16B" w14:textId="21B0FB57">
            <w:pPr>
              <w:spacing w:line="259" w:lineRule="auto"/>
            </w:pPr>
            <w:r>
              <w:t>3</w:t>
            </w:r>
          </w:p>
          <w:p w:rsidR="62295B91" w:rsidP="62295B91" w:rsidRDefault="62295B91" w14:paraId="0E2927EF" w14:textId="4525842C">
            <w:pPr>
              <w:spacing w:line="259" w:lineRule="auto"/>
            </w:pPr>
          </w:p>
          <w:p w:rsidR="62295B91" w:rsidP="62295B91" w:rsidRDefault="62295B91" w14:paraId="67BE0302" w14:textId="7026BECD">
            <w:pPr>
              <w:spacing w:line="259" w:lineRule="auto"/>
            </w:pPr>
          </w:p>
          <w:p w:rsidR="62295B91" w:rsidP="62295B91" w:rsidRDefault="62295B91" w14:paraId="4FD5C51B" w14:textId="25FE3066">
            <w:pPr>
              <w:spacing w:line="259" w:lineRule="auto"/>
            </w:pPr>
            <w:r>
              <w:t>4</w:t>
            </w:r>
          </w:p>
          <w:p w:rsidR="62295B91" w:rsidP="62295B91" w:rsidRDefault="62295B91" w14:paraId="274D3E1C" w14:textId="043C0087">
            <w:pPr>
              <w:spacing w:line="259" w:lineRule="auto"/>
            </w:pPr>
          </w:p>
          <w:p w:rsidR="62295B91" w:rsidP="62295B91" w:rsidRDefault="62295B91" w14:paraId="10E4771B" w14:textId="6881656B">
            <w:pPr>
              <w:spacing w:line="259" w:lineRule="auto"/>
            </w:pPr>
          </w:p>
          <w:p w:rsidR="62295B91" w:rsidP="62295B91" w:rsidRDefault="62295B91" w14:paraId="24378394" w14:textId="16616C3B">
            <w:pPr>
              <w:spacing w:line="259" w:lineRule="auto"/>
            </w:pPr>
            <w:r>
              <w:t>5</w:t>
            </w:r>
          </w:p>
          <w:p w:rsidR="62295B91" w:rsidP="62295B91" w:rsidRDefault="62295B91" w14:paraId="28411C52" w14:textId="0E1854DE">
            <w:pPr>
              <w:spacing w:line="259" w:lineRule="auto"/>
            </w:pPr>
          </w:p>
          <w:p w:rsidR="62295B91" w:rsidP="62295B91" w:rsidRDefault="62295B91" w14:paraId="576B8F5E" w14:textId="35F07022">
            <w:pPr>
              <w:spacing w:line="259" w:lineRule="auto"/>
            </w:pPr>
          </w:p>
          <w:p w:rsidR="62295B91" w:rsidP="62295B91" w:rsidRDefault="62295B91" w14:paraId="5850954F" w14:textId="27976E54">
            <w:pPr>
              <w:spacing w:line="259" w:lineRule="auto"/>
            </w:pPr>
          </w:p>
          <w:p w:rsidR="62295B91" w:rsidP="62295B91" w:rsidRDefault="62295B91" w14:paraId="7884566B" w14:textId="0CF1AE12">
            <w:pPr>
              <w:spacing w:line="259" w:lineRule="auto"/>
            </w:pPr>
            <w:r>
              <w:t>6</w:t>
            </w:r>
          </w:p>
          <w:p w:rsidR="62295B91" w:rsidP="62295B91" w:rsidRDefault="62295B91" w14:paraId="6D2559CA" w14:textId="1AF2D18A">
            <w:pPr>
              <w:spacing w:line="259" w:lineRule="auto"/>
            </w:pPr>
          </w:p>
          <w:p w:rsidR="62295B91" w:rsidP="62295B91" w:rsidRDefault="62295B91" w14:paraId="09D0C4C4" w14:textId="29B54BA5">
            <w:pPr>
              <w:spacing w:line="259" w:lineRule="auto"/>
            </w:pPr>
          </w:p>
          <w:p w:rsidR="62295B91" w:rsidP="62295B91" w:rsidRDefault="62295B91" w14:paraId="00129656" w14:textId="6A8F8C51">
            <w:pPr>
              <w:spacing w:line="259" w:lineRule="auto"/>
            </w:pPr>
          </w:p>
          <w:p w:rsidR="62295B91" w:rsidP="62295B91" w:rsidRDefault="00450E1C" w14:paraId="0B4C37B7" w14:textId="310E36AF" w14:noSpellErr="1">
            <w:pPr>
              <w:spacing w:line="259" w:lineRule="auto"/>
            </w:pPr>
            <w:commentRangeEnd w:id="59"/>
            <w:r>
              <w:rPr>
                <w:rStyle w:val="CommentReference"/>
              </w:rPr>
              <w:commentReference w:id="59"/>
            </w:r>
            <w:commentRangeEnd w:id="754641543"/>
            <w:r>
              <w:rPr>
                <w:rStyle w:val="CommentReference"/>
              </w:rPr>
              <w:commentReference w:id="754641543"/>
            </w:r>
          </w:p>
          <w:p w:rsidR="62295B91" w:rsidP="62295B91" w:rsidRDefault="62295B91" w14:paraId="35B74132" w14:textId="489F674B">
            <w:pPr>
              <w:spacing w:line="259" w:lineRule="auto"/>
            </w:pPr>
          </w:p>
        </w:tc>
        <w:tc>
          <w:tcPr>
            <w:tcW w:w="2269" w:type="dxa"/>
            <w:tcMar/>
          </w:tcPr>
          <w:p w:rsidR="62295B91" w:rsidRDefault="62295B91" w14:paraId="35467E3F" w14:textId="77777777">
            <w:r>
              <w:t>OPERATOR ACTION</w:t>
            </w:r>
          </w:p>
          <w:p w:rsidR="62295B91" w:rsidRDefault="62295B91" w14:paraId="0DCD1F84" w14:textId="77777777"/>
          <w:p w:rsidR="62295B91" w:rsidP="62295B91" w:rsidRDefault="62295B91" w14:paraId="1CE2D300" w14:textId="0C8035FB">
            <w:r>
              <w:t>-Run the program</w:t>
            </w:r>
          </w:p>
          <w:p w:rsidR="62295B91" w:rsidP="62295B91" w:rsidRDefault="62295B91" w14:paraId="0B6D4017" w14:textId="2B3A3B5F">
            <w:r>
              <w:t>Click Open from File menu</w:t>
            </w:r>
          </w:p>
          <w:p w:rsidR="62295B91" w:rsidP="62295B91" w:rsidRDefault="62295B91" w14:paraId="36E9107A" w14:textId="54B37F8B">
            <w:r>
              <w:t xml:space="preserve">-Choose </w:t>
            </w:r>
            <w:r w:rsidRPr="62295B91">
              <w:rPr>
                <w:i/>
                <w:iCs/>
              </w:rPr>
              <w:t>Test_DB.xml</w:t>
            </w:r>
            <w:r>
              <w:t xml:space="preserve"> from current directory</w:t>
            </w:r>
          </w:p>
          <w:p w:rsidR="62295B91" w:rsidP="62295B91" w:rsidRDefault="62295B91" w14:paraId="4BEC9979" w14:textId="188ED3A2">
            <w:r>
              <w:t xml:space="preserve">Click </w:t>
            </w:r>
            <w:r w:rsidRPr="62295B91">
              <w:rPr>
                <w:i/>
                <w:iCs/>
              </w:rPr>
              <w:t>CONSTRAINT_TABLE</w:t>
            </w:r>
          </w:p>
          <w:p w:rsidR="62295B91" w:rsidP="62295B91" w:rsidRDefault="62295B91" w14:paraId="799ED52E" w14:textId="436334AA" w14:noSpellErr="1">
            <w:pPr>
              <w:spacing w:line="259" w:lineRule="auto"/>
            </w:pPr>
            <w:commentRangeStart w:id="60"/>
            <w:commentRangeStart w:id="1601789195"/>
            <w:r w:rsidR="578B576F">
              <w:rPr/>
              <w:t xml:space="preserve">-In the new windows, from Edit menu choose </w:t>
            </w:r>
            <w:r w:rsidR="736E9D72">
              <w:rPr/>
              <w:t>Copy</w:t>
            </w:r>
            <w:r w:rsidR="578B576F">
              <w:rPr/>
              <w:t xml:space="preserve"> Row. </w:t>
            </w:r>
            <w:commentRangeEnd w:id="60"/>
            <w:r>
              <w:rPr>
                <w:rStyle w:val="CommentReference"/>
              </w:rPr>
              <w:commentReference w:id="60"/>
            </w:r>
            <w:commentRangeEnd w:id="1601789195"/>
            <w:r>
              <w:rPr>
                <w:rStyle w:val="CommentReference"/>
              </w:rPr>
              <w:commentReference w:id="1601789195"/>
            </w:r>
          </w:p>
          <w:p w:rsidR="0AA6E9BD" w:rsidP="62295B91" w:rsidRDefault="0AA6E9BD" w14:paraId="0B9DB72E" w14:textId="2AC65910" w14:noSpellErr="1">
            <w:pPr>
              <w:spacing w:line="259" w:lineRule="auto"/>
            </w:pPr>
            <w:commentRangeStart w:id="61"/>
            <w:commentRangeStart w:id="1238820360"/>
            <w:r w:rsidR="5ACAF34F">
              <w:rPr/>
              <w:t>-</w:t>
            </w:r>
            <w:r w:rsidR="578B576F">
              <w:rPr/>
              <w:t>Use</w:t>
            </w:r>
            <w:r w:rsidR="23EACB13">
              <w:rPr/>
              <w:t xml:space="preserve"> the</w:t>
            </w:r>
            <w:r w:rsidR="578B576F">
              <w:rPr/>
              <w:t xml:space="preserve"> shortcut for </w:t>
            </w:r>
            <w:r w:rsidR="27A31AF2">
              <w:rPr/>
              <w:t>This action in the next test.</w:t>
            </w:r>
            <w:commentRangeEnd w:id="61"/>
            <w:r>
              <w:rPr>
                <w:rStyle w:val="CommentReference"/>
              </w:rPr>
              <w:commentReference w:id="61"/>
            </w:r>
            <w:commentRangeEnd w:id="1238820360"/>
            <w:r>
              <w:rPr>
                <w:rStyle w:val="CommentReference"/>
              </w:rPr>
              <w:commentReference w:id="1238820360"/>
            </w:r>
          </w:p>
          <w:p w:rsidR="10C46335" w:rsidP="62295B91" w:rsidRDefault="10C46335" w14:paraId="5556DED9" w14:textId="68E0E909">
            <w:pPr>
              <w:spacing w:line="259" w:lineRule="auto"/>
            </w:pPr>
            <w:r>
              <w:t>-</w:t>
            </w:r>
            <w:r w:rsidR="0D207A74">
              <w:t>Open Notepad and type a few words. Select those words and copy them.</w:t>
            </w:r>
          </w:p>
          <w:p w:rsidR="62295B91" w:rsidP="62295B91" w:rsidRDefault="62295B91" w14:paraId="07ECB3AF" w14:textId="11258504">
            <w:r>
              <w:t>-From the Edit menu, choose</w:t>
            </w:r>
            <w:r w:rsidR="4B8502C7">
              <w:t xml:space="preserve"> </w:t>
            </w:r>
            <w:r w:rsidR="108A042F">
              <w:t>Paste</w:t>
            </w:r>
            <w:r>
              <w:t xml:space="preserve"> and be sure you are </w:t>
            </w:r>
            <w:r w:rsidR="79DE7143">
              <w:t>pasting</w:t>
            </w:r>
            <w:r w:rsidR="3077F38B">
              <w:t xml:space="preserve"> </w:t>
            </w:r>
            <w:r>
              <w:t>the s</w:t>
            </w:r>
            <w:r w:rsidR="22C13230">
              <w:t>ame content you copied from the table</w:t>
            </w:r>
            <w:r>
              <w:t xml:space="preserve"> in the previous </w:t>
            </w:r>
            <w:r w:rsidR="5B63BDE2">
              <w:t>action</w:t>
            </w:r>
            <w:r>
              <w:t>.</w:t>
            </w:r>
          </w:p>
          <w:p w:rsidR="62295B91" w:rsidP="62295B91" w:rsidRDefault="62295B91" w14:paraId="30E66DF2" w14:textId="3CCE599E"/>
        </w:tc>
        <w:tc>
          <w:tcPr>
            <w:tcW w:w="1753" w:type="dxa"/>
            <w:gridSpan w:val="3"/>
            <w:tcMar/>
          </w:tcPr>
          <w:p w:rsidR="62295B91" w:rsidRDefault="62295B91" w14:paraId="5732C683" w14:textId="77777777">
            <w:r>
              <w:t>PURPOSE</w:t>
            </w:r>
          </w:p>
          <w:p w:rsidR="62295B91" w:rsidRDefault="62295B91" w14:paraId="4004B23B" w14:textId="77777777"/>
          <w:p w:rsidR="62295B91" w:rsidRDefault="62295B91" w14:paraId="510EB75D" w14:textId="3267CC37"/>
          <w:p w:rsidR="62295B91" w:rsidRDefault="62295B91" w14:paraId="4CDB8E3B" w14:textId="014EA32F">
            <w:r>
              <w:t>Navigate program to reach a data base.</w:t>
            </w:r>
          </w:p>
          <w:p w:rsidR="62295B91" w:rsidP="62295B91" w:rsidRDefault="62295B91" w14:paraId="36985233" w14:textId="59DD82CD"/>
          <w:p w:rsidR="62295B91" w:rsidP="62295B91" w:rsidRDefault="62295B91" w14:paraId="12B98A90" w14:textId="51847ACE"/>
          <w:p w:rsidR="62295B91" w:rsidP="62295B91" w:rsidRDefault="62295B91" w14:paraId="1932D777" w14:textId="13F40352"/>
          <w:p w:rsidR="62295B91" w:rsidP="62295B91" w:rsidRDefault="62295B91" w14:paraId="7BFBD436" w14:textId="409D1374"/>
          <w:p w:rsidR="62295B91" w:rsidP="62295B91" w:rsidRDefault="62295B91" w14:paraId="1C76834A" w14:textId="63F020E8"/>
          <w:p w:rsidR="62295B91" w:rsidP="62295B91" w:rsidRDefault="62295B91" w14:paraId="299CF3B8" w14:textId="4058043D"/>
          <w:p w:rsidR="02881BF4" w:rsidP="62295B91" w:rsidRDefault="02881BF4" w14:paraId="75D19BC7" w14:textId="75809BB2">
            <w:r>
              <w:t>Copy a content from the table</w:t>
            </w:r>
          </w:p>
          <w:p w:rsidR="62295B91" w:rsidP="62295B91" w:rsidRDefault="62295B91" w14:paraId="6BBA6E58" w14:textId="58AF0BD3"/>
          <w:p w:rsidR="02881BF4" w:rsidP="62295B91" w:rsidRDefault="02881BF4" w14:paraId="1B254243" w14:textId="21D1C98F">
            <w:r>
              <w:t>Copy another content from another software</w:t>
            </w:r>
          </w:p>
          <w:p w:rsidR="62295B91" w:rsidP="62295B91" w:rsidRDefault="62295B91" w14:paraId="03D12B70" w14:textId="51E3B88D"/>
          <w:p w:rsidR="02881BF4" w:rsidP="62295B91" w:rsidRDefault="02881BF4" w14:paraId="00FC9510" w14:textId="57D30F41">
            <w:pPr>
              <w:spacing w:line="259" w:lineRule="auto"/>
            </w:pPr>
            <w:r>
              <w:t>Paste the content in the table</w:t>
            </w:r>
          </w:p>
        </w:tc>
        <w:tc>
          <w:tcPr>
            <w:tcW w:w="2161" w:type="dxa"/>
            <w:tcMar/>
          </w:tcPr>
          <w:p w:rsidR="62295B91" w:rsidRDefault="62295B91" w14:paraId="47E195EF" w14:textId="77777777">
            <w:r>
              <w:t>EXEPCTED RESULTS</w:t>
            </w:r>
          </w:p>
          <w:p w:rsidR="62295B91" w:rsidRDefault="62295B91" w14:paraId="389C41EC" w14:textId="77777777"/>
          <w:p w:rsidR="62295B91" w:rsidP="62295B91" w:rsidRDefault="62295B91" w14:paraId="3BE47776" w14:textId="6F14E3BD">
            <w:pPr>
              <w:spacing w:line="259" w:lineRule="auto"/>
            </w:pPr>
            <w:r>
              <w:t xml:space="preserve">The expected result in this test is to </w:t>
            </w:r>
            <w:r w:rsidR="609738CB">
              <w:t xml:space="preserve">paste the same content we copied from the table </w:t>
            </w:r>
          </w:p>
        </w:tc>
        <w:tc>
          <w:tcPr>
            <w:tcW w:w="1811" w:type="dxa"/>
            <w:tcMar/>
          </w:tcPr>
          <w:p w:rsidR="62295B91" w:rsidRDefault="62295B91" w14:paraId="09EE67FE" w14:textId="77777777">
            <w:r>
              <w:t>COMMENTS</w:t>
            </w:r>
          </w:p>
          <w:p w:rsidR="62295B91" w:rsidRDefault="62295B91" w14:paraId="7E4A2000" w14:textId="77777777"/>
          <w:p w:rsidR="62295B91" w:rsidRDefault="62295B91" w14:paraId="21B19FB2" w14:textId="59D24BF6">
            <w:r>
              <w:t>The test</w:t>
            </w:r>
            <w:r w:rsidR="2E00581E">
              <w:t xml:space="preserve"> failed. It pasted the content from other program instead of the row that we already copied from the software.</w:t>
            </w:r>
          </w:p>
        </w:tc>
      </w:tr>
      <w:tr w:rsidR="62295B91" w:rsidTr="7C727B28" w14:paraId="2118338D" w14:textId="77777777">
        <w:trPr>
          <w:trHeight w:val="1250"/>
        </w:trPr>
        <w:tc>
          <w:tcPr>
            <w:tcW w:w="8990" w:type="dxa"/>
            <w:gridSpan w:val="7"/>
            <w:tcBorders>
              <w:bottom w:val="single" w:color="auto" w:sz="4" w:space="0"/>
            </w:tcBorders>
            <w:tcMar/>
          </w:tcPr>
          <w:p w:rsidR="62295B91" w:rsidRDefault="62295B91" w14:paraId="59B8001F" w14:textId="51A513F6">
            <w:r>
              <w:t>Concluding Remarks:</w:t>
            </w:r>
          </w:p>
          <w:p w:rsidR="5289A701" w:rsidP="62295B91" w:rsidRDefault="5289A701" w14:paraId="06CC756F" w14:textId="55D6A6A4">
            <w:pPr>
              <w:spacing w:line="259" w:lineRule="auto"/>
            </w:pPr>
            <w:r>
              <w:t xml:space="preserve">The Copy Row </w:t>
            </w:r>
            <w:r w:rsidR="4C5734CB">
              <w:t xml:space="preserve">and Paste Row </w:t>
            </w:r>
            <w:r>
              <w:t xml:space="preserve">function works well until the user tries </w:t>
            </w:r>
            <w:r w:rsidR="684FCCDB">
              <w:t>to switch to other software, copy a</w:t>
            </w:r>
            <w:r w:rsidR="1BDD7177">
              <w:t xml:space="preserve"> new</w:t>
            </w:r>
            <w:r w:rsidR="684FCCDB">
              <w:t xml:space="preserve"> content and return to the software. In this situation</w:t>
            </w:r>
            <w:r w:rsidR="0893B223">
              <w:t>,</w:t>
            </w:r>
            <w:r w:rsidR="684FCCDB">
              <w:t xml:space="preserve"> the content will </w:t>
            </w:r>
            <w:r w:rsidR="7E97193E">
              <w:t xml:space="preserve">be </w:t>
            </w:r>
            <w:r w:rsidR="23E9BB91">
              <w:t>overwritten,</w:t>
            </w:r>
            <w:r w:rsidR="7E97193E">
              <w:t xml:space="preserve"> and the main content will vanish. The test fai</w:t>
            </w:r>
            <w:r w:rsidR="20AF9DAB">
              <w:t>le</w:t>
            </w:r>
            <w:r w:rsidR="4CACAD23">
              <w:t>d</w:t>
            </w:r>
            <w:r w:rsidR="20AF9DAB">
              <w:t xml:space="preserve"> in this test case.</w:t>
            </w:r>
            <w:r w:rsidR="5B742679">
              <w:t xml:space="preserve"> It needs to re-write the code to fix this issue.</w:t>
            </w:r>
            <w:r w:rsidR="20AF9DAB">
              <w:t xml:space="preserve"> </w:t>
            </w:r>
          </w:p>
        </w:tc>
      </w:tr>
      <w:tr w:rsidR="62295B91" w:rsidTr="7C727B28" w14:paraId="53462420" w14:textId="77777777">
        <w:trPr>
          <w:trHeight w:val="890"/>
        </w:trPr>
        <w:tc>
          <w:tcPr>
            <w:tcW w:w="4499" w:type="dxa"/>
            <w:gridSpan w:val="3"/>
            <w:tcMar/>
          </w:tcPr>
          <w:p w:rsidR="62295B91" w:rsidRDefault="62295B91" w14:paraId="64EEC0B2" w14:textId="77777777">
            <w:r>
              <w:t xml:space="preserve">Testing Team: </w:t>
            </w:r>
          </w:p>
          <w:p w:rsidR="62295B91" w:rsidP="62295B91" w:rsidRDefault="62295B91" w14:paraId="6F285F91" w14:textId="71B0B312">
            <w:pPr>
              <w:spacing w:line="259" w:lineRule="auto"/>
            </w:pPr>
            <w:r>
              <w:t>Ali Nouri</w:t>
            </w:r>
          </w:p>
        </w:tc>
        <w:tc>
          <w:tcPr>
            <w:tcW w:w="4491" w:type="dxa"/>
            <w:gridSpan w:val="4"/>
            <w:tcMar/>
          </w:tcPr>
          <w:p w:rsidR="62295B91" w:rsidRDefault="62295B91" w14:paraId="685697CE" w14:textId="21D4863E">
            <w:r>
              <w:t>Date Completed:</w:t>
            </w:r>
          </w:p>
          <w:p w:rsidR="62295B91" w:rsidP="62295B91" w:rsidRDefault="62295B91" w14:paraId="113C35E8" w14:textId="109631FD">
            <w:r>
              <w:t>11/04</w:t>
            </w:r>
          </w:p>
        </w:tc>
      </w:tr>
    </w:tbl>
    <w:p w:rsidR="62295B91" w:rsidP="62295B91" w:rsidRDefault="62295B91" w14:paraId="75FD1AEB" w14:textId="4ADB596E"/>
    <w:p w:rsidR="07689BB6" w:rsidP="07689BB6" w:rsidRDefault="07689BB6" w14:paraId="119235CD" w14:textId="0C1416C2"/>
    <w:p w:rsidR="234D9935" w:rsidP="62295B91" w:rsidRDefault="234D9935" w14:paraId="7928A171" w14:textId="52F117DE">
      <w:pPr>
        <w:pStyle w:val="Heading2"/>
        <w:spacing w:line="259" w:lineRule="auto"/>
      </w:pPr>
      <w:bookmarkStart w:name="_Toc37538246" w:id="62"/>
      <w:r>
        <w:t xml:space="preserve">Test </w:t>
      </w:r>
      <w:r w:rsidR="5B63B4C3">
        <w:t xml:space="preserve">Case </w:t>
      </w:r>
      <w:r w:rsidR="39722CBA">
        <w:t>4</w:t>
      </w:r>
      <w:bookmarkEnd w:id="62"/>
    </w:p>
    <w:p w:rsidR="07689BB6" w:rsidRDefault="07689BB6" w14:paraId="5D68E3A1" w14:textId="77777777"/>
    <w:p w:rsidR="234D9935" w:rsidP="62295B91" w:rsidRDefault="234D9935" w14:paraId="07983984" w14:textId="7E547BAC">
      <w:r w:rsidRPr="62295B91">
        <w:rPr>
          <w:b/>
          <w:bCs/>
        </w:rPr>
        <w:t xml:space="preserve">Objective: </w:t>
      </w:r>
      <w:r w:rsidR="555AA0DC">
        <w:t>This test checks the functionality of Insert Row in the edit menu</w:t>
      </w:r>
    </w:p>
    <w:p w:rsidR="234D9935" w:rsidP="62295B91" w:rsidRDefault="234D9935" w14:paraId="4354A197" w14:textId="0C35E026">
      <w:pPr>
        <w:spacing w:line="259" w:lineRule="auto"/>
      </w:pPr>
      <w:r w:rsidRPr="62295B91">
        <w:rPr>
          <w:b/>
          <w:bCs/>
        </w:rPr>
        <w:t>Notes:</w:t>
      </w:r>
      <w:r>
        <w:t xml:space="preserve"> </w:t>
      </w:r>
      <w:r w:rsidR="3ADBAE8C">
        <w:t>In this test</w:t>
      </w:r>
      <w:r w:rsidR="5F35E062">
        <w:t>,</w:t>
      </w:r>
      <w:r w:rsidR="3ADBAE8C">
        <w:t xml:space="preserve"> we want to check the functionality of Insert Row from the edit menu. This option helps </w:t>
      </w:r>
      <w:r w:rsidR="6F88BD45">
        <w:t xml:space="preserve">the </w:t>
      </w:r>
      <w:r w:rsidR="3ADBAE8C">
        <w:t xml:space="preserve">user to add a new row of data </w:t>
      </w:r>
      <w:r w:rsidR="076D059F">
        <w:t>in the table.</w:t>
      </w:r>
    </w:p>
    <w:p w:rsidR="62295B91" w:rsidP="62295B91" w:rsidRDefault="62295B91" w14:paraId="7A53160F" w14:textId="20F9882E">
      <w:pPr>
        <w:spacing w:line="259" w:lineRule="auto"/>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6"/>
        <w:gridCol w:w="2269"/>
        <w:gridCol w:w="1234"/>
        <w:gridCol w:w="12"/>
        <w:gridCol w:w="507"/>
        <w:gridCol w:w="2161"/>
        <w:gridCol w:w="1811"/>
      </w:tblGrid>
      <w:tr w:rsidR="62295B91" w:rsidTr="7C727B28" w14:paraId="235C4F03" w14:textId="77777777">
        <w:trPr>
          <w:trHeight w:val="300"/>
        </w:trPr>
        <w:tc>
          <w:tcPr>
            <w:tcW w:w="4511" w:type="dxa"/>
            <w:gridSpan w:val="4"/>
            <w:tcMar/>
          </w:tcPr>
          <w:p w:rsidR="62295B91" w:rsidP="62295B91" w:rsidRDefault="62295B91" w14:paraId="0D7A2FDD" w14:textId="32556018">
            <w:r>
              <w:t xml:space="preserve">Test No.: </w:t>
            </w:r>
            <w:r w:rsidR="446693E6">
              <w:t>3</w:t>
            </w:r>
            <w:r>
              <w:t>_1</w:t>
            </w:r>
          </w:p>
        </w:tc>
        <w:tc>
          <w:tcPr>
            <w:tcW w:w="4479" w:type="dxa"/>
            <w:gridSpan w:val="3"/>
            <w:tcMar/>
          </w:tcPr>
          <w:p w:rsidR="62295B91" w:rsidRDefault="62295B91" w14:paraId="04126EC1" w14:textId="7E096E77">
            <w:r>
              <w:t>Current Status: Pending</w:t>
            </w:r>
          </w:p>
        </w:tc>
      </w:tr>
      <w:tr w:rsidR="62295B91" w:rsidTr="7C727B28" w14:paraId="0ACBFB95" w14:textId="77777777">
        <w:trPr>
          <w:trHeight w:val="300"/>
        </w:trPr>
        <w:tc>
          <w:tcPr>
            <w:tcW w:w="8990" w:type="dxa"/>
            <w:gridSpan w:val="7"/>
            <w:tcMar/>
          </w:tcPr>
          <w:p w:rsidR="62295B91" w:rsidP="62295B91" w:rsidRDefault="62295B91" w14:paraId="015627F8" w14:textId="1893DA2B">
            <w:r>
              <w:t xml:space="preserve">Test title: Test functionality of </w:t>
            </w:r>
            <w:r w:rsidR="1086F462">
              <w:t>Insert Row</w:t>
            </w:r>
            <w:r>
              <w:t xml:space="preserve"> from edit menu</w:t>
            </w:r>
          </w:p>
          <w:p w:rsidR="62295B91" w:rsidRDefault="62295B91" w14:paraId="536B3A92" w14:textId="77777777"/>
        </w:tc>
      </w:tr>
      <w:tr w:rsidR="62295B91" w:rsidTr="7C727B28" w14:paraId="760A6A62" w14:textId="77777777">
        <w:trPr>
          <w:trHeight w:val="1070"/>
        </w:trPr>
        <w:tc>
          <w:tcPr>
            <w:tcW w:w="8990" w:type="dxa"/>
            <w:gridSpan w:val="7"/>
            <w:tcMar/>
          </w:tcPr>
          <w:p w:rsidR="62295B91" w:rsidP="62295B91" w:rsidRDefault="62295B91" w14:paraId="3237FDD1" w14:textId="66EBB679">
            <w:r>
              <w:t>Testing approach: For thi</w:t>
            </w:r>
            <w:r w:rsidR="6015850E">
              <w:t>s test, we want to check if the program can add a new row properly or not</w:t>
            </w:r>
            <w:r>
              <w:t>.</w:t>
            </w:r>
            <w:r w:rsidR="5A7F3607">
              <w:t xml:space="preserve"> We will add a new row in the existing table, add a row in the empty table. We will apply th</w:t>
            </w:r>
            <w:r w:rsidR="7DA38FE5">
              <w:t xml:space="preserve">ese changes, save the table and load it again to be sure </w:t>
            </w:r>
            <w:r w:rsidR="00450E1C">
              <w:t>any changes</w:t>
            </w:r>
            <w:r w:rsidR="1B56E5B9">
              <w:t xml:space="preserve"> you did,</w:t>
            </w:r>
            <w:r w:rsidR="7DA38FE5">
              <w:t xml:space="preserve"> stored correctly.</w:t>
            </w:r>
          </w:p>
        </w:tc>
      </w:tr>
      <w:tr w:rsidR="62295B91" w:rsidTr="7C727B28" w14:paraId="1FCDBE76" w14:textId="77777777">
        <w:trPr>
          <w:trHeight w:val="4130"/>
        </w:trPr>
        <w:tc>
          <w:tcPr>
            <w:tcW w:w="996" w:type="dxa"/>
            <w:tcMar/>
          </w:tcPr>
          <w:p w:rsidR="62295B91" w:rsidRDefault="62295B91" w14:paraId="45ACFECA" w14:textId="77777777">
            <w:r>
              <w:lastRenderedPageBreak/>
              <w:t>STEP</w:t>
            </w:r>
          </w:p>
          <w:p w:rsidR="62295B91" w:rsidRDefault="62295B91" w14:paraId="001208FB" w14:textId="77777777"/>
          <w:p w:rsidR="62295B91" w:rsidP="62295B91" w:rsidRDefault="62295B91" w14:paraId="04BB6065" w14:textId="59AC6A0D">
            <w:pPr>
              <w:spacing w:line="259" w:lineRule="auto"/>
            </w:pPr>
            <w:r>
              <w:t>1</w:t>
            </w:r>
          </w:p>
          <w:p w:rsidR="62295B91" w:rsidP="62295B91" w:rsidRDefault="62295B91" w14:paraId="1BA21001" w14:textId="5AB4B729">
            <w:pPr>
              <w:spacing w:line="259" w:lineRule="auto"/>
            </w:pPr>
          </w:p>
          <w:p w:rsidR="62295B91" w:rsidP="62295B91" w:rsidRDefault="62295B91" w14:paraId="62C55DAE" w14:textId="2CE0B30B">
            <w:pPr>
              <w:spacing w:line="259" w:lineRule="auto"/>
            </w:pPr>
          </w:p>
          <w:p w:rsidR="62295B91" w:rsidP="62295B91" w:rsidRDefault="62295B91" w14:paraId="4268096E" w14:textId="561A3E2D">
            <w:pPr>
              <w:spacing w:line="259" w:lineRule="auto"/>
            </w:pPr>
            <w:r>
              <w:t>2</w:t>
            </w:r>
          </w:p>
          <w:p w:rsidR="62295B91" w:rsidP="62295B91" w:rsidRDefault="62295B91" w14:paraId="040395C9" w14:textId="612D5832">
            <w:pPr>
              <w:spacing w:line="259" w:lineRule="auto"/>
            </w:pPr>
          </w:p>
          <w:p w:rsidR="62295B91" w:rsidP="62295B91" w:rsidRDefault="62295B91" w14:paraId="28AFE7FC" w14:textId="1CD81F16">
            <w:pPr>
              <w:spacing w:line="259" w:lineRule="auto"/>
            </w:pPr>
          </w:p>
          <w:p w:rsidR="62295B91" w:rsidP="62295B91" w:rsidRDefault="62295B91" w14:paraId="4E63E583" w14:textId="6D583C44">
            <w:pPr>
              <w:spacing w:line="259" w:lineRule="auto"/>
            </w:pPr>
          </w:p>
          <w:p w:rsidR="62295B91" w:rsidP="62295B91" w:rsidRDefault="62295B91" w14:paraId="0AD75136" w14:textId="21B0FB57">
            <w:pPr>
              <w:spacing w:line="259" w:lineRule="auto"/>
            </w:pPr>
            <w:r>
              <w:t>3</w:t>
            </w:r>
          </w:p>
          <w:p w:rsidR="62295B91" w:rsidP="62295B91" w:rsidRDefault="62295B91" w14:paraId="0187F7E4" w14:textId="4525842C">
            <w:pPr>
              <w:spacing w:line="259" w:lineRule="auto"/>
            </w:pPr>
          </w:p>
          <w:p w:rsidR="62295B91" w:rsidP="62295B91" w:rsidRDefault="62295B91" w14:paraId="37E008F6" w14:textId="428B40A9">
            <w:pPr>
              <w:spacing w:line="259" w:lineRule="auto"/>
            </w:pPr>
          </w:p>
          <w:p w:rsidR="62295B91" w:rsidP="62295B91" w:rsidRDefault="62295B91" w14:paraId="39863BB9" w14:textId="1A197BCF">
            <w:pPr>
              <w:spacing w:line="259" w:lineRule="auto"/>
            </w:pPr>
          </w:p>
          <w:p w:rsidR="62295B91" w:rsidP="62295B91" w:rsidRDefault="62295B91" w14:paraId="3D1A23D2" w14:textId="315386F6">
            <w:pPr>
              <w:spacing w:line="259" w:lineRule="auto"/>
            </w:pPr>
          </w:p>
          <w:p w:rsidR="62295B91" w:rsidP="62295B91" w:rsidRDefault="62295B91" w14:paraId="13ABE2B0" w14:textId="18C6693D">
            <w:pPr>
              <w:spacing w:line="259" w:lineRule="auto"/>
            </w:pPr>
          </w:p>
          <w:p w:rsidR="62295B91" w:rsidP="62295B91" w:rsidRDefault="62295B91" w14:paraId="46DEF377" w14:textId="7026BECD">
            <w:pPr>
              <w:spacing w:line="259" w:lineRule="auto"/>
            </w:pPr>
          </w:p>
          <w:p w:rsidR="62295B91" w:rsidP="62295B91" w:rsidRDefault="62295B91" w14:paraId="021686DF" w14:textId="25FE3066">
            <w:pPr>
              <w:spacing w:line="259" w:lineRule="auto"/>
            </w:pPr>
            <w:r>
              <w:t>4</w:t>
            </w:r>
          </w:p>
          <w:p w:rsidR="62295B91" w:rsidP="62295B91" w:rsidRDefault="62295B91" w14:paraId="4653A7B1" w14:textId="043C0087">
            <w:pPr>
              <w:spacing w:line="259" w:lineRule="auto"/>
            </w:pPr>
          </w:p>
          <w:p w:rsidR="62295B91" w:rsidP="62295B91" w:rsidRDefault="62295B91" w14:paraId="6C459CC4" w14:textId="6881656B">
            <w:pPr>
              <w:spacing w:line="259" w:lineRule="auto"/>
            </w:pPr>
          </w:p>
          <w:p w:rsidR="62295B91" w:rsidP="62295B91" w:rsidRDefault="62295B91" w14:paraId="02DA6E22" w14:textId="16616C3B">
            <w:pPr>
              <w:spacing w:line="259" w:lineRule="auto"/>
            </w:pPr>
            <w:r>
              <w:t>5</w:t>
            </w:r>
          </w:p>
          <w:p w:rsidR="62295B91" w:rsidP="62295B91" w:rsidRDefault="62295B91" w14:paraId="040BCE9B" w14:textId="0E1854DE">
            <w:pPr>
              <w:spacing w:line="259" w:lineRule="auto"/>
            </w:pPr>
          </w:p>
          <w:p w:rsidR="62295B91" w:rsidP="62295B91" w:rsidRDefault="62295B91" w14:paraId="01443F68" w14:textId="40A0146D">
            <w:pPr>
              <w:spacing w:line="259" w:lineRule="auto"/>
            </w:pPr>
          </w:p>
          <w:p w:rsidR="62295B91" w:rsidP="62295B91" w:rsidRDefault="62295B91" w14:paraId="23F83B47" w14:textId="35F07022">
            <w:pPr>
              <w:spacing w:line="259" w:lineRule="auto"/>
            </w:pPr>
          </w:p>
          <w:p w:rsidR="62295B91" w:rsidP="62295B91" w:rsidRDefault="62295B91" w14:paraId="532F1009" w14:textId="0CF1AE12">
            <w:pPr>
              <w:spacing w:line="259" w:lineRule="auto"/>
            </w:pPr>
            <w:r>
              <w:t>6</w:t>
            </w:r>
          </w:p>
          <w:p w:rsidR="62295B91" w:rsidP="62295B91" w:rsidRDefault="62295B91" w14:paraId="11DC1D20" w14:textId="1AF2D18A">
            <w:pPr>
              <w:spacing w:line="259" w:lineRule="auto"/>
            </w:pPr>
          </w:p>
          <w:p w:rsidR="62295B91" w:rsidP="62295B91" w:rsidRDefault="62295B91" w14:paraId="78843639" w14:textId="29B54BA5">
            <w:pPr>
              <w:spacing w:line="259" w:lineRule="auto"/>
            </w:pPr>
          </w:p>
          <w:p w:rsidR="62295B91" w:rsidP="62295B91" w:rsidRDefault="62295B91" w14:paraId="14140E1F" w14:textId="1790DD72">
            <w:pPr>
              <w:spacing w:line="259" w:lineRule="auto"/>
            </w:pPr>
          </w:p>
          <w:p w:rsidR="62295B91" w:rsidP="62295B91" w:rsidRDefault="62295B91" w14:paraId="30E688F0" w14:textId="6A8F8C51">
            <w:pPr>
              <w:spacing w:line="259" w:lineRule="auto"/>
            </w:pPr>
          </w:p>
          <w:p w:rsidR="62295B91" w:rsidP="62295B91" w:rsidRDefault="62295B91" w14:paraId="368FACA5" w14:textId="310E36AF">
            <w:pPr>
              <w:spacing w:line="259" w:lineRule="auto"/>
            </w:pPr>
          </w:p>
          <w:p w:rsidR="62295B91" w:rsidP="62295B91" w:rsidRDefault="62295B91" w14:paraId="6E9B1DB3" w14:textId="489F674B">
            <w:pPr>
              <w:spacing w:line="259" w:lineRule="auto"/>
            </w:pPr>
          </w:p>
        </w:tc>
        <w:tc>
          <w:tcPr>
            <w:tcW w:w="2269" w:type="dxa"/>
            <w:tcMar/>
          </w:tcPr>
          <w:p w:rsidR="62295B91" w:rsidRDefault="62295B91" w14:paraId="6EC535D1" w14:textId="77777777">
            <w:r>
              <w:t>OPERATOR ACTION</w:t>
            </w:r>
          </w:p>
          <w:p w:rsidR="62295B91" w:rsidRDefault="62295B91" w14:paraId="0746D770" w14:textId="77777777"/>
          <w:p w:rsidR="62295B91" w:rsidP="62295B91" w:rsidRDefault="62295B91" w14:paraId="2A786450" w14:textId="0C8035FB">
            <w:r>
              <w:t>-Run the program</w:t>
            </w:r>
          </w:p>
          <w:p w:rsidR="62295B91" w:rsidP="62295B91" w:rsidRDefault="62295B91" w14:paraId="43C24C56" w14:textId="2B3A3B5F">
            <w:r>
              <w:t>Click Open from File menu</w:t>
            </w:r>
          </w:p>
          <w:p w:rsidR="62295B91" w:rsidP="62295B91" w:rsidRDefault="62295B91" w14:paraId="322E67D1" w14:textId="54B37F8B">
            <w:r>
              <w:t xml:space="preserve">-Choose </w:t>
            </w:r>
            <w:r w:rsidRPr="62295B91">
              <w:rPr>
                <w:i/>
                <w:iCs/>
              </w:rPr>
              <w:t>Test_DB.xml</w:t>
            </w:r>
            <w:r>
              <w:t xml:space="preserve"> from current directory</w:t>
            </w:r>
          </w:p>
          <w:p w:rsidR="62295B91" w:rsidP="62295B91" w:rsidRDefault="62295B91" w14:paraId="633354F6" w14:textId="188ED3A2">
            <w:r>
              <w:t xml:space="preserve">Click </w:t>
            </w:r>
            <w:r w:rsidRPr="62295B91">
              <w:rPr>
                <w:i/>
                <w:iCs/>
              </w:rPr>
              <w:t>CONSTRAINT_TABLE</w:t>
            </w:r>
          </w:p>
          <w:p w:rsidR="62295B91" w:rsidP="62295B91" w:rsidRDefault="62295B91" w14:paraId="56121808" w14:textId="26FCED17" w14:noSpellErr="1">
            <w:r w:rsidR="578B576F">
              <w:rPr/>
              <w:t xml:space="preserve">-In the new windows, from Edit menu choose </w:t>
            </w:r>
            <w:r w:rsidR="0F902197">
              <w:rPr/>
              <w:t xml:space="preserve">Insert </w:t>
            </w:r>
            <w:r w:rsidR="578B576F">
              <w:rPr/>
              <w:t>Row</w:t>
            </w:r>
            <w:commentRangeStart w:id="63"/>
            <w:commentRangeStart w:id="1115574848"/>
            <w:r w:rsidR="578B576F">
              <w:rPr/>
              <w:t xml:space="preserve">. Be sure you </w:t>
            </w:r>
            <w:r w:rsidR="3546D38C">
              <w:rPr/>
              <w:t>already added a new</w:t>
            </w:r>
            <w:r w:rsidR="578B576F">
              <w:rPr/>
              <w:t xml:space="preserve"> row. </w:t>
            </w:r>
            <w:r w:rsidR="4A8F7E47">
              <w:rPr/>
              <w:t>Add some data in the row.</w:t>
            </w:r>
            <w:commentRangeEnd w:id="63"/>
            <w:r>
              <w:rPr>
                <w:rStyle w:val="CommentReference"/>
              </w:rPr>
              <w:commentReference w:id="63"/>
            </w:r>
            <w:commentRangeEnd w:id="1115574848"/>
            <w:r>
              <w:rPr>
                <w:rStyle w:val="CommentReference"/>
              </w:rPr>
              <w:commentReference w:id="1115574848"/>
            </w:r>
            <w:r w:rsidR="4A8F7E47">
              <w:rPr/>
              <w:t xml:space="preserve"> Then, save the table</w:t>
            </w:r>
          </w:p>
          <w:p w:rsidR="62295B91" w:rsidP="62295B91" w:rsidRDefault="62295B91" w14:paraId="3FCA480B" w14:textId="72804319">
            <w:r>
              <w:t>-</w:t>
            </w:r>
            <w:r w:rsidR="2EB041DD">
              <w:t>Load the table again and be sure your data still exist there.</w:t>
            </w:r>
          </w:p>
          <w:p w:rsidR="0D4B3B98" w:rsidP="62295B91" w:rsidRDefault="0D4B3B98" w14:paraId="11413BFE" w14:textId="48807D47">
            <w:r>
              <w:t>-This time, Use Delete option from the edit menu to delete all the rows in the table</w:t>
            </w:r>
          </w:p>
          <w:p w:rsidR="0D4B3B98" w:rsidP="62295B91" w:rsidRDefault="0D4B3B98" w14:paraId="44468E1B" w14:textId="59EA84F8" w14:noSpellErr="1">
            <w:commentRangeStart w:id="64"/>
            <w:commentRangeStart w:id="361872460"/>
            <w:r w:rsidR="39575952">
              <w:rPr/>
              <w:t>-Use shortcut to add a new row, add some content there, then store the table. Try to load the table and check if the row is there or not</w:t>
            </w:r>
            <w:commentRangeEnd w:id="64"/>
            <w:r>
              <w:rPr>
                <w:rStyle w:val="CommentReference"/>
              </w:rPr>
              <w:commentReference w:id="64"/>
            </w:r>
            <w:commentRangeEnd w:id="361872460"/>
            <w:r>
              <w:rPr>
                <w:rStyle w:val="CommentReference"/>
              </w:rPr>
              <w:commentReference w:id="361872460"/>
            </w:r>
          </w:p>
          <w:p w:rsidR="62295B91" w:rsidP="62295B91" w:rsidRDefault="62295B91" w14:paraId="1ABEADEB" w14:textId="3CCE599E"/>
        </w:tc>
        <w:tc>
          <w:tcPr>
            <w:tcW w:w="1753" w:type="dxa"/>
            <w:gridSpan w:val="3"/>
            <w:tcMar/>
          </w:tcPr>
          <w:p w:rsidR="62295B91" w:rsidRDefault="62295B91" w14:paraId="0B0F6065" w14:textId="77777777">
            <w:r>
              <w:t>PURPOSE</w:t>
            </w:r>
          </w:p>
          <w:p w:rsidR="62295B91" w:rsidRDefault="62295B91" w14:paraId="2C4DD957" w14:textId="77777777"/>
          <w:p w:rsidR="62295B91" w:rsidRDefault="62295B91" w14:paraId="0021705A" w14:textId="3267CC37"/>
          <w:p w:rsidR="62295B91" w:rsidRDefault="62295B91" w14:paraId="23F695D1" w14:textId="014EA32F">
            <w:r>
              <w:t>Navigate program to reach a data base.</w:t>
            </w:r>
          </w:p>
          <w:p w:rsidR="62295B91" w:rsidP="62295B91" w:rsidRDefault="62295B91" w14:paraId="41D99AEC" w14:textId="59DD82CD"/>
          <w:p w:rsidR="62295B91" w:rsidP="62295B91" w:rsidRDefault="62295B91" w14:paraId="76184DFB" w14:textId="3EBCEC11"/>
          <w:p w:rsidR="62295B91" w:rsidP="62295B91" w:rsidRDefault="62295B91" w14:paraId="173E8FB4" w14:textId="4058043D"/>
          <w:p w:rsidR="62295B91" w:rsidP="62295B91" w:rsidRDefault="62295B91" w14:paraId="16F07F2F" w14:textId="18A75D38"/>
          <w:p w:rsidR="62295B91" w:rsidP="62295B91" w:rsidRDefault="62295B91" w14:paraId="6D282E31" w14:textId="5A248C16">
            <w:r>
              <w:t>Simulate an action</w:t>
            </w:r>
          </w:p>
          <w:p w:rsidR="62295B91" w:rsidP="62295B91" w:rsidRDefault="62295B91" w14:paraId="1BA79F9E" w14:textId="1E44816A"/>
          <w:p w:rsidR="62295B91" w:rsidP="62295B91" w:rsidRDefault="62295B91" w14:paraId="41AE44A2" w14:textId="58AF0BD3"/>
          <w:p w:rsidR="62295B91" w:rsidP="62295B91" w:rsidRDefault="62295B91" w14:paraId="7F346057" w14:textId="464F2410"/>
          <w:p w:rsidR="62295B91" w:rsidP="62295B91" w:rsidRDefault="62295B91" w14:paraId="6A000775" w14:textId="2114559F"/>
          <w:p w:rsidR="62295B91" w:rsidP="62295B91" w:rsidRDefault="62295B91" w14:paraId="55E34706" w14:textId="21B6F75A"/>
          <w:p w:rsidR="62295B91" w:rsidP="62295B91" w:rsidRDefault="62295B91" w14:paraId="16B3C8B0" w14:textId="2D9C654D">
            <w:r>
              <w:t xml:space="preserve">Try to </w:t>
            </w:r>
            <w:r w:rsidR="2C81F860">
              <w:t>check</w:t>
            </w:r>
            <w:r>
              <w:t xml:space="preserve"> </w:t>
            </w:r>
            <w:r w:rsidR="2E543D03">
              <w:t>your data inserted correctly</w:t>
            </w:r>
          </w:p>
          <w:p w:rsidR="62295B91" w:rsidP="62295B91" w:rsidRDefault="62295B91" w14:paraId="78BEF54D" w14:textId="2EC9C440"/>
          <w:p w:rsidR="62295B91" w:rsidP="62295B91" w:rsidRDefault="62295B91" w14:paraId="49D1736B" w14:textId="102311FE"/>
          <w:p w:rsidR="62295B91" w:rsidP="62295B91" w:rsidRDefault="62295B91" w14:paraId="69A5F74D" w14:textId="177EE74A"/>
          <w:p w:rsidR="62295B91" w:rsidP="62295B91" w:rsidRDefault="62295B91" w14:paraId="27D3390D" w14:textId="5803F958"/>
          <w:p w:rsidR="2E543D03" w:rsidP="62295B91" w:rsidRDefault="2E543D03" w14:paraId="139A8A7F" w14:textId="758C7E95">
            <w:r>
              <w:t>Try to add a new row in an empty table</w:t>
            </w:r>
          </w:p>
        </w:tc>
        <w:tc>
          <w:tcPr>
            <w:tcW w:w="2161" w:type="dxa"/>
            <w:tcMar/>
          </w:tcPr>
          <w:p w:rsidR="62295B91" w:rsidRDefault="62295B91" w14:paraId="0B8CAEC3" w14:textId="77777777">
            <w:r>
              <w:t>EXEPCTED RESULTS</w:t>
            </w:r>
          </w:p>
          <w:p w:rsidR="62295B91" w:rsidRDefault="62295B91" w14:paraId="286E579B" w14:textId="77777777"/>
          <w:p w:rsidR="62295B91" w:rsidP="62295B91" w:rsidRDefault="62295B91" w14:paraId="39419E53" w14:textId="6974C6BD">
            <w:pPr>
              <w:spacing w:line="259" w:lineRule="auto"/>
            </w:pPr>
            <w:r>
              <w:t xml:space="preserve">The expected result in this test is to </w:t>
            </w:r>
            <w:r w:rsidR="27E9AC4D">
              <w:t>check the inserted row and data stored correctly and accessible after reset the program.</w:t>
            </w:r>
          </w:p>
        </w:tc>
        <w:tc>
          <w:tcPr>
            <w:tcW w:w="1811" w:type="dxa"/>
            <w:tcMar/>
          </w:tcPr>
          <w:p w:rsidR="62295B91" w:rsidRDefault="62295B91" w14:paraId="579413CE" w14:textId="77777777">
            <w:r>
              <w:t>COMMENTS</w:t>
            </w:r>
          </w:p>
          <w:p w:rsidR="62295B91" w:rsidRDefault="62295B91" w14:paraId="3B7F4596" w14:textId="77777777"/>
          <w:p w:rsidR="62295B91" w:rsidRDefault="62295B91" w14:paraId="70DACEA0" w14:textId="2CF0E8BA" w14:noSpellErr="1">
            <w:commentRangeStart w:id="65"/>
            <w:commentRangeStart w:id="1261312045"/>
            <w:r w:rsidR="578B576F">
              <w:rPr/>
              <w:t xml:space="preserve">The </w:t>
            </w:r>
            <w:r w:rsidR="41F6A147">
              <w:rPr/>
              <w:t>shortcut worked as well as using the pointer to click the Insert Row in the edit menu.</w:t>
            </w:r>
          </w:p>
          <w:p w:rsidR="4F11A09A" w:rsidP="62295B91" w:rsidRDefault="4F11A09A" w14:paraId="686FDD16" w14:textId="6C931C32" w14:noSpellErr="1">
            <w:r w:rsidR="41F6A147">
              <w:rPr/>
              <w:t>Inserting a new ow in existing table and a new table accomplished without any problem</w:t>
            </w:r>
            <w:commentRangeEnd w:id="65"/>
            <w:r>
              <w:rPr>
                <w:rStyle w:val="CommentReference"/>
              </w:rPr>
              <w:commentReference w:id="65"/>
            </w:r>
            <w:commentRangeEnd w:id="1261312045"/>
            <w:r>
              <w:rPr>
                <w:rStyle w:val="CommentReference"/>
              </w:rPr>
              <w:commentReference w:id="1261312045"/>
            </w:r>
          </w:p>
        </w:tc>
      </w:tr>
      <w:tr w:rsidR="62295B91" w:rsidTr="7C727B28" w14:paraId="1E0F936E" w14:textId="77777777">
        <w:trPr>
          <w:trHeight w:val="1250"/>
        </w:trPr>
        <w:tc>
          <w:tcPr>
            <w:tcW w:w="8990" w:type="dxa"/>
            <w:gridSpan w:val="7"/>
            <w:tcBorders>
              <w:bottom w:val="single" w:color="auto" w:sz="4" w:space="0"/>
            </w:tcBorders>
            <w:tcMar/>
          </w:tcPr>
          <w:p w:rsidR="62295B91" w:rsidRDefault="62295B91" w14:paraId="0F4C21F9" w14:textId="51A513F6">
            <w:r>
              <w:t>Concluding Remarks:</w:t>
            </w:r>
          </w:p>
          <w:p w:rsidR="62295B91" w:rsidP="62295B91" w:rsidRDefault="62295B91" w14:paraId="4CDF5DD9" w14:textId="39DD0C95">
            <w:r>
              <w:t xml:space="preserve">The </w:t>
            </w:r>
            <w:r w:rsidR="39554471">
              <w:t>Insert Row functionality in the edit menu works well without any p</w:t>
            </w:r>
            <w:r w:rsidR="32E8CA8F">
              <w:t>r</w:t>
            </w:r>
            <w:r w:rsidR="39554471">
              <w:t>oblem</w:t>
            </w:r>
            <w:r>
              <w:t>.</w:t>
            </w:r>
          </w:p>
        </w:tc>
      </w:tr>
      <w:tr w:rsidR="62295B91" w:rsidTr="7C727B28" w14:paraId="59F187FB" w14:textId="77777777">
        <w:trPr>
          <w:trHeight w:val="890"/>
        </w:trPr>
        <w:tc>
          <w:tcPr>
            <w:tcW w:w="4499" w:type="dxa"/>
            <w:gridSpan w:val="3"/>
            <w:tcMar/>
          </w:tcPr>
          <w:p w:rsidR="62295B91" w:rsidRDefault="62295B91" w14:paraId="0CDABC97" w14:textId="77777777">
            <w:r>
              <w:t xml:space="preserve">Testing Team: </w:t>
            </w:r>
          </w:p>
          <w:p w:rsidR="62295B91" w:rsidP="62295B91" w:rsidRDefault="62295B91" w14:paraId="0AED8D17" w14:textId="71B0B312">
            <w:pPr>
              <w:spacing w:line="259" w:lineRule="auto"/>
            </w:pPr>
            <w:r>
              <w:t>Ali Nouri</w:t>
            </w:r>
          </w:p>
        </w:tc>
        <w:tc>
          <w:tcPr>
            <w:tcW w:w="4491" w:type="dxa"/>
            <w:gridSpan w:val="4"/>
            <w:tcMar/>
          </w:tcPr>
          <w:p w:rsidR="62295B91" w:rsidRDefault="62295B91" w14:paraId="71D9351A" w14:textId="21D4863E">
            <w:r>
              <w:t>Date Completed:</w:t>
            </w:r>
          </w:p>
          <w:p w:rsidR="62295B91" w:rsidP="62295B91" w:rsidRDefault="62295B91" w14:paraId="5AA48075" w14:textId="109631FD">
            <w:r>
              <w:t>11/04</w:t>
            </w:r>
          </w:p>
        </w:tc>
      </w:tr>
    </w:tbl>
    <w:p w:rsidR="62295B91" w:rsidP="62295B91" w:rsidRDefault="62295B91" w14:paraId="6E068250" w14:textId="36B57E0E"/>
    <w:p w:rsidR="6EBDA520" w:rsidP="07689BB6" w:rsidRDefault="6EBDA520" w14:paraId="06E4674D" w14:textId="373D86D2">
      <w:pPr>
        <w:pStyle w:val="Heading2"/>
      </w:pPr>
      <w:bookmarkStart w:name="_Toc37538247" w:id="66"/>
      <w:r>
        <w:t xml:space="preserve">Test </w:t>
      </w:r>
      <w:r w:rsidR="3274F651">
        <w:t>Case 5</w:t>
      </w:r>
      <w:bookmarkEnd w:id="66"/>
    </w:p>
    <w:p w:rsidR="07689BB6" w:rsidRDefault="07689BB6" w14:paraId="5D759536" w14:textId="77777777"/>
    <w:p w:rsidR="6EBDA520" w:rsidRDefault="6EBDA520" w14:paraId="0B45930D" w14:textId="46910D78">
      <w:r w:rsidRPr="62295B91">
        <w:rPr>
          <w:b/>
          <w:bCs/>
        </w:rPr>
        <w:t xml:space="preserve">Objective: </w:t>
      </w:r>
      <w:r w:rsidR="448EC722">
        <w:t>In this test case, we try to check the functionality of the Delete Row option in the edit menu.</w:t>
      </w:r>
    </w:p>
    <w:p w:rsidR="6EBDA520" w:rsidP="62295B91" w:rsidRDefault="6EBDA520" w14:paraId="696132A2" w14:textId="70B80B64">
      <w:pPr>
        <w:spacing w:line="259" w:lineRule="auto"/>
      </w:pPr>
      <w:r w:rsidRPr="62295B91">
        <w:rPr>
          <w:b/>
          <w:bCs/>
        </w:rPr>
        <w:t>Notes:</w:t>
      </w:r>
      <w:r>
        <w:t xml:space="preserve"> </w:t>
      </w:r>
      <w:r w:rsidR="749BD8A5">
        <w:t xml:space="preserve">This action is one of the essential actions </w:t>
      </w:r>
      <w:r w:rsidR="2C498E8F">
        <w:t xml:space="preserve">to </w:t>
      </w:r>
      <w:r w:rsidR="749BD8A5">
        <w:t>manipulate the data in the table. Users need this function to remove a whole row of data.</w:t>
      </w:r>
    </w:p>
    <w:p w:rsidR="07689BB6" w:rsidP="07689BB6" w:rsidRDefault="07689BB6" w14:paraId="68D21423" w14:textId="128D9FF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6"/>
        <w:gridCol w:w="2269"/>
        <w:gridCol w:w="1234"/>
        <w:gridCol w:w="12"/>
        <w:gridCol w:w="507"/>
        <w:gridCol w:w="2161"/>
        <w:gridCol w:w="1811"/>
      </w:tblGrid>
      <w:tr w:rsidR="62295B91" w:rsidTr="7C727B28" w14:paraId="64B691C9" w14:textId="77777777">
        <w:trPr>
          <w:trHeight w:val="300"/>
        </w:trPr>
        <w:tc>
          <w:tcPr>
            <w:tcW w:w="4511" w:type="dxa"/>
            <w:gridSpan w:val="4"/>
            <w:tcMar/>
          </w:tcPr>
          <w:p w:rsidR="62295B91" w:rsidP="62295B91" w:rsidRDefault="62295B91" w14:paraId="75AFB105" w14:textId="18EE0B66">
            <w:r>
              <w:t xml:space="preserve">Test No.: </w:t>
            </w:r>
            <w:r w:rsidR="119836F9">
              <w:t>5</w:t>
            </w:r>
            <w:r>
              <w:t>_1</w:t>
            </w:r>
          </w:p>
        </w:tc>
        <w:tc>
          <w:tcPr>
            <w:tcW w:w="4479" w:type="dxa"/>
            <w:gridSpan w:val="3"/>
            <w:tcMar/>
          </w:tcPr>
          <w:p w:rsidR="62295B91" w:rsidRDefault="62295B91" w14:paraId="23FF4957" w14:textId="7E096E77" w14:noSpellErr="1">
            <w:r w:rsidR="578B576F">
              <w:rPr/>
              <w:t xml:space="preserve">Current Status: </w:t>
            </w:r>
            <w:commentRangeStart w:id="67"/>
            <w:commentRangeStart w:id="1957044244"/>
            <w:r w:rsidR="578B576F">
              <w:rPr/>
              <w:t>Pending</w:t>
            </w:r>
            <w:commentRangeEnd w:id="67"/>
            <w:r>
              <w:rPr>
                <w:rStyle w:val="CommentReference"/>
              </w:rPr>
              <w:commentReference w:id="67"/>
            </w:r>
            <w:commentRangeEnd w:id="1957044244"/>
            <w:r>
              <w:rPr>
                <w:rStyle w:val="CommentReference"/>
              </w:rPr>
              <w:commentReference w:id="1957044244"/>
            </w:r>
          </w:p>
        </w:tc>
      </w:tr>
      <w:tr w:rsidR="62295B91" w:rsidTr="7C727B28" w14:paraId="3C188269" w14:textId="77777777">
        <w:trPr>
          <w:trHeight w:val="300"/>
        </w:trPr>
        <w:tc>
          <w:tcPr>
            <w:tcW w:w="8990" w:type="dxa"/>
            <w:gridSpan w:val="7"/>
            <w:tcMar/>
          </w:tcPr>
          <w:p w:rsidR="62295B91" w:rsidP="62295B91" w:rsidRDefault="62295B91" w14:paraId="5A148BAD" w14:textId="3EBEF3B4">
            <w:r>
              <w:t xml:space="preserve">Test title: Test functionality of </w:t>
            </w:r>
            <w:r w:rsidR="04B94D36">
              <w:t>Delete</w:t>
            </w:r>
            <w:r>
              <w:t xml:space="preserve"> Row from edit menu</w:t>
            </w:r>
          </w:p>
          <w:p w:rsidR="62295B91" w:rsidRDefault="62295B91" w14:paraId="61C686EA" w14:textId="77777777"/>
        </w:tc>
      </w:tr>
      <w:tr w:rsidR="62295B91" w:rsidTr="7C727B28" w14:paraId="6782227E" w14:textId="77777777">
        <w:trPr>
          <w:trHeight w:val="1070"/>
        </w:trPr>
        <w:tc>
          <w:tcPr>
            <w:tcW w:w="8990" w:type="dxa"/>
            <w:gridSpan w:val="7"/>
            <w:tcMar/>
          </w:tcPr>
          <w:p w:rsidR="62295B91" w:rsidP="62295B91" w:rsidRDefault="62295B91" w14:paraId="6E2BD17E" w14:textId="751B3F1B">
            <w:r>
              <w:lastRenderedPageBreak/>
              <w:t xml:space="preserve">Testing approach: For this test, </w:t>
            </w:r>
            <w:r w:rsidR="5D609622">
              <w:t>we need to check different scenarios that are possible to happen to the users. Delete from an empty table,</w:t>
            </w:r>
            <w:r w:rsidR="2546E460">
              <w:t xml:space="preserve"> and</w:t>
            </w:r>
            <w:r w:rsidR="5D609622">
              <w:t xml:space="preserve"> </w:t>
            </w:r>
            <w:r w:rsidR="587B34BF">
              <w:t>delete</w:t>
            </w:r>
            <w:r w:rsidR="5D609622">
              <w:t xml:space="preserve"> a whole row</w:t>
            </w:r>
            <w:r w:rsidR="7739D9C2">
              <w:t xml:space="preserve"> are the targets for us in this test case.</w:t>
            </w:r>
          </w:p>
        </w:tc>
      </w:tr>
      <w:tr w:rsidR="62295B91" w:rsidTr="7C727B28" w14:paraId="735F403F" w14:textId="77777777">
        <w:trPr>
          <w:trHeight w:val="4130"/>
        </w:trPr>
        <w:tc>
          <w:tcPr>
            <w:tcW w:w="996" w:type="dxa"/>
            <w:tcMar/>
          </w:tcPr>
          <w:p w:rsidR="62295B91" w:rsidRDefault="62295B91" w14:paraId="4ECBFE02" w14:textId="77777777">
            <w:r>
              <w:t>STEP</w:t>
            </w:r>
          </w:p>
          <w:p w:rsidR="62295B91" w:rsidRDefault="62295B91" w14:paraId="2A2587C9" w14:textId="77777777"/>
          <w:p w:rsidR="62295B91" w:rsidP="62295B91" w:rsidRDefault="62295B91" w14:paraId="18738A51" w14:textId="379A9477">
            <w:pPr>
              <w:spacing w:line="259" w:lineRule="auto"/>
            </w:pPr>
            <w:r>
              <w:t>1</w:t>
            </w:r>
          </w:p>
          <w:p w:rsidR="62295B91" w:rsidP="62295B91" w:rsidRDefault="62295B91" w14:paraId="2A25A0B8" w14:textId="5B92F0FA">
            <w:pPr>
              <w:spacing w:line="259" w:lineRule="auto"/>
            </w:pPr>
          </w:p>
          <w:p w:rsidR="62295B91" w:rsidP="62295B91" w:rsidRDefault="62295B91" w14:paraId="577C2CF4" w14:textId="7C35401D">
            <w:pPr>
              <w:spacing w:line="259" w:lineRule="auto"/>
            </w:pPr>
          </w:p>
          <w:p w:rsidR="21CEEFD4" w:rsidP="62295B91" w:rsidRDefault="21CEEFD4" w14:paraId="5E4D86A7" w14:textId="05D73587">
            <w:pPr>
              <w:spacing w:line="259" w:lineRule="auto"/>
            </w:pPr>
            <w:r>
              <w:t>2</w:t>
            </w:r>
          </w:p>
          <w:p w:rsidR="62295B91" w:rsidP="62295B91" w:rsidRDefault="62295B91" w14:paraId="02C68CA6" w14:textId="7FA876AC">
            <w:pPr>
              <w:spacing w:line="259" w:lineRule="auto"/>
            </w:pPr>
          </w:p>
          <w:p w:rsidR="62295B91" w:rsidP="62295B91" w:rsidRDefault="62295B91" w14:paraId="5518BC16" w14:textId="3E518781">
            <w:pPr>
              <w:spacing w:line="259" w:lineRule="auto"/>
            </w:pPr>
          </w:p>
          <w:p w:rsidR="62295B91" w:rsidP="62295B91" w:rsidRDefault="62295B91" w14:paraId="64413ED6" w14:textId="25FA2ADA">
            <w:pPr>
              <w:spacing w:line="259" w:lineRule="auto"/>
            </w:pPr>
          </w:p>
          <w:p w:rsidR="21CEEFD4" w:rsidP="62295B91" w:rsidRDefault="21CEEFD4" w14:paraId="4C063C82" w14:textId="707738B7">
            <w:pPr>
              <w:spacing w:line="259" w:lineRule="auto"/>
            </w:pPr>
            <w:r>
              <w:t>3</w:t>
            </w:r>
          </w:p>
          <w:p w:rsidR="62295B91" w:rsidP="62295B91" w:rsidRDefault="62295B91" w14:paraId="16F31007" w14:textId="13384149">
            <w:pPr>
              <w:spacing w:line="259" w:lineRule="auto"/>
            </w:pPr>
          </w:p>
          <w:p w:rsidR="62295B91" w:rsidP="62295B91" w:rsidRDefault="62295B91" w14:paraId="5194546B" w14:textId="16CA40E1">
            <w:pPr>
              <w:spacing w:line="259" w:lineRule="auto"/>
            </w:pPr>
          </w:p>
          <w:p w:rsidR="62295B91" w:rsidP="62295B91" w:rsidRDefault="62295B91" w14:paraId="0E9C395D" w14:textId="584DD114">
            <w:pPr>
              <w:spacing w:line="259" w:lineRule="auto"/>
            </w:pPr>
          </w:p>
          <w:p w:rsidR="62295B91" w:rsidP="62295B91" w:rsidRDefault="62295B91" w14:paraId="4B5E8D0D" w14:textId="0FCAA6EC">
            <w:pPr>
              <w:spacing w:line="259" w:lineRule="auto"/>
            </w:pPr>
          </w:p>
          <w:p w:rsidR="62295B91" w:rsidP="62295B91" w:rsidRDefault="62295B91" w14:paraId="4B1B914F" w14:textId="57F6D4CD">
            <w:pPr>
              <w:spacing w:line="259" w:lineRule="auto"/>
            </w:pPr>
          </w:p>
          <w:p w:rsidR="62295B91" w:rsidP="62295B91" w:rsidRDefault="62295B91" w14:paraId="4BF750E1" w14:textId="17607E48">
            <w:pPr>
              <w:spacing w:line="259" w:lineRule="auto"/>
            </w:pPr>
          </w:p>
        </w:tc>
        <w:tc>
          <w:tcPr>
            <w:tcW w:w="2269" w:type="dxa"/>
            <w:tcMar/>
          </w:tcPr>
          <w:p w:rsidR="62295B91" w:rsidRDefault="62295B91" w14:paraId="172D6956" w14:textId="77777777">
            <w:r>
              <w:t>OPERATOR ACTION</w:t>
            </w:r>
          </w:p>
          <w:p w:rsidR="62295B91" w:rsidRDefault="62295B91" w14:paraId="3CEE9674" w14:textId="77777777"/>
          <w:p w:rsidR="62295B91" w:rsidP="62295B91" w:rsidRDefault="62295B91" w14:paraId="170381A1" w14:textId="0C8035FB">
            <w:r>
              <w:t>-Run the program</w:t>
            </w:r>
          </w:p>
          <w:p w:rsidR="62295B91" w:rsidP="62295B91" w:rsidRDefault="62295B91" w14:paraId="15FE3F9B" w14:textId="2B3A3B5F">
            <w:r>
              <w:t>Click Open from File menu</w:t>
            </w:r>
          </w:p>
          <w:p w:rsidR="62295B91" w:rsidP="62295B91" w:rsidRDefault="62295B91" w14:paraId="04410E24" w14:textId="54B37F8B">
            <w:r>
              <w:t xml:space="preserve">-Choose </w:t>
            </w:r>
            <w:r w:rsidRPr="62295B91">
              <w:rPr>
                <w:i/>
                <w:iCs/>
              </w:rPr>
              <w:t>Test_DB.xml</w:t>
            </w:r>
            <w:r>
              <w:t xml:space="preserve"> from current directory</w:t>
            </w:r>
          </w:p>
          <w:p w:rsidR="62295B91" w:rsidP="62295B91" w:rsidRDefault="62295B91" w14:paraId="2CA89BAD" w14:textId="188ED3A2">
            <w:r>
              <w:t xml:space="preserve">Click </w:t>
            </w:r>
            <w:r w:rsidRPr="62295B91">
              <w:rPr>
                <w:i/>
                <w:iCs/>
              </w:rPr>
              <w:t>CONSTRAINT_TABLE</w:t>
            </w:r>
          </w:p>
          <w:p w:rsidR="62295B91" w:rsidP="62295B91" w:rsidRDefault="62295B91" w14:paraId="2649D157" w14:textId="5C48CB67">
            <w:pPr>
              <w:spacing w:line="259" w:lineRule="auto"/>
            </w:pPr>
            <w:r>
              <w:t xml:space="preserve">-In the new windows, from Edit menu choose Delete Row. Be sure you deleted </w:t>
            </w:r>
            <w:r w:rsidR="5D90DCED">
              <w:t>whole table. Use shortcut of delete too.</w:t>
            </w:r>
          </w:p>
          <w:p w:rsidR="62295B91" w:rsidP="62295B91" w:rsidRDefault="62295B91" w14:paraId="31C83ECE" w14:textId="3CCE599E"/>
        </w:tc>
        <w:tc>
          <w:tcPr>
            <w:tcW w:w="1753" w:type="dxa"/>
            <w:gridSpan w:val="3"/>
            <w:tcMar/>
          </w:tcPr>
          <w:p w:rsidR="62295B91" w:rsidRDefault="62295B91" w14:paraId="68FCD185" w14:textId="77777777">
            <w:r>
              <w:t>PURPOSE</w:t>
            </w:r>
          </w:p>
          <w:p w:rsidR="62295B91" w:rsidRDefault="62295B91" w14:paraId="30DC1F86" w14:textId="77777777"/>
          <w:p w:rsidR="62295B91" w:rsidRDefault="62295B91" w14:paraId="32008DD4" w14:textId="3267CC37"/>
          <w:p w:rsidR="62295B91" w:rsidRDefault="62295B91" w14:paraId="154F0F29" w14:textId="014EA32F">
            <w:r>
              <w:t>Navigate program to reach a data base.</w:t>
            </w:r>
          </w:p>
          <w:p w:rsidR="62295B91" w:rsidP="62295B91" w:rsidRDefault="62295B91" w14:paraId="36B55CAE" w14:textId="59DD82CD"/>
          <w:p w:rsidR="62295B91" w:rsidP="62295B91" w:rsidRDefault="62295B91" w14:paraId="693A5396" w14:textId="51847ACE"/>
          <w:p w:rsidR="62295B91" w:rsidP="62295B91" w:rsidRDefault="62295B91" w14:paraId="3F0E1D6A" w14:textId="13F40352"/>
          <w:p w:rsidR="59D1B476" w:rsidP="62295B91" w:rsidRDefault="59D1B476" w14:paraId="6744BAEA" w14:textId="28B14A5C">
            <w:r>
              <w:t>Try to delete rows in the table</w:t>
            </w:r>
          </w:p>
          <w:p w:rsidR="62295B91" w:rsidP="62295B91" w:rsidRDefault="62295B91" w14:paraId="11E2C60C" w14:textId="63F020E8"/>
          <w:p w:rsidR="62295B91" w:rsidP="62295B91" w:rsidRDefault="62295B91" w14:paraId="00FE334F" w14:textId="4058043D"/>
          <w:p w:rsidR="62295B91" w:rsidP="62295B91" w:rsidRDefault="62295B91" w14:paraId="25B87CCA" w14:textId="18A75D38"/>
          <w:p w:rsidR="62295B91" w:rsidP="62295B91" w:rsidRDefault="62295B91" w14:paraId="1F57BED3" w14:textId="2FB640B5"/>
          <w:p w:rsidR="62295B91" w:rsidP="62295B91" w:rsidRDefault="62295B91" w14:paraId="1EB67FB6" w14:textId="21B6F75A"/>
          <w:p w:rsidR="62295B91" w:rsidP="62295B91" w:rsidRDefault="62295B91" w14:paraId="01A07FCE" w14:textId="3F6FF6E6"/>
        </w:tc>
        <w:tc>
          <w:tcPr>
            <w:tcW w:w="2161" w:type="dxa"/>
            <w:tcMar/>
          </w:tcPr>
          <w:p w:rsidR="62295B91" w:rsidRDefault="62295B91" w14:paraId="70289E26" w14:textId="77777777">
            <w:r>
              <w:t>EXEPCTED RESULTS</w:t>
            </w:r>
          </w:p>
          <w:p w:rsidR="62295B91" w:rsidRDefault="62295B91" w14:paraId="5ABF1AEA" w14:textId="77777777"/>
          <w:p w:rsidR="62295B91" w:rsidP="62295B91" w:rsidRDefault="62295B91" w14:paraId="20B8F1B6" w14:textId="5F4C10D5">
            <w:pPr>
              <w:spacing w:line="259" w:lineRule="auto"/>
            </w:pPr>
            <w:r>
              <w:t xml:space="preserve">The expected result in this test is to navigate an xml file as a data base, remove an entity by calling delete function </w:t>
            </w:r>
          </w:p>
        </w:tc>
        <w:tc>
          <w:tcPr>
            <w:tcW w:w="1811" w:type="dxa"/>
            <w:tcMar/>
          </w:tcPr>
          <w:p w:rsidR="62295B91" w:rsidRDefault="62295B91" w14:paraId="5F6A7F96" w14:textId="77777777">
            <w:r>
              <w:t>COMMENTS</w:t>
            </w:r>
          </w:p>
          <w:p w:rsidR="62295B91" w:rsidRDefault="62295B91" w14:paraId="67AF631B" w14:textId="77777777"/>
          <w:p w:rsidR="62295B91" w:rsidRDefault="62295B91" w14:paraId="49D3F70B" w14:textId="796377F8">
            <w:r>
              <w:t>The test went correct when user tried to return the row. The undo function buffer the actions. So, user can return as many actions as he did. But it returns the row at the end of the table, not at the place that it was.</w:t>
            </w:r>
          </w:p>
        </w:tc>
      </w:tr>
      <w:tr w:rsidR="62295B91" w:rsidTr="7C727B28" w14:paraId="27BA4CA7" w14:textId="77777777">
        <w:trPr>
          <w:trHeight w:val="1250"/>
        </w:trPr>
        <w:tc>
          <w:tcPr>
            <w:tcW w:w="8990" w:type="dxa"/>
            <w:gridSpan w:val="7"/>
            <w:tcBorders>
              <w:bottom w:val="single" w:color="auto" w:sz="4" w:space="0"/>
            </w:tcBorders>
            <w:tcMar/>
          </w:tcPr>
          <w:p w:rsidR="62295B91" w:rsidRDefault="62295B91" w14:paraId="3317AE45" w14:textId="51A513F6">
            <w:r>
              <w:t>Concluding Remarks:</w:t>
            </w:r>
          </w:p>
          <w:p w:rsidR="62295B91" w:rsidP="62295B91" w:rsidRDefault="62295B91" w14:paraId="33AAEFB3" w14:textId="3B740751">
            <w:r>
              <w:t xml:space="preserve">The </w:t>
            </w:r>
            <w:r w:rsidR="265C0E9D">
              <w:t xml:space="preserve">Delete </w:t>
            </w:r>
            <w:r>
              <w:t>action works correct</w:t>
            </w:r>
            <w:r w:rsidR="69921949">
              <w:t>ly</w:t>
            </w:r>
            <w:r>
              <w:t xml:space="preserve"> without any problem. </w:t>
            </w:r>
            <w:r w:rsidR="0E818A50">
              <w:t>Users can delete a row by just using the shortcut or calling the function from</w:t>
            </w:r>
            <w:r w:rsidR="416153D1">
              <w:t xml:space="preserve"> the</w:t>
            </w:r>
            <w:r w:rsidR="0E818A50">
              <w:t xml:space="preserve"> edit menu</w:t>
            </w:r>
            <w:r>
              <w:t>.</w:t>
            </w:r>
          </w:p>
        </w:tc>
      </w:tr>
      <w:tr w:rsidR="62295B91" w:rsidTr="7C727B28" w14:paraId="500CCF6D" w14:textId="77777777">
        <w:trPr>
          <w:trHeight w:val="890"/>
        </w:trPr>
        <w:tc>
          <w:tcPr>
            <w:tcW w:w="4499" w:type="dxa"/>
            <w:gridSpan w:val="3"/>
            <w:tcMar/>
          </w:tcPr>
          <w:p w:rsidR="62295B91" w:rsidRDefault="62295B91" w14:paraId="3E5FB1DC" w14:textId="77777777">
            <w:r>
              <w:t xml:space="preserve">Testing Team: </w:t>
            </w:r>
          </w:p>
          <w:p w:rsidR="62295B91" w:rsidP="62295B91" w:rsidRDefault="62295B91" w14:paraId="5FE84CA8" w14:textId="71B0B312">
            <w:pPr>
              <w:spacing w:line="259" w:lineRule="auto"/>
            </w:pPr>
            <w:r>
              <w:t>Ali Nouri</w:t>
            </w:r>
          </w:p>
        </w:tc>
        <w:tc>
          <w:tcPr>
            <w:tcW w:w="4491" w:type="dxa"/>
            <w:gridSpan w:val="4"/>
            <w:tcMar/>
          </w:tcPr>
          <w:p w:rsidR="62295B91" w:rsidRDefault="62295B91" w14:paraId="61B9F81A" w14:textId="21D4863E">
            <w:r>
              <w:t>Date Completed:</w:t>
            </w:r>
          </w:p>
          <w:p w:rsidR="62295B91" w:rsidP="62295B91" w:rsidRDefault="62295B91" w14:paraId="7DBA81AA" w14:textId="109631FD">
            <w:r>
              <w:t>11/04</w:t>
            </w:r>
          </w:p>
        </w:tc>
      </w:tr>
    </w:tbl>
    <w:p w:rsidR="62295B91" w:rsidP="62295B91" w:rsidRDefault="62295B91" w14:paraId="47155BE0" w14:textId="43E7B854"/>
    <w:p w:rsidR="5E138E89" w:rsidP="07689BB6" w:rsidRDefault="5E138E89" w14:paraId="5B3C9D4C" w14:textId="0E7DACD9">
      <w:pPr>
        <w:pStyle w:val="Heading2"/>
      </w:pPr>
      <w:bookmarkStart w:name="_Toc37538248" w:id="68"/>
      <w:r>
        <w:t xml:space="preserve">Test </w:t>
      </w:r>
      <w:r w:rsidR="638D2F74">
        <w:t>Case 6</w:t>
      </w:r>
      <w:bookmarkEnd w:id="68"/>
    </w:p>
    <w:p w:rsidR="07689BB6" w:rsidRDefault="07689BB6" w14:paraId="63EF7A76" w14:textId="77777777"/>
    <w:p w:rsidR="5E138E89" w:rsidP="62295B91" w:rsidRDefault="5E138E89" w14:paraId="5C12B4EB" w14:textId="2A26706E">
      <w:pPr>
        <w:rPr>
          <w:b/>
          <w:bCs/>
        </w:rPr>
      </w:pPr>
      <w:r w:rsidRPr="62295B91">
        <w:rPr>
          <w:b/>
          <w:bCs/>
        </w:rPr>
        <w:t xml:space="preserve">Objective: </w:t>
      </w:r>
      <w:r w:rsidR="740ED1AA">
        <w:t>Check the functionality of search option in the edit menu</w:t>
      </w:r>
    </w:p>
    <w:p w:rsidR="5E138E89" w:rsidRDefault="5E138E89" w14:paraId="637AA322" w14:textId="6EE7EA9F">
      <w:r w:rsidRPr="62295B91">
        <w:rPr>
          <w:b/>
          <w:bCs/>
        </w:rPr>
        <w:t>Notes:</w:t>
      </w:r>
      <w:r>
        <w:t xml:space="preserve"> </w:t>
      </w:r>
      <w:r w:rsidR="1A203D2E">
        <w:t>This Function used to find an entity from</w:t>
      </w:r>
      <w:r w:rsidR="062BD743">
        <w:t xml:space="preserve"> the</w:t>
      </w:r>
      <w:r w:rsidR="1A203D2E">
        <w:t xml:space="preserve"> entire table. We want to check the different scenarios in searching </w:t>
      </w:r>
      <w:r w:rsidR="74647E24">
        <w:t xml:space="preserve">for </w:t>
      </w:r>
      <w:r w:rsidR="1A203D2E">
        <w:t>an entity. Looking for an empty string</w:t>
      </w:r>
      <w:r w:rsidR="1B323F81">
        <w:t>, look for a string and looking for a non</w:t>
      </w:r>
      <w:r w:rsidR="2437B9D0">
        <w:t>-</w:t>
      </w:r>
      <w:r w:rsidR="1B323F81">
        <w:t>ascii code are the test targets.</w:t>
      </w:r>
    </w:p>
    <w:p w:rsidR="07689BB6" w:rsidP="07689BB6" w:rsidRDefault="07689BB6" w14:paraId="2FC5579A" w14:textId="128D9FF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728"/>
        <w:gridCol w:w="2851"/>
        <w:gridCol w:w="926"/>
        <w:gridCol w:w="12"/>
        <w:gridCol w:w="251"/>
        <w:gridCol w:w="1371"/>
        <w:gridCol w:w="2851"/>
      </w:tblGrid>
      <w:tr w:rsidR="62295B91" w:rsidTr="7C727B28" w14:paraId="658FE717" w14:textId="77777777">
        <w:trPr>
          <w:trHeight w:val="300"/>
        </w:trPr>
        <w:tc>
          <w:tcPr>
            <w:tcW w:w="4511" w:type="dxa"/>
            <w:gridSpan w:val="4"/>
            <w:tcMar/>
          </w:tcPr>
          <w:p w:rsidR="62295B91" w:rsidP="62295B91" w:rsidRDefault="62295B91" w14:paraId="7E05CF97" w14:textId="670223E2">
            <w:r>
              <w:t xml:space="preserve">Test No.: </w:t>
            </w:r>
            <w:r w:rsidR="583A1420">
              <w:t>6</w:t>
            </w:r>
            <w:r>
              <w:t>_1</w:t>
            </w:r>
          </w:p>
        </w:tc>
        <w:tc>
          <w:tcPr>
            <w:tcW w:w="4479" w:type="dxa"/>
            <w:gridSpan w:val="3"/>
            <w:tcMar/>
          </w:tcPr>
          <w:p w:rsidR="62295B91" w:rsidRDefault="62295B91" w14:paraId="69894A96" w14:textId="7E096E77">
            <w:r>
              <w:t>Current Status: Pending</w:t>
            </w:r>
          </w:p>
        </w:tc>
      </w:tr>
      <w:tr w:rsidR="62295B91" w:rsidTr="7C727B28" w14:paraId="35C7AF17" w14:textId="77777777">
        <w:trPr>
          <w:trHeight w:val="300"/>
        </w:trPr>
        <w:tc>
          <w:tcPr>
            <w:tcW w:w="8990" w:type="dxa"/>
            <w:gridSpan w:val="7"/>
            <w:tcMar/>
          </w:tcPr>
          <w:p w:rsidR="62295B91" w:rsidP="62295B91" w:rsidRDefault="62295B91" w14:paraId="53F0F7A1" w14:textId="04B5BD18">
            <w:r>
              <w:t xml:space="preserve">Test title: Test functionality of </w:t>
            </w:r>
            <w:r w:rsidR="1F407951">
              <w:t>Search function</w:t>
            </w:r>
            <w:r>
              <w:t xml:space="preserve"> from edit menu</w:t>
            </w:r>
          </w:p>
          <w:p w:rsidR="62295B91" w:rsidRDefault="62295B91" w14:paraId="611A847D" w14:textId="77777777"/>
        </w:tc>
      </w:tr>
      <w:tr w:rsidR="62295B91" w:rsidTr="7C727B28" w14:paraId="244BDFF7" w14:textId="77777777">
        <w:trPr>
          <w:trHeight w:val="1070"/>
        </w:trPr>
        <w:tc>
          <w:tcPr>
            <w:tcW w:w="8990" w:type="dxa"/>
            <w:gridSpan w:val="7"/>
            <w:tcMar/>
          </w:tcPr>
          <w:p w:rsidR="62295B91" w:rsidP="62295B91" w:rsidRDefault="62295B91" w14:paraId="5EAAE27C" w14:textId="20D38053">
            <w:r>
              <w:t xml:space="preserve">Testing approach: For this test, </w:t>
            </w:r>
            <w:r w:rsidR="7C073336">
              <w:t xml:space="preserve">we want to search for different inputs. We </w:t>
            </w:r>
            <w:r w:rsidR="127F10B2">
              <w:t xml:space="preserve">will search for </w:t>
            </w:r>
            <w:r w:rsidR="02B629A8">
              <w:t xml:space="preserve">a </w:t>
            </w:r>
            <w:r w:rsidR="127F10B2">
              <w:t>different type of inputs, empty string, non ascii input, and a string doesn’t exist in the table</w:t>
            </w:r>
            <w:r w:rsidR="36B3D9D1">
              <w:t>.</w:t>
            </w:r>
          </w:p>
        </w:tc>
      </w:tr>
      <w:tr w:rsidR="62295B91" w:rsidTr="7C727B28" w14:paraId="66B76E18" w14:textId="77777777">
        <w:trPr>
          <w:trHeight w:val="4130"/>
        </w:trPr>
        <w:tc>
          <w:tcPr>
            <w:tcW w:w="996" w:type="dxa"/>
            <w:tcMar/>
          </w:tcPr>
          <w:p w:rsidR="62295B91" w:rsidRDefault="62295B91" w14:paraId="118005E8" w14:textId="77777777">
            <w:r>
              <w:lastRenderedPageBreak/>
              <w:t>STEP</w:t>
            </w:r>
          </w:p>
          <w:p w:rsidR="62295B91" w:rsidRDefault="62295B91" w14:paraId="1BE947B8" w14:textId="77777777"/>
          <w:p w:rsidR="62295B91" w:rsidP="62295B91" w:rsidRDefault="62295B91" w14:paraId="00AE32E3" w14:textId="59AC6A0D">
            <w:pPr>
              <w:spacing w:line="259" w:lineRule="auto"/>
            </w:pPr>
            <w:r>
              <w:t>1</w:t>
            </w:r>
          </w:p>
          <w:p w:rsidR="62295B91" w:rsidP="62295B91" w:rsidRDefault="62295B91" w14:paraId="59B2D0D0" w14:textId="3C097F83">
            <w:pPr>
              <w:spacing w:line="259" w:lineRule="auto"/>
            </w:pPr>
          </w:p>
          <w:p w:rsidR="62295B91" w:rsidP="62295B91" w:rsidRDefault="62295B91" w14:paraId="10499634" w14:textId="61621DCD">
            <w:pPr>
              <w:spacing w:line="259" w:lineRule="auto"/>
            </w:pPr>
          </w:p>
          <w:p w:rsidR="62295B91" w:rsidP="62295B91" w:rsidRDefault="62295B91" w14:paraId="5A30B473" w14:textId="561A3E2D">
            <w:pPr>
              <w:spacing w:line="259" w:lineRule="auto"/>
            </w:pPr>
            <w:r>
              <w:t>2</w:t>
            </w:r>
          </w:p>
          <w:p w:rsidR="62295B91" w:rsidP="62295B91" w:rsidRDefault="62295B91" w14:paraId="3985CED4" w14:textId="612D5832">
            <w:pPr>
              <w:spacing w:line="259" w:lineRule="auto"/>
            </w:pPr>
          </w:p>
          <w:p w:rsidR="62295B91" w:rsidP="62295B91" w:rsidRDefault="62295B91" w14:paraId="4A41DE57" w14:textId="12C0F086">
            <w:pPr>
              <w:spacing w:line="259" w:lineRule="auto"/>
            </w:pPr>
          </w:p>
          <w:p w:rsidR="62295B91" w:rsidP="62295B91" w:rsidRDefault="62295B91" w14:paraId="6FBD15AE" w14:textId="560C24E5">
            <w:pPr>
              <w:spacing w:line="259" w:lineRule="auto"/>
            </w:pPr>
          </w:p>
          <w:p w:rsidR="62295B91" w:rsidP="62295B91" w:rsidRDefault="62295B91" w14:paraId="303E05E3" w14:textId="21B0FB57">
            <w:pPr>
              <w:spacing w:line="259" w:lineRule="auto"/>
            </w:pPr>
            <w:r>
              <w:t>3</w:t>
            </w:r>
          </w:p>
          <w:p w:rsidR="62295B91" w:rsidP="62295B91" w:rsidRDefault="62295B91" w14:paraId="2D36EA29" w14:textId="4525842C">
            <w:pPr>
              <w:spacing w:line="259" w:lineRule="auto"/>
            </w:pPr>
          </w:p>
          <w:p w:rsidR="62295B91" w:rsidP="62295B91" w:rsidRDefault="62295B91" w14:paraId="1C6FDEE5" w14:textId="7026BECD">
            <w:pPr>
              <w:spacing w:line="259" w:lineRule="auto"/>
            </w:pPr>
          </w:p>
          <w:p w:rsidR="62295B91" w:rsidP="62295B91" w:rsidRDefault="62295B91" w14:paraId="0B2239B1" w14:textId="25FE3066">
            <w:pPr>
              <w:spacing w:line="259" w:lineRule="auto"/>
            </w:pPr>
            <w:r>
              <w:t>4</w:t>
            </w:r>
          </w:p>
          <w:p w:rsidR="62295B91" w:rsidP="62295B91" w:rsidRDefault="62295B91" w14:paraId="0C548059" w14:textId="043C0087">
            <w:pPr>
              <w:spacing w:line="259" w:lineRule="auto"/>
            </w:pPr>
          </w:p>
          <w:p w:rsidR="62295B91" w:rsidP="62295B91" w:rsidRDefault="62295B91" w14:paraId="16BE906A" w14:textId="37263729">
            <w:pPr>
              <w:spacing w:line="259" w:lineRule="auto"/>
            </w:pPr>
          </w:p>
          <w:p w:rsidR="62295B91" w:rsidP="62295B91" w:rsidRDefault="62295B91" w14:paraId="32C9D082" w14:textId="6881656B">
            <w:pPr>
              <w:spacing w:line="259" w:lineRule="auto"/>
            </w:pPr>
          </w:p>
          <w:p w:rsidR="62295B91" w:rsidP="62295B91" w:rsidRDefault="62295B91" w14:paraId="1B22354D" w14:textId="16616C3B">
            <w:pPr>
              <w:spacing w:line="259" w:lineRule="auto"/>
            </w:pPr>
            <w:r>
              <w:t>5</w:t>
            </w:r>
          </w:p>
          <w:p w:rsidR="62295B91" w:rsidP="62295B91" w:rsidRDefault="62295B91" w14:paraId="1E5C7612" w14:textId="0E1854DE">
            <w:pPr>
              <w:spacing w:line="259" w:lineRule="auto"/>
            </w:pPr>
          </w:p>
          <w:p w:rsidR="62295B91" w:rsidP="62295B91" w:rsidRDefault="62295B91" w14:paraId="1340C8AF" w14:textId="35F07022">
            <w:pPr>
              <w:spacing w:line="259" w:lineRule="auto"/>
            </w:pPr>
          </w:p>
          <w:p w:rsidR="62295B91" w:rsidP="62295B91" w:rsidRDefault="62295B91" w14:paraId="7B282425" w14:textId="2965A547">
            <w:pPr>
              <w:spacing w:line="259" w:lineRule="auto"/>
            </w:pPr>
          </w:p>
          <w:p w:rsidR="62295B91" w:rsidP="62295B91" w:rsidRDefault="62295B91" w14:paraId="73B9E238" w14:textId="1AF2D18A">
            <w:pPr>
              <w:spacing w:line="259" w:lineRule="auto"/>
            </w:pPr>
          </w:p>
          <w:p w:rsidR="62295B91" w:rsidP="62295B91" w:rsidRDefault="62295B91" w14:paraId="595D0C43" w14:textId="29B54BA5">
            <w:pPr>
              <w:spacing w:line="259" w:lineRule="auto"/>
            </w:pPr>
          </w:p>
          <w:p w:rsidR="62295B91" w:rsidP="62295B91" w:rsidRDefault="62295B91" w14:paraId="172BB368" w14:textId="26F87173">
            <w:pPr>
              <w:spacing w:line="259" w:lineRule="auto"/>
            </w:pPr>
          </w:p>
          <w:p w:rsidR="62295B91" w:rsidP="62295B91" w:rsidRDefault="62295B91" w14:paraId="002F7D72" w14:textId="6A8F8C51">
            <w:pPr>
              <w:spacing w:line="259" w:lineRule="auto"/>
            </w:pPr>
          </w:p>
          <w:p w:rsidR="62295B91" w:rsidP="62295B91" w:rsidRDefault="62295B91" w14:paraId="116FA3D0" w14:textId="310E36AF">
            <w:pPr>
              <w:spacing w:line="259" w:lineRule="auto"/>
            </w:pPr>
          </w:p>
          <w:p w:rsidR="62295B91" w:rsidP="62295B91" w:rsidRDefault="62295B91" w14:paraId="26D041E4" w14:textId="489F674B">
            <w:pPr>
              <w:spacing w:line="259" w:lineRule="auto"/>
            </w:pPr>
          </w:p>
        </w:tc>
        <w:tc>
          <w:tcPr>
            <w:tcW w:w="2269" w:type="dxa"/>
            <w:tcMar/>
          </w:tcPr>
          <w:p w:rsidR="62295B91" w:rsidRDefault="62295B91" w14:paraId="2BF53467" w14:textId="77777777">
            <w:r>
              <w:t>OPERATOR ACTION</w:t>
            </w:r>
          </w:p>
          <w:p w:rsidR="62295B91" w:rsidRDefault="62295B91" w14:paraId="4572FB30" w14:textId="77777777"/>
          <w:p w:rsidR="62295B91" w:rsidP="62295B91" w:rsidRDefault="62295B91" w14:paraId="73B9ADA5" w14:textId="0C8035FB">
            <w:r>
              <w:t>-Run the program</w:t>
            </w:r>
          </w:p>
          <w:p w:rsidR="62295B91" w:rsidP="62295B91" w:rsidRDefault="62295B91" w14:paraId="4730F8F9" w14:textId="2B3A3B5F">
            <w:r>
              <w:t>Click Open from File menu</w:t>
            </w:r>
          </w:p>
          <w:p w:rsidR="62295B91" w:rsidP="62295B91" w:rsidRDefault="62295B91" w14:paraId="2DED0A14" w14:textId="54B37F8B">
            <w:r>
              <w:t xml:space="preserve">-Choose </w:t>
            </w:r>
            <w:r w:rsidRPr="62295B91">
              <w:rPr>
                <w:i/>
                <w:iCs/>
              </w:rPr>
              <w:t>Test_DB.xml</w:t>
            </w:r>
            <w:r>
              <w:t xml:space="preserve"> from current directory</w:t>
            </w:r>
          </w:p>
          <w:p w:rsidR="62295B91" w:rsidP="62295B91" w:rsidRDefault="62295B91" w14:paraId="5D14F3FE" w14:textId="188ED3A2">
            <w:r>
              <w:t xml:space="preserve">Click </w:t>
            </w:r>
            <w:r w:rsidRPr="62295B91">
              <w:rPr>
                <w:i/>
                <w:iCs/>
              </w:rPr>
              <w:t>CONSTRAINT_TABLE</w:t>
            </w:r>
          </w:p>
          <w:p w:rsidR="62295B91" w:rsidP="62295B91" w:rsidRDefault="62295B91" w14:paraId="5878E13C" w14:textId="4F88261F">
            <w:r>
              <w:t xml:space="preserve">-In the new windows, from Edit menu choose </w:t>
            </w:r>
            <w:r w:rsidR="006EF8D0">
              <w:t>Search</w:t>
            </w:r>
            <w:r>
              <w:t xml:space="preserve">. </w:t>
            </w:r>
          </w:p>
          <w:p w:rsidR="290F0171" w:rsidP="62295B91" w:rsidRDefault="290F0171" w14:paraId="4EFC2580" w14:textId="0BC76C29">
            <w:r>
              <w:t xml:space="preserve">-In a new box try these values: “CORRECT”, </w:t>
            </w:r>
            <w:r w:rsidR="1FF03840">
              <w:t>“</w:t>
            </w:r>
            <w:proofErr w:type="spellStart"/>
            <w:r w:rsidRPr="663C1C10" w:rsidR="1FF03840">
              <w:rPr>
                <w:rFonts w:ascii="Consolas" w:hAnsi="Consolas" w:eastAsia="Consolas" w:cs="Consolas"/>
                <w:color w:val="242729"/>
                <w:sz w:val="19"/>
                <w:szCs w:val="19"/>
              </w:rPr>
              <w:t>Bj</w:t>
            </w:r>
            <w:proofErr w:type="spellEnd"/>
            <w:r w:rsidRPr="663C1C10" w:rsidR="1FF03840">
              <w:rPr>
                <w:rFonts w:ascii="Consolas" w:hAnsi="Consolas" w:eastAsia="Consolas" w:cs="Consolas"/>
                <w:color w:val="242729"/>
                <w:sz w:val="19"/>
                <w:szCs w:val="19"/>
              </w:rPr>
              <w:t>��</w:t>
            </w:r>
            <w:proofErr w:type="spellStart"/>
            <w:r w:rsidRPr="663C1C10" w:rsidR="1FF03840">
              <w:rPr>
                <w:rFonts w:ascii="Consolas" w:hAnsi="Consolas" w:eastAsia="Consolas" w:cs="Consolas"/>
                <w:color w:val="242729"/>
                <w:sz w:val="19"/>
                <w:szCs w:val="19"/>
              </w:rPr>
              <w:t>rk</w:t>
            </w:r>
            <w:proofErr w:type="spellEnd"/>
            <w:r w:rsidRPr="663C1C10" w:rsidR="1FF03840">
              <w:rPr>
                <w:rFonts w:ascii="Consolas" w:hAnsi="Consolas" w:eastAsia="Consolas" w:cs="Consolas"/>
                <w:color w:val="242729"/>
                <w:sz w:val="19"/>
                <w:szCs w:val="19"/>
              </w:rPr>
              <w:t>����</w:t>
            </w:r>
            <w:proofErr w:type="spellStart"/>
            <w:r w:rsidRPr="663C1C10" w:rsidR="1FF03840">
              <w:rPr>
                <w:rFonts w:ascii="Consolas" w:hAnsi="Consolas" w:eastAsia="Consolas" w:cs="Consolas"/>
                <w:color w:val="242729"/>
                <w:sz w:val="19"/>
                <w:szCs w:val="19"/>
              </w:rPr>
              <w:t>oacute</w:t>
            </w:r>
            <w:proofErr w:type="spellEnd"/>
            <w:r w:rsidRPr="663C1C10" w:rsidR="1FF03840">
              <w:rPr>
                <w:rFonts w:ascii="Consolas" w:hAnsi="Consolas" w:eastAsia="Consolas" w:cs="Consolas"/>
                <w:color w:val="242729"/>
                <w:sz w:val="19"/>
                <w:szCs w:val="19"/>
              </w:rPr>
              <w:t>�”, “ “</w:t>
            </w:r>
          </w:p>
          <w:p w:rsidR="62295B91" w:rsidP="62295B91" w:rsidRDefault="62295B91" w14:paraId="6628D587" w14:textId="3D5FDE1B">
            <w:pPr>
              <w:spacing w:line="259" w:lineRule="auto"/>
            </w:pPr>
            <w:r>
              <w:t>-</w:t>
            </w:r>
            <w:r w:rsidR="30C5F512">
              <w:t>Click the Find button and repeat it to move all possible values</w:t>
            </w:r>
          </w:p>
        </w:tc>
        <w:tc>
          <w:tcPr>
            <w:tcW w:w="1753" w:type="dxa"/>
            <w:gridSpan w:val="3"/>
            <w:tcMar/>
          </w:tcPr>
          <w:p w:rsidR="62295B91" w:rsidRDefault="62295B91" w14:paraId="2912A931" w14:textId="77777777">
            <w:r>
              <w:t>PURPOSE</w:t>
            </w:r>
          </w:p>
          <w:p w:rsidR="62295B91" w:rsidRDefault="62295B91" w14:paraId="60A44FEA" w14:textId="77777777"/>
          <w:p w:rsidR="62295B91" w:rsidRDefault="62295B91" w14:paraId="3186853B" w14:textId="3267CC37"/>
          <w:p w:rsidR="62295B91" w:rsidRDefault="62295B91" w14:paraId="080F3986" w14:textId="014EA32F">
            <w:r>
              <w:t>Navigate program to reach a data base.</w:t>
            </w:r>
          </w:p>
          <w:p w:rsidR="62295B91" w:rsidP="62295B91" w:rsidRDefault="62295B91" w14:paraId="1A2D156C" w14:textId="59DD82CD"/>
          <w:p w:rsidR="62295B91" w:rsidP="62295B91" w:rsidRDefault="62295B91" w14:paraId="4FC4C766" w14:textId="51847ACE"/>
          <w:p w:rsidR="62295B91" w:rsidP="62295B91" w:rsidRDefault="62295B91" w14:paraId="141F3D9B" w14:textId="13F40352"/>
          <w:p w:rsidR="62295B91" w:rsidP="62295B91" w:rsidRDefault="62295B91" w14:paraId="75176574" w14:textId="5A248C16">
            <w:r>
              <w:t>Simulate an action</w:t>
            </w:r>
          </w:p>
          <w:p w:rsidR="62295B91" w:rsidP="62295B91" w:rsidRDefault="62295B91" w14:paraId="6A7541A3" w14:textId="1E44816A"/>
          <w:p w:rsidR="62295B91" w:rsidP="62295B91" w:rsidRDefault="62295B91" w14:paraId="054E7316" w14:textId="58AF0BD3"/>
          <w:p w:rsidR="1522C240" w:rsidP="62295B91" w:rsidRDefault="1522C240" w14:paraId="1BBA9721" w14:textId="40C2A600">
            <w:r>
              <w:t>Search for three different values</w:t>
            </w:r>
          </w:p>
          <w:p w:rsidR="62295B91" w:rsidP="62295B91" w:rsidRDefault="62295B91" w14:paraId="0E92BD6A" w14:textId="55554FDD"/>
          <w:p w:rsidR="62295B91" w:rsidP="62295B91" w:rsidRDefault="62295B91" w14:paraId="418211E2" w14:textId="50E9CE1A"/>
          <w:p w:rsidR="1522C240" w:rsidP="62295B91" w:rsidRDefault="1522C240" w14:paraId="3AEC77D3" w14:textId="435BC082">
            <w:pPr>
              <w:spacing w:line="259" w:lineRule="auto"/>
            </w:pPr>
            <w:r>
              <w:t>Call the function a few times to highlight all possible values</w:t>
            </w:r>
          </w:p>
        </w:tc>
        <w:tc>
          <w:tcPr>
            <w:tcW w:w="2161" w:type="dxa"/>
            <w:tcMar/>
          </w:tcPr>
          <w:p w:rsidR="62295B91" w:rsidRDefault="62295B91" w14:paraId="37C554FE" w14:textId="77777777">
            <w:r>
              <w:t>EXEPCTED RESULTS</w:t>
            </w:r>
          </w:p>
          <w:p w:rsidR="62295B91" w:rsidRDefault="62295B91" w14:paraId="45F864D8" w14:textId="77777777"/>
          <w:p w:rsidR="62295B91" w:rsidP="62295B91" w:rsidRDefault="62295B91" w14:paraId="18A4DCB1" w14:textId="3D1FFEA6" w14:noSpellErr="1">
            <w:pPr>
              <w:spacing w:line="259" w:lineRule="auto"/>
            </w:pPr>
            <w:commentRangeStart w:id="69"/>
            <w:commentRangeStart w:id="1514987926"/>
            <w:r w:rsidR="578B576F">
              <w:rPr/>
              <w:t xml:space="preserve">The expected result in this test is to </w:t>
            </w:r>
            <w:r w:rsidR="691E8D69">
              <w:rPr/>
              <w:t>fi</w:t>
            </w:r>
            <w:r w:rsidR="578B576F">
              <w:rPr/>
              <w:t xml:space="preserve">nd </w:t>
            </w:r>
            <w:r w:rsidR="5A6CA886">
              <w:rPr/>
              <w:t>search values in the table. It must be robust by type of the inputs. It must accept and search for ascii or non ascii values</w:t>
            </w:r>
            <w:commentRangeEnd w:id="69"/>
            <w:r>
              <w:rPr>
                <w:rStyle w:val="CommentReference"/>
              </w:rPr>
              <w:commentReference w:id="69"/>
            </w:r>
            <w:commentRangeEnd w:id="1514987926"/>
            <w:r>
              <w:rPr>
                <w:rStyle w:val="CommentReference"/>
              </w:rPr>
              <w:commentReference w:id="1514987926"/>
            </w:r>
          </w:p>
        </w:tc>
        <w:tc>
          <w:tcPr>
            <w:tcW w:w="1811" w:type="dxa"/>
            <w:tcMar/>
          </w:tcPr>
          <w:p w:rsidR="62295B91" w:rsidRDefault="62295B91" w14:paraId="418A81B9" w14:textId="77777777">
            <w:r>
              <w:t>COMMENTS</w:t>
            </w:r>
          </w:p>
          <w:p w:rsidR="62295B91" w:rsidRDefault="62295B91" w14:paraId="687CAB47" w14:textId="77777777"/>
          <w:p w:rsidR="19EE1068" w:rsidP="62295B91" w:rsidRDefault="19EE1068" w14:paraId="74835813" w14:textId="5C323B00">
            <w:r>
              <w:t>Be sure before searching for “</w:t>
            </w:r>
            <w:proofErr w:type="spellStart"/>
            <w:r w:rsidRPr="62295B91">
              <w:rPr>
                <w:rFonts w:ascii="Consolas" w:hAnsi="Consolas" w:eastAsia="Consolas" w:cs="Consolas"/>
                <w:color w:val="242729"/>
                <w:sz w:val="19"/>
                <w:szCs w:val="19"/>
              </w:rPr>
              <w:t>Bj</w:t>
            </w:r>
            <w:proofErr w:type="spellEnd"/>
            <w:r w:rsidRPr="62295B91">
              <w:rPr>
                <w:rFonts w:ascii="Consolas" w:hAnsi="Consolas" w:eastAsia="Consolas" w:cs="Consolas"/>
                <w:color w:val="242729"/>
                <w:sz w:val="19"/>
                <w:szCs w:val="19"/>
              </w:rPr>
              <w:t>��</w:t>
            </w:r>
            <w:proofErr w:type="spellStart"/>
            <w:r w:rsidRPr="62295B91">
              <w:rPr>
                <w:rFonts w:ascii="Consolas" w:hAnsi="Consolas" w:eastAsia="Consolas" w:cs="Consolas"/>
                <w:color w:val="242729"/>
                <w:sz w:val="19"/>
                <w:szCs w:val="19"/>
              </w:rPr>
              <w:t>rk</w:t>
            </w:r>
            <w:proofErr w:type="spellEnd"/>
            <w:r w:rsidRPr="62295B91">
              <w:rPr>
                <w:rFonts w:ascii="Consolas" w:hAnsi="Consolas" w:eastAsia="Consolas" w:cs="Consolas"/>
                <w:color w:val="242729"/>
                <w:sz w:val="19"/>
                <w:szCs w:val="19"/>
              </w:rPr>
              <w:t>����</w:t>
            </w:r>
            <w:proofErr w:type="spellStart"/>
            <w:r w:rsidRPr="62295B91">
              <w:rPr>
                <w:rFonts w:ascii="Consolas" w:hAnsi="Consolas" w:eastAsia="Consolas" w:cs="Consolas"/>
                <w:color w:val="242729"/>
                <w:sz w:val="19"/>
                <w:szCs w:val="19"/>
              </w:rPr>
              <w:t>oacute</w:t>
            </w:r>
            <w:proofErr w:type="spellEnd"/>
            <w:r w:rsidRPr="62295B91">
              <w:rPr>
                <w:rFonts w:ascii="Consolas" w:hAnsi="Consolas" w:eastAsia="Consolas" w:cs="Consolas"/>
                <w:color w:val="242729"/>
                <w:sz w:val="19"/>
                <w:szCs w:val="19"/>
              </w:rPr>
              <w:t>�”,</w:t>
            </w:r>
            <w:r w:rsidRPr="62295B91">
              <w:t xml:space="preserve"> you already added it in the file. </w:t>
            </w:r>
          </w:p>
        </w:tc>
      </w:tr>
      <w:tr w:rsidR="62295B91" w:rsidTr="7C727B28" w14:paraId="553A4BEB" w14:textId="77777777">
        <w:trPr>
          <w:trHeight w:val="1250"/>
        </w:trPr>
        <w:tc>
          <w:tcPr>
            <w:tcW w:w="8990" w:type="dxa"/>
            <w:gridSpan w:val="7"/>
            <w:tcBorders>
              <w:bottom w:val="single" w:color="auto" w:sz="4" w:space="0"/>
            </w:tcBorders>
            <w:tcMar/>
          </w:tcPr>
          <w:p w:rsidR="62295B91" w:rsidRDefault="62295B91" w14:paraId="563B1420" w14:textId="51A513F6">
            <w:r>
              <w:t>Concluding Remarks:</w:t>
            </w:r>
          </w:p>
          <w:p w:rsidR="62295B91" w:rsidP="62295B91" w:rsidRDefault="62295B91" w14:paraId="4135BCD4" w14:textId="3AA3A66F">
            <w:r>
              <w:t xml:space="preserve">The </w:t>
            </w:r>
            <w:r w:rsidR="69C87C77">
              <w:t>Search function works well</w:t>
            </w:r>
            <w:r>
              <w:t>.</w:t>
            </w:r>
            <w:r w:rsidR="11E17FEE">
              <w:t xml:space="preserve"> Users can search </w:t>
            </w:r>
            <w:r w:rsidR="32F4F0A7">
              <w:t xml:space="preserve">for </w:t>
            </w:r>
            <w:r w:rsidR="11E17FEE">
              <w:t>any type of string. It iterates through all rows and it highlights all possible match values.</w:t>
            </w:r>
          </w:p>
        </w:tc>
      </w:tr>
      <w:tr w:rsidR="62295B91" w:rsidTr="7C727B28" w14:paraId="63A37CF6" w14:textId="77777777">
        <w:trPr>
          <w:trHeight w:val="890"/>
        </w:trPr>
        <w:tc>
          <w:tcPr>
            <w:tcW w:w="4499" w:type="dxa"/>
            <w:gridSpan w:val="3"/>
            <w:tcMar/>
          </w:tcPr>
          <w:p w:rsidR="62295B91" w:rsidRDefault="62295B91" w14:paraId="111B5399" w14:textId="77777777">
            <w:r>
              <w:t xml:space="preserve">Testing Team: </w:t>
            </w:r>
          </w:p>
          <w:p w:rsidR="62295B91" w:rsidP="62295B91" w:rsidRDefault="62295B91" w14:paraId="5FF08495" w14:textId="71B0B312">
            <w:pPr>
              <w:spacing w:line="259" w:lineRule="auto"/>
            </w:pPr>
            <w:r>
              <w:t>Ali Nouri</w:t>
            </w:r>
          </w:p>
        </w:tc>
        <w:tc>
          <w:tcPr>
            <w:tcW w:w="4491" w:type="dxa"/>
            <w:gridSpan w:val="4"/>
            <w:tcMar/>
          </w:tcPr>
          <w:p w:rsidR="62295B91" w:rsidRDefault="62295B91" w14:paraId="3917C37C" w14:textId="21D4863E">
            <w:r>
              <w:t>Date Completed:</w:t>
            </w:r>
          </w:p>
          <w:p w:rsidR="62295B91" w:rsidP="62295B91" w:rsidRDefault="62295B91" w14:paraId="2F06A945" w14:textId="109631FD">
            <w:r>
              <w:t>11/04</w:t>
            </w:r>
          </w:p>
        </w:tc>
      </w:tr>
    </w:tbl>
    <w:p w:rsidR="62295B91" w:rsidP="62295B91" w:rsidRDefault="62295B91" w14:paraId="793FFD18" w14:textId="67EF96FB"/>
    <w:p w:rsidR="17556C63" w:rsidP="07689BB6" w:rsidRDefault="17556C63" w14:paraId="16DC836E" w14:textId="578C1F7A">
      <w:pPr>
        <w:pStyle w:val="Heading2"/>
      </w:pPr>
      <w:bookmarkStart w:name="_Toc37538249" w:id="70"/>
      <w:r>
        <w:t xml:space="preserve">Test </w:t>
      </w:r>
      <w:r w:rsidR="7085AFA6">
        <w:t>Case 7</w:t>
      </w:r>
      <w:bookmarkEnd w:id="70"/>
    </w:p>
    <w:p w:rsidR="07689BB6" w:rsidRDefault="07689BB6" w14:paraId="5BF6E495" w14:textId="77777777"/>
    <w:p w:rsidR="17556C63" w:rsidRDefault="17556C63" w14:paraId="120999D0" w14:textId="3D2739A1">
      <w:r w:rsidRPr="62295B91">
        <w:rPr>
          <w:b/>
          <w:bCs/>
        </w:rPr>
        <w:t xml:space="preserve">Objective: </w:t>
      </w:r>
      <w:r w:rsidR="743FD4BD">
        <w:t>In this test case</w:t>
      </w:r>
      <w:r w:rsidR="00DD38D6">
        <w:t>,</w:t>
      </w:r>
      <w:r w:rsidR="743FD4BD">
        <w:t xml:space="preserve"> we want to check the functionality of </w:t>
      </w:r>
      <w:r w:rsidR="65E8F2D1">
        <w:t xml:space="preserve">the </w:t>
      </w:r>
      <w:r w:rsidR="743FD4BD">
        <w:t>Replace function.</w:t>
      </w:r>
    </w:p>
    <w:p w:rsidR="17556C63" w:rsidP="62295B91" w:rsidRDefault="17556C63" w14:paraId="6DB787F6" w14:textId="0D00C6A4">
      <w:pPr>
        <w:spacing w:line="259" w:lineRule="auto"/>
      </w:pPr>
      <w:r w:rsidRPr="62295B91">
        <w:rPr>
          <w:b/>
          <w:bCs/>
        </w:rPr>
        <w:t>Notes:</w:t>
      </w:r>
      <w:r>
        <w:t xml:space="preserve"> </w:t>
      </w:r>
      <w:r w:rsidR="1502FA12">
        <w:t xml:space="preserve">In this test case, you need to </w:t>
      </w:r>
      <w:r w:rsidR="1E9703D9">
        <w:t>search for the same value to be sure all the previous values are replaced by the new one</w:t>
      </w:r>
      <w:r w:rsidR="516A20BE">
        <w:t>.</w:t>
      </w:r>
    </w:p>
    <w:p w:rsidR="62295B91" w:rsidP="62295B91" w:rsidRDefault="62295B91" w14:paraId="0DF99C5C" w14:textId="69653209">
      <w:pPr>
        <w:spacing w:line="259" w:lineRule="auto"/>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6"/>
        <w:gridCol w:w="2269"/>
        <w:gridCol w:w="1234"/>
        <w:gridCol w:w="12"/>
        <w:gridCol w:w="507"/>
        <w:gridCol w:w="2161"/>
        <w:gridCol w:w="1811"/>
      </w:tblGrid>
      <w:tr w:rsidR="62295B91" w:rsidTr="663C1C10" w14:paraId="23AE4D65" w14:textId="77777777">
        <w:trPr>
          <w:trHeight w:val="300"/>
        </w:trPr>
        <w:tc>
          <w:tcPr>
            <w:tcW w:w="4511" w:type="dxa"/>
            <w:gridSpan w:val="4"/>
          </w:tcPr>
          <w:p w:rsidR="62295B91" w:rsidP="62295B91" w:rsidRDefault="62295B91" w14:paraId="0CE3CC81" w14:textId="0C5FAD28">
            <w:r>
              <w:t xml:space="preserve">Test No.: </w:t>
            </w:r>
            <w:r w:rsidR="1F9C1BC1">
              <w:t>7</w:t>
            </w:r>
            <w:r>
              <w:t>_1</w:t>
            </w:r>
          </w:p>
        </w:tc>
        <w:tc>
          <w:tcPr>
            <w:tcW w:w="4479" w:type="dxa"/>
            <w:gridSpan w:val="3"/>
          </w:tcPr>
          <w:p w:rsidR="62295B91" w:rsidRDefault="62295B91" w14:paraId="7212C7FE" w14:textId="7E096E77">
            <w:r>
              <w:t>Current Status: Pending</w:t>
            </w:r>
          </w:p>
        </w:tc>
      </w:tr>
      <w:tr w:rsidR="62295B91" w:rsidTr="663C1C10" w14:paraId="2B32C9CA" w14:textId="77777777">
        <w:trPr>
          <w:trHeight w:val="300"/>
        </w:trPr>
        <w:tc>
          <w:tcPr>
            <w:tcW w:w="8990" w:type="dxa"/>
            <w:gridSpan w:val="7"/>
          </w:tcPr>
          <w:p w:rsidR="62295B91" w:rsidP="62295B91" w:rsidRDefault="62295B91" w14:paraId="290FF0A8" w14:textId="65F8177C">
            <w:pPr>
              <w:spacing w:line="259" w:lineRule="auto"/>
            </w:pPr>
            <w:r>
              <w:t xml:space="preserve">Test title: Test functionality of </w:t>
            </w:r>
            <w:r w:rsidR="52AB10B3">
              <w:t>Repl</w:t>
            </w:r>
            <w:r w:rsidR="24558D0B">
              <w:t>a</w:t>
            </w:r>
            <w:r w:rsidR="52AB10B3">
              <w:t xml:space="preserve">ce </w:t>
            </w:r>
            <w:r>
              <w:t>from</w:t>
            </w:r>
            <w:r w:rsidR="424C0716">
              <w:t xml:space="preserve"> Search function</w:t>
            </w:r>
          </w:p>
          <w:p w:rsidR="62295B91" w:rsidRDefault="62295B91" w14:paraId="50490B65" w14:textId="77777777"/>
        </w:tc>
      </w:tr>
      <w:tr w:rsidR="62295B91" w:rsidTr="663C1C10" w14:paraId="5BE74AF9" w14:textId="77777777">
        <w:trPr>
          <w:trHeight w:val="1070"/>
        </w:trPr>
        <w:tc>
          <w:tcPr>
            <w:tcW w:w="8990" w:type="dxa"/>
            <w:gridSpan w:val="7"/>
          </w:tcPr>
          <w:p w:rsidR="62295B91" w:rsidP="62295B91" w:rsidRDefault="62295B91" w14:paraId="53926067" w14:textId="18530FD6">
            <w:r>
              <w:t xml:space="preserve">Testing approach: For this test, we need </w:t>
            </w:r>
            <w:r w:rsidR="5E33B582">
              <w:t xml:space="preserve">to replace a value by another one in the table. We will test in a table that has </w:t>
            </w:r>
            <w:r w:rsidR="24FBDD49">
              <w:t xml:space="preserve">a </w:t>
            </w:r>
            <w:r w:rsidR="5E33B582">
              <w:t>multi number of that value and we want to be sure we are replacing all of them</w:t>
            </w:r>
            <w:r>
              <w:t>.</w:t>
            </w:r>
          </w:p>
        </w:tc>
      </w:tr>
      <w:tr w:rsidR="62295B91" w:rsidTr="663C1C10" w14:paraId="4DD26360" w14:textId="77777777">
        <w:trPr>
          <w:trHeight w:val="4130"/>
        </w:trPr>
        <w:tc>
          <w:tcPr>
            <w:tcW w:w="996" w:type="dxa"/>
          </w:tcPr>
          <w:p w:rsidR="62295B91" w:rsidRDefault="62295B91" w14:paraId="1DB205FC" w14:textId="77777777">
            <w:r>
              <w:lastRenderedPageBreak/>
              <w:t>STEP</w:t>
            </w:r>
          </w:p>
          <w:p w:rsidR="62295B91" w:rsidRDefault="62295B91" w14:paraId="0233F897" w14:textId="77777777"/>
          <w:p w:rsidR="62295B91" w:rsidP="62295B91" w:rsidRDefault="62295B91" w14:paraId="6FE445B5" w14:textId="59AC6A0D">
            <w:pPr>
              <w:spacing w:line="259" w:lineRule="auto"/>
            </w:pPr>
            <w:r>
              <w:t>1</w:t>
            </w:r>
          </w:p>
          <w:p w:rsidR="62295B91" w:rsidP="62295B91" w:rsidRDefault="62295B91" w14:paraId="5FE60D22" w14:textId="648D16A9">
            <w:pPr>
              <w:spacing w:line="259" w:lineRule="auto"/>
            </w:pPr>
          </w:p>
          <w:p w:rsidR="62295B91" w:rsidP="62295B91" w:rsidRDefault="62295B91" w14:paraId="43790B86" w14:textId="460A4856">
            <w:pPr>
              <w:spacing w:line="259" w:lineRule="auto"/>
            </w:pPr>
          </w:p>
          <w:p w:rsidR="62295B91" w:rsidP="62295B91" w:rsidRDefault="62295B91" w14:paraId="756E29B7" w14:textId="561A3E2D">
            <w:pPr>
              <w:spacing w:line="259" w:lineRule="auto"/>
            </w:pPr>
            <w:r>
              <w:t>2</w:t>
            </w:r>
          </w:p>
          <w:p w:rsidR="62295B91" w:rsidP="62295B91" w:rsidRDefault="62295B91" w14:paraId="21607F47" w14:textId="2616F84C">
            <w:pPr>
              <w:spacing w:line="259" w:lineRule="auto"/>
            </w:pPr>
          </w:p>
          <w:p w:rsidR="62295B91" w:rsidP="62295B91" w:rsidRDefault="62295B91" w14:paraId="3C8598F6" w14:textId="180D6394">
            <w:pPr>
              <w:spacing w:line="259" w:lineRule="auto"/>
            </w:pPr>
          </w:p>
          <w:p w:rsidR="62295B91" w:rsidP="62295B91" w:rsidRDefault="62295B91" w14:paraId="5B324379" w14:textId="612D5832">
            <w:pPr>
              <w:spacing w:line="259" w:lineRule="auto"/>
            </w:pPr>
          </w:p>
          <w:p w:rsidR="62295B91" w:rsidP="62295B91" w:rsidRDefault="62295B91" w14:paraId="0A3CB3CB" w14:textId="21B0FB57">
            <w:pPr>
              <w:spacing w:line="259" w:lineRule="auto"/>
            </w:pPr>
            <w:r>
              <w:t>3</w:t>
            </w:r>
          </w:p>
          <w:p w:rsidR="62295B91" w:rsidP="62295B91" w:rsidRDefault="62295B91" w14:paraId="72A242E8" w14:textId="4525842C">
            <w:pPr>
              <w:spacing w:line="259" w:lineRule="auto"/>
            </w:pPr>
          </w:p>
          <w:p w:rsidR="62295B91" w:rsidP="62295B91" w:rsidRDefault="62295B91" w14:paraId="41869C52" w14:textId="11E51D40">
            <w:pPr>
              <w:spacing w:line="259" w:lineRule="auto"/>
            </w:pPr>
          </w:p>
          <w:p w:rsidR="62295B91" w:rsidP="62295B91" w:rsidRDefault="62295B91" w14:paraId="24312247" w14:textId="6349379A">
            <w:pPr>
              <w:spacing w:line="259" w:lineRule="auto"/>
            </w:pPr>
          </w:p>
          <w:p w:rsidR="62295B91" w:rsidP="62295B91" w:rsidRDefault="62295B91" w14:paraId="5809B8D3" w14:textId="0AB268D0">
            <w:pPr>
              <w:spacing w:line="259" w:lineRule="auto"/>
            </w:pPr>
          </w:p>
          <w:p w:rsidR="62295B91" w:rsidP="62295B91" w:rsidRDefault="62295B91" w14:paraId="1DEA7D16" w14:textId="39B79F63">
            <w:pPr>
              <w:spacing w:line="259" w:lineRule="auto"/>
            </w:pPr>
          </w:p>
          <w:p w:rsidR="62295B91" w:rsidP="62295B91" w:rsidRDefault="62295B91" w14:paraId="0B5C9E85" w14:textId="2311559D">
            <w:pPr>
              <w:spacing w:line="259" w:lineRule="auto"/>
            </w:pPr>
          </w:p>
          <w:p w:rsidR="62295B91" w:rsidP="62295B91" w:rsidRDefault="62295B91" w14:paraId="351FE03C" w14:textId="4A174317">
            <w:pPr>
              <w:spacing w:line="259" w:lineRule="auto"/>
            </w:pPr>
          </w:p>
          <w:p w:rsidR="62295B91" w:rsidP="62295B91" w:rsidRDefault="62295B91" w14:paraId="0D958173" w14:textId="4BE96C3E">
            <w:pPr>
              <w:spacing w:line="259" w:lineRule="auto"/>
            </w:pPr>
          </w:p>
          <w:p w:rsidR="62295B91" w:rsidP="62295B91" w:rsidRDefault="62295B91" w14:paraId="15B9DB22" w14:textId="7026BECD">
            <w:pPr>
              <w:spacing w:line="259" w:lineRule="auto"/>
            </w:pPr>
          </w:p>
          <w:p w:rsidR="62295B91" w:rsidP="62295B91" w:rsidRDefault="62295B91" w14:paraId="4F864308" w14:textId="25FE3066">
            <w:pPr>
              <w:spacing w:line="259" w:lineRule="auto"/>
            </w:pPr>
            <w:r>
              <w:t>4</w:t>
            </w:r>
          </w:p>
          <w:p w:rsidR="62295B91" w:rsidP="62295B91" w:rsidRDefault="62295B91" w14:paraId="0E21CD0D" w14:textId="043C0087">
            <w:pPr>
              <w:spacing w:line="259" w:lineRule="auto"/>
            </w:pPr>
          </w:p>
          <w:p w:rsidR="62295B91" w:rsidP="62295B91" w:rsidRDefault="62295B91" w14:paraId="3CFD5F38" w14:textId="6881656B">
            <w:pPr>
              <w:spacing w:line="259" w:lineRule="auto"/>
            </w:pPr>
          </w:p>
          <w:p w:rsidR="62295B91" w:rsidP="62295B91" w:rsidRDefault="62295B91" w14:paraId="43A2A7D2" w14:textId="4698999F">
            <w:pPr>
              <w:spacing w:line="259" w:lineRule="auto"/>
            </w:pPr>
          </w:p>
          <w:p w:rsidR="62295B91" w:rsidP="62295B91" w:rsidRDefault="62295B91" w14:paraId="516FE007" w14:textId="310E36AF">
            <w:pPr>
              <w:spacing w:line="259" w:lineRule="auto"/>
            </w:pPr>
          </w:p>
          <w:p w:rsidR="62295B91" w:rsidP="62295B91" w:rsidRDefault="62295B91" w14:paraId="00821174" w14:textId="489F674B">
            <w:pPr>
              <w:spacing w:line="259" w:lineRule="auto"/>
            </w:pPr>
          </w:p>
        </w:tc>
        <w:tc>
          <w:tcPr>
            <w:tcW w:w="2269" w:type="dxa"/>
          </w:tcPr>
          <w:p w:rsidR="62295B91" w:rsidRDefault="62295B91" w14:paraId="618751DF" w14:textId="77777777">
            <w:r>
              <w:t>OPERATOR ACTION</w:t>
            </w:r>
          </w:p>
          <w:p w:rsidR="62295B91" w:rsidRDefault="62295B91" w14:paraId="08EC680F" w14:textId="77777777"/>
          <w:p w:rsidR="62295B91" w:rsidP="62295B91" w:rsidRDefault="62295B91" w14:paraId="3582CA52" w14:textId="0C8035FB">
            <w:r>
              <w:t>-Run the program</w:t>
            </w:r>
          </w:p>
          <w:p w:rsidR="62295B91" w:rsidP="62295B91" w:rsidRDefault="62295B91" w14:paraId="250EB9A7" w14:textId="2B3A3B5F">
            <w:r>
              <w:t>Click Open from File menu</w:t>
            </w:r>
          </w:p>
          <w:p w:rsidR="62295B91" w:rsidP="62295B91" w:rsidRDefault="62295B91" w14:paraId="17799606" w14:textId="54B37F8B">
            <w:r>
              <w:t xml:space="preserve">-Choose </w:t>
            </w:r>
            <w:r w:rsidRPr="62295B91">
              <w:rPr>
                <w:i/>
                <w:iCs/>
              </w:rPr>
              <w:t>Test_DB.xml</w:t>
            </w:r>
            <w:r>
              <w:t xml:space="preserve"> from current directory</w:t>
            </w:r>
          </w:p>
          <w:p w:rsidR="62295B91" w:rsidP="62295B91" w:rsidRDefault="62295B91" w14:paraId="10455867" w14:textId="188ED3A2">
            <w:r>
              <w:t xml:space="preserve">Click </w:t>
            </w:r>
            <w:r w:rsidRPr="62295B91">
              <w:rPr>
                <w:i/>
                <w:iCs/>
              </w:rPr>
              <w:t>CONSTRAINT_TABLE</w:t>
            </w:r>
          </w:p>
          <w:p w:rsidR="62295B91" w:rsidP="62295B91" w:rsidRDefault="62295B91" w14:paraId="5B8D2D25" w14:textId="6A153E52">
            <w:pPr>
              <w:spacing w:line="259" w:lineRule="auto"/>
            </w:pPr>
            <w:r>
              <w:t xml:space="preserve">-In the new windows, from Edit menu choose </w:t>
            </w:r>
            <w:r w:rsidR="3200BC13">
              <w:t>Search</w:t>
            </w:r>
            <w:r>
              <w:t xml:space="preserve">. </w:t>
            </w:r>
            <w:r w:rsidR="25FDE915">
              <w:t>In the new window, put the word “CORRECT” in front of search box, and put the word “WRONG” in</w:t>
            </w:r>
            <w:r w:rsidR="588B4ECA">
              <w:t xml:space="preserve"> </w:t>
            </w:r>
            <w:r w:rsidR="25FDE915">
              <w:t>front</w:t>
            </w:r>
            <w:r w:rsidR="4C400B09">
              <w:t xml:space="preserve"> of </w:t>
            </w:r>
            <w:r w:rsidR="55FE23EA">
              <w:t>replace box. Press button Replace ALL.</w:t>
            </w:r>
          </w:p>
          <w:p w:rsidR="62295B91" w:rsidP="62295B91" w:rsidRDefault="62295B91" w14:paraId="6AB63743" w14:textId="25916A56">
            <w:r>
              <w:t>-</w:t>
            </w:r>
            <w:r w:rsidR="05A2AEE9">
              <w:t>Import the table into EXCEL, and try to search for the word “CORRECT”</w:t>
            </w:r>
          </w:p>
          <w:p w:rsidR="62295B91" w:rsidP="62295B91" w:rsidRDefault="62295B91" w14:paraId="2E67928F" w14:textId="3CCE599E"/>
        </w:tc>
        <w:tc>
          <w:tcPr>
            <w:tcW w:w="1753" w:type="dxa"/>
            <w:gridSpan w:val="3"/>
          </w:tcPr>
          <w:p w:rsidR="62295B91" w:rsidRDefault="62295B91" w14:paraId="551A956C" w14:textId="77777777">
            <w:r>
              <w:t>PURPOSE</w:t>
            </w:r>
          </w:p>
          <w:p w:rsidR="62295B91" w:rsidRDefault="62295B91" w14:paraId="53D9BCDD" w14:textId="77777777"/>
          <w:p w:rsidR="62295B91" w:rsidRDefault="62295B91" w14:paraId="4724FDD0" w14:textId="3267CC37"/>
          <w:p w:rsidR="62295B91" w:rsidRDefault="62295B91" w14:paraId="42300621" w14:textId="014EA32F">
            <w:r>
              <w:t>Navigate program to reach a data base.</w:t>
            </w:r>
          </w:p>
          <w:p w:rsidR="62295B91" w:rsidP="62295B91" w:rsidRDefault="62295B91" w14:paraId="6AC29D66" w14:textId="59DD82CD"/>
          <w:p w:rsidR="62295B91" w:rsidP="62295B91" w:rsidRDefault="62295B91" w14:paraId="00D573DC" w14:textId="51847ACE"/>
          <w:p w:rsidR="62295B91" w:rsidP="62295B91" w:rsidRDefault="62295B91" w14:paraId="25F79F07" w14:textId="13F40352"/>
          <w:p w:rsidR="62295B91" w:rsidP="62295B91" w:rsidRDefault="62295B91" w14:paraId="350DC8E0" w14:textId="5A248C16">
            <w:r>
              <w:t>Simulate an action</w:t>
            </w:r>
          </w:p>
          <w:p w:rsidR="62295B91" w:rsidP="62295B91" w:rsidRDefault="62295B91" w14:paraId="7428AC66" w14:textId="1E44816A"/>
          <w:p w:rsidR="62295B91" w:rsidP="62295B91" w:rsidRDefault="62295B91" w14:paraId="23584CF7" w14:textId="58AF0BD3"/>
          <w:p w:rsidR="62295B91" w:rsidP="62295B91" w:rsidRDefault="62295B91" w14:paraId="120A84C6" w14:textId="464F2410"/>
          <w:p w:rsidR="62295B91" w:rsidP="62295B91" w:rsidRDefault="62295B91" w14:paraId="1AA83730" w14:textId="21B6F75A"/>
          <w:p w:rsidR="62295B91" w:rsidP="62295B91" w:rsidRDefault="62295B91" w14:paraId="1B72CD08" w14:textId="4DB71153"/>
          <w:p w:rsidR="62295B91" w:rsidP="62295B91" w:rsidRDefault="62295B91" w14:paraId="0C441151" w14:textId="1A9EB132"/>
          <w:p w:rsidR="62295B91" w:rsidP="62295B91" w:rsidRDefault="62295B91" w14:paraId="0C65B0FF" w14:textId="614C6D3E"/>
          <w:p w:rsidR="62295B91" w:rsidP="62295B91" w:rsidRDefault="62295B91" w14:paraId="2F5D64A0" w14:textId="59124192"/>
          <w:p w:rsidR="62295B91" w:rsidP="62295B91" w:rsidRDefault="62295B91" w14:paraId="2673F74D" w14:textId="3E70459E"/>
          <w:p w:rsidR="62295B91" w:rsidP="62295B91" w:rsidRDefault="62295B91" w14:paraId="2FFEA626" w14:textId="50625F59">
            <w:r>
              <w:t xml:space="preserve">Try to </w:t>
            </w:r>
            <w:r w:rsidR="63A718B3">
              <w:t>check the correctness of Replace function in another software</w:t>
            </w:r>
          </w:p>
        </w:tc>
        <w:tc>
          <w:tcPr>
            <w:tcW w:w="2161" w:type="dxa"/>
          </w:tcPr>
          <w:p w:rsidR="62295B91" w:rsidRDefault="62295B91" w14:paraId="640461AB" w14:textId="77777777">
            <w:r>
              <w:t>EXEPCTED RESULTS</w:t>
            </w:r>
          </w:p>
          <w:p w:rsidR="62295B91" w:rsidRDefault="62295B91" w14:paraId="0AE68707" w14:textId="77777777"/>
          <w:p w:rsidR="62295B91" w:rsidP="62295B91" w:rsidRDefault="62295B91" w14:paraId="0A615DD1" w14:textId="5C760C6D">
            <w:pPr>
              <w:spacing w:line="259" w:lineRule="auto"/>
            </w:pPr>
            <w:r>
              <w:t xml:space="preserve">The expected result in this test is to </w:t>
            </w:r>
            <w:r w:rsidR="73849E20">
              <w:t>replace all previous values with the new one. There shouldn’t be any previous value in the table after replacing them all.</w:t>
            </w:r>
          </w:p>
        </w:tc>
        <w:tc>
          <w:tcPr>
            <w:tcW w:w="1811" w:type="dxa"/>
          </w:tcPr>
          <w:p w:rsidR="62295B91" w:rsidRDefault="62295B91" w14:paraId="4302165C" w14:textId="77777777">
            <w:r>
              <w:t>COMMENTS</w:t>
            </w:r>
          </w:p>
          <w:p w:rsidR="62295B91" w:rsidRDefault="62295B91" w14:paraId="738E69D3" w14:textId="77777777"/>
          <w:p w:rsidR="61A22EB5" w:rsidP="62295B91" w:rsidRDefault="61A22EB5" w14:paraId="59085DE0" w14:textId="1B71DFA0">
            <w:pPr>
              <w:spacing w:line="259" w:lineRule="auto"/>
            </w:pPr>
            <w:r>
              <w:t xml:space="preserve">We could test the functionality of the </w:t>
            </w:r>
            <w:r w:rsidR="00F22A6E">
              <w:t>replacement</w:t>
            </w:r>
            <w:r>
              <w:t xml:space="preserve"> by the same software, but</w:t>
            </w:r>
            <w:r w:rsidR="383B0BDF">
              <w:t xml:space="preserve"> </w:t>
            </w:r>
            <w:r>
              <w:t>we</w:t>
            </w:r>
            <w:r w:rsidR="6F7769DF">
              <w:t xml:space="preserve"> preferred</w:t>
            </w:r>
            <w:r>
              <w:t xml:space="preserve"> </w:t>
            </w:r>
            <w:r w:rsidR="179852A2">
              <w:t>t</w:t>
            </w:r>
            <w:r>
              <w:t>o use another software</w:t>
            </w:r>
            <w:r w:rsidR="740381C8">
              <w:t xml:space="preserve">. In this way we can claim we test functions in this software independently. </w:t>
            </w:r>
          </w:p>
        </w:tc>
      </w:tr>
      <w:tr w:rsidR="62295B91" w:rsidTr="663C1C10" w14:paraId="3D952FAE" w14:textId="77777777">
        <w:trPr>
          <w:trHeight w:val="1250"/>
        </w:trPr>
        <w:tc>
          <w:tcPr>
            <w:tcW w:w="8990" w:type="dxa"/>
            <w:gridSpan w:val="7"/>
            <w:tcBorders>
              <w:bottom w:val="single" w:color="auto" w:sz="4" w:space="0"/>
            </w:tcBorders>
          </w:tcPr>
          <w:p w:rsidR="62295B91" w:rsidRDefault="62295B91" w14:paraId="687908DB" w14:textId="51A513F6">
            <w:r>
              <w:t>Concluding Remarks:</w:t>
            </w:r>
          </w:p>
          <w:p w:rsidR="62295B91" w:rsidP="62295B91" w:rsidRDefault="62295B91" w14:paraId="6409F794" w14:textId="51AD2A8F">
            <w:r>
              <w:t>T</w:t>
            </w:r>
            <w:r w:rsidR="1D4F314D">
              <w:t xml:space="preserve">he Replace </w:t>
            </w:r>
            <w:r w:rsidR="7D7C612E">
              <w:t>A</w:t>
            </w:r>
            <w:r w:rsidR="1D4F314D">
              <w:t xml:space="preserve">ll function worked </w:t>
            </w:r>
            <w:r w:rsidR="1397B804">
              <w:t>well,</w:t>
            </w:r>
            <w:r w:rsidR="1D4F314D">
              <w:t xml:space="preserve"> and all possible values replaced with the new one</w:t>
            </w:r>
            <w:r>
              <w:t>.</w:t>
            </w:r>
            <w:r w:rsidR="3153D1B9">
              <w:t xml:space="preserve"> But consider this function is case sensitive. So, there is a difference between “A” and “a”. We did</w:t>
            </w:r>
            <w:r w:rsidR="73E94093">
              <w:t>n’t test this aspect of the function, because we don’t have any idea that it is implemented by purpose or not.</w:t>
            </w:r>
          </w:p>
        </w:tc>
      </w:tr>
      <w:tr w:rsidR="62295B91" w:rsidTr="663C1C10" w14:paraId="76A53739" w14:textId="77777777">
        <w:trPr>
          <w:trHeight w:val="890"/>
        </w:trPr>
        <w:tc>
          <w:tcPr>
            <w:tcW w:w="4499" w:type="dxa"/>
            <w:gridSpan w:val="3"/>
          </w:tcPr>
          <w:p w:rsidR="62295B91" w:rsidRDefault="62295B91" w14:paraId="1ED5B382" w14:textId="77777777">
            <w:r>
              <w:t xml:space="preserve">Testing Team: </w:t>
            </w:r>
          </w:p>
          <w:p w:rsidR="62295B91" w:rsidP="62295B91" w:rsidRDefault="62295B91" w14:paraId="5F7FB697" w14:textId="71B0B312">
            <w:pPr>
              <w:spacing w:line="259" w:lineRule="auto"/>
            </w:pPr>
            <w:r>
              <w:t>Ali Nouri</w:t>
            </w:r>
          </w:p>
        </w:tc>
        <w:tc>
          <w:tcPr>
            <w:tcW w:w="4491" w:type="dxa"/>
            <w:gridSpan w:val="4"/>
          </w:tcPr>
          <w:p w:rsidR="62295B91" w:rsidRDefault="62295B91" w14:paraId="1E7AF1B4" w14:textId="21D4863E">
            <w:r>
              <w:t>Date Completed:</w:t>
            </w:r>
          </w:p>
          <w:p w:rsidR="62295B91" w:rsidP="62295B91" w:rsidRDefault="62295B91" w14:paraId="5E9C683D" w14:textId="109631FD">
            <w:r>
              <w:t>11/04</w:t>
            </w:r>
          </w:p>
        </w:tc>
      </w:tr>
    </w:tbl>
    <w:p w:rsidR="62295B91" w:rsidP="62295B91" w:rsidRDefault="62295B91" w14:paraId="6C3EC3B1" w14:textId="50A6458F"/>
    <w:p w:rsidR="663C1C10" w:rsidP="663C1C10" w:rsidRDefault="663C1C10" w14:paraId="4A6B10DC" w14:textId="64C4EBD5">
      <w:pPr>
        <w:pStyle w:val="Heading1"/>
        <w:numPr>
          <w:ilvl w:val="0"/>
          <w:numId w:val="0"/>
        </w:numPr>
      </w:pPr>
    </w:p>
    <w:p w:rsidR="00013402" w:rsidP="00013402" w:rsidRDefault="00013402" w14:paraId="112576B4" w14:textId="77777777">
      <w:pPr>
        <w:pStyle w:val="Heading1"/>
      </w:pPr>
      <w:bookmarkStart w:name="_Toc37538250" w:id="71"/>
      <w:r>
        <w:lastRenderedPageBreak/>
        <w:t>Test Schedule</w:t>
      </w:r>
      <w:bookmarkEnd w:id="71"/>
    </w:p>
    <w:p w:rsidR="004706B7" w:rsidP="00013402" w:rsidRDefault="004706B7" w14:paraId="30D7AA69" w14:textId="77777777"/>
    <w:p w:rsidR="00E47986" w:rsidP="00E47986" w:rsidRDefault="00E47986" w14:paraId="7196D064" w14:textId="77777777"/>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1E0" w:firstRow="1" w:lastRow="1" w:firstColumn="1" w:lastColumn="1" w:noHBand="0" w:noVBand="0"/>
      </w:tblPr>
      <w:tblGrid>
        <w:gridCol w:w="1548"/>
        <w:gridCol w:w="2700"/>
        <w:gridCol w:w="4608"/>
      </w:tblGrid>
      <w:tr w:rsidRPr="004F31AD" w:rsidR="00E47986" w:rsidTr="62295B91" w14:paraId="5A65349F" w14:textId="77777777">
        <w:tc>
          <w:tcPr>
            <w:tcW w:w="1548" w:type="dxa"/>
          </w:tcPr>
          <w:p w:rsidRPr="004F31AD" w:rsidR="00E47986" w:rsidP="003D58CD" w:rsidRDefault="00E47986" w14:paraId="1AFEC6FE" w14:textId="77777777">
            <w:pPr>
              <w:spacing w:line="360" w:lineRule="auto"/>
              <w:rPr>
                <w:b/>
              </w:rPr>
            </w:pPr>
            <w:r w:rsidRPr="004F31AD">
              <w:rPr>
                <w:b/>
              </w:rPr>
              <w:t>Task</w:t>
            </w:r>
            <w:r>
              <w:rPr>
                <w:b/>
              </w:rPr>
              <w:t xml:space="preserve"> and date</w:t>
            </w:r>
          </w:p>
        </w:tc>
        <w:tc>
          <w:tcPr>
            <w:tcW w:w="2700" w:type="dxa"/>
          </w:tcPr>
          <w:p w:rsidRPr="004F31AD" w:rsidR="00E47986" w:rsidP="003D58CD" w:rsidRDefault="00E47986" w14:paraId="09F54B5C" w14:textId="77777777">
            <w:pPr>
              <w:spacing w:line="360" w:lineRule="auto"/>
              <w:rPr>
                <w:b/>
              </w:rPr>
            </w:pPr>
            <w:r w:rsidRPr="004F31AD">
              <w:rPr>
                <w:b/>
              </w:rPr>
              <w:t>People</w:t>
            </w:r>
          </w:p>
        </w:tc>
        <w:tc>
          <w:tcPr>
            <w:tcW w:w="4608" w:type="dxa"/>
          </w:tcPr>
          <w:p w:rsidRPr="004F31AD" w:rsidR="00E47986" w:rsidP="003D58CD" w:rsidRDefault="00E47986" w14:paraId="02F99ED9" w14:textId="77777777">
            <w:pPr>
              <w:spacing w:line="360" w:lineRule="auto"/>
              <w:rPr>
                <w:b/>
              </w:rPr>
            </w:pPr>
            <w:r w:rsidRPr="004F31AD">
              <w:rPr>
                <w:b/>
              </w:rPr>
              <w:t>Description</w:t>
            </w:r>
          </w:p>
        </w:tc>
      </w:tr>
      <w:tr w:rsidRPr="004F31AD" w:rsidR="00E47986" w:rsidTr="62295B91" w14:paraId="34FF1C98" w14:textId="77777777">
        <w:tc>
          <w:tcPr>
            <w:tcW w:w="1548" w:type="dxa"/>
          </w:tcPr>
          <w:p w:rsidR="00E47986" w:rsidP="003D58CD" w:rsidRDefault="25B9BD53" w14:paraId="6D072C0D" w14:textId="1EE43377">
            <w:pPr>
              <w:spacing w:line="360" w:lineRule="auto"/>
            </w:pPr>
            <w:r>
              <w:t>11/ April</w:t>
            </w:r>
          </w:p>
        </w:tc>
        <w:tc>
          <w:tcPr>
            <w:tcW w:w="2700" w:type="dxa"/>
          </w:tcPr>
          <w:p w:rsidR="00E47986" w:rsidP="003D58CD" w:rsidRDefault="71271EA9" w14:paraId="48A21919" w14:textId="41DC0889">
            <w:pPr>
              <w:spacing w:line="360" w:lineRule="auto"/>
            </w:pPr>
            <w:r>
              <w:t>Alireza Nouri</w:t>
            </w:r>
          </w:p>
        </w:tc>
        <w:tc>
          <w:tcPr>
            <w:tcW w:w="4608" w:type="dxa"/>
          </w:tcPr>
          <w:p w:rsidR="00E47986" w:rsidP="003D58CD" w:rsidRDefault="71271EA9" w14:paraId="6BD18F9B" w14:textId="753BE7C5">
            <w:pPr>
              <w:spacing w:line="360" w:lineRule="auto"/>
            </w:pPr>
            <w:r>
              <w:t>Write the first edition of the test plan document.</w:t>
            </w:r>
          </w:p>
        </w:tc>
      </w:tr>
      <w:tr w:rsidRPr="004F31AD" w:rsidR="00E47986" w:rsidTr="62295B91" w14:paraId="238601FE" w14:textId="77777777">
        <w:tc>
          <w:tcPr>
            <w:tcW w:w="1548" w:type="dxa"/>
          </w:tcPr>
          <w:p w:rsidR="00E47986" w:rsidP="003D58CD" w:rsidRDefault="00E47986" w14:paraId="0F3CABC7" w14:textId="77777777">
            <w:pPr>
              <w:spacing w:line="360" w:lineRule="auto"/>
            </w:pPr>
          </w:p>
        </w:tc>
        <w:tc>
          <w:tcPr>
            <w:tcW w:w="2700" w:type="dxa"/>
          </w:tcPr>
          <w:p w:rsidR="00E47986" w:rsidP="003D58CD" w:rsidRDefault="00E47986" w14:paraId="5B08B5D1" w14:textId="77777777">
            <w:pPr>
              <w:spacing w:line="360" w:lineRule="auto"/>
            </w:pPr>
          </w:p>
        </w:tc>
        <w:tc>
          <w:tcPr>
            <w:tcW w:w="4608" w:type="dxa"/>
          </w:tcPr>
          <w:p w:rsidR="00E47986" w:rsidP="003D58CD" w:rsidRDefault="00E47986" w14:paraId="16DEB4AB" w14:textId="77777777">
            <w:pPr>
              <w:spacing w:line="360" w:lineRule="auto"/>
            </w:pPr>
          </w:p>
        </w:tc>
      </w:tr>
      <w:tr w:rsidRPr="004F31AD" w:rsidR="00E47986" w:rsidTr="62295B91" w14:paraId="0AD9C6F4" w14:textId="77777777">
        <w:tc>
          <w:tcPr>
            <w:tcW w:w="1548" w:type="dxa"/>
          </w:tcPr>
          <w:p w:rsidR="00E47986" w:rsidP="003D58CD" w:rsidRDefault="00E47986" w14:paraId="4B1F511A" w14:textId="77777777">
            <w:pPr>
              <w:spacing w:line="360" w:lineRule="auto"/>
            </w:pPr>
          </w:p>
        </w:tc>
        <w:tc>
          <w:tcPr>
            <w:tcW w:w="2700" w:type="dxa"/>
          </w:tcPr>
          <w:p w:rsidR="00E47986" w:rsidP="003D58CD" w:rsidRDefault="00E47986" w14:paraId="65F9C3DC" w14:textId="77777777">
            <w:pPr>
              <w:spacing w:line="360" w:lineRule="auto"/>
            </w:pPr>
          </w:p>
        </w:tc>
        <w:tc>
          <w:tcPr>
            <w:tcW w:w="4608" w:type="dxa"/>
          </w:tcPr>
          <w:p w:rsidR="00E47986" w:rsidP="003D58CD" w:rsidRDefault="00E47986" w14:paraId="5023141B" w14:textId="77777777">
            <w:pPr>
              <w:spacing w:line="360" w:lineRule="auto"/>
            </w:pPr>
          </w:p>
        </w:tc>
      </w:tr>
      <w:tr w:rsidRPr="004F31AD" w:rsidR="00E47986" w:rsidTr="62295B91" w14:paraId="1F3B1409" w14:textId="77777777">
        <w:tc>
          <w:tcPr>
            <w:tcW w:w="1548" w:type="dxa"/>
          </w:tcPr>
          <w:p w:rsidR="00E47986" w:rsidP="003D58CD" w:rsidRDefault="00E47986" w14:paraId="562C75D1" w14:textId="77777777">
            <w:pPr>
              <w:spacing w:line="360" w:lineRule="auto"/>
            </w:pPr>
          </w:p>
        </w:tc>
        <w:tc>
          <w:tcPr>
            <w:tcW w:w="2700" w:type="dxa"/>
          </w:tcPr>
          <w:p w:rsidR="00E47986" w:rsidP="003D58CD" w:rsidRDefault="00E47986" w14:paraId="664355AD" w14:textId="77777777">
            <w:pPr>
              <w:spacing w:line="360" w:lineRule="auto"/>
            </w:pPr>
          </w:p>
        </w:tc>
        <w:tc>
          <w:tcPr>
            <w:tcW w:w="4608" w:type="dxa"/>
          </w:tcPr>
          <w:p w:rsidR="00E47986" w:rsidP="003D58CD" w:rsidRDefault="00E47986" w14:paraId="1A965116" w14:textId="77777777">
            <w:pPr>
              <w:spacing w:line="360" w:lineRule="auto"/>
            </w:pPr>
          </w:p>
        </w:tc>
      </w:tr>
      <w:tr w:rsidRPr="004F31AD" w:rsidR="00E47986" w:rsidTr="62295B91" w14:paraId="7DF4E37C" w14:textId="77777777">
        <w:tc>
          <w:tcPr>
            <w:tcW w:w="1548" w:type="dxa"/>
          </w:tcPr>
          <w:p w:rsidR="00E47986" w:rsidP="003D58CD" w:rsidRDefault="00E47986" w14:paraId="44FB30F8" w14:textId="77777777">
            <w:pPr>
              <w:spacing w:line="360" w:lineRule="auto"/>
            </w:pPr>
          </w:p>
        </w:tc>
        <w:tc>
          <w:tcPr>
            <w:tcW w:w="2700" w:type="dxa"/>
          </w:tcPr>
          <w:p w:rsidR="00E47986" w:rsidP="003D58CD" w:rsidRDefault="00E47986" w14:paraId="1DA6542E" w14:textId="77777777">
            <w:pPr>
              <w:spacing w:line="360" w:lineRule="auto"/>
            </w:pPr>
          </w:p>
        </w:tc>
        <w:tc>
          <w:tcPr>
            <w:tcW w:w="4608" w:type="dxa"/>
          </w:tcPr>
          <w:p w:rsidR="00E47986" w:rsidP="003D58CD" w:rsidRDefault="00E47986" w14:paraId="3041E394" w14:textId="77777777">
            <w:pPr>
              <w:spacing w:line="360" w:lineRule="auto"/>
            </w:pPr>
          </w:p>
        </w:tc>
      </w:tr>
      <w:tr w:rsidRPr="004F31AD" w:rsidR="00E47986" w:rsidTr="62295B91" w14:paraId="722B00AE" w14:textId="77777777">
        <w:tc>
          <w:tcPr>
            <w:tcW w:w="1548" w:type="dxa"/>
          </w:tcPr>
          <w:p w:rsidR="00E47986" w:rsidP="003D58CD" w:rsidRDefault="00E47986" w14:paraId="42C6D796" w14:textId="77777777">
            <w:pPr>
              <w:spacing w:line="360" w:lineRule="auto"/>
            </w:pPr>
          </w:p>
        </w:tc>
        <w:tc>
          <w:tcPr>
            <w:tcW w:w="2700" w:type="dxa"/>
          </w:tcPr>
          <w:p w:rsidR="00E47986" w:rsidP="003D58CD" w:rsidRDefault="00E47986" w14:paraId="6E1831B3" w14:textId="77777777">
            <w:pPr>
              <w:spacing w:line="360" w:lineRule="auto"/>
            </w:pPr>
          </w:p>
        </w:tc>
        <w:tc>
          <w:tcPr>
            <w:tcW w:w="4608" w:type="dxa"/>
          </w:tcPr>
          <w:p w:rsidR="00E47986" w:rsidP="003D58CD" w:rsidRDefault="00E47986" w14:paraId="54E11D2A" w14:textId="77777777">
            <w:pPr>
              <w:spacing w:line="360" w:lineRule="auto"/>
            </w:pPr>
          </w:p>
        </w:tc>
      </w:tr>
      <w:tr w:rsidRPr="004F31AD" w:rsidR="00E47986" w:rsidTr="62295B91" w14:paraId="31126E5D" w14:textId="77777777">
        <w:tc>
          <w:tcPr>
            <w:tcW w:w="1548" w:type="dxa"/>
          </w:tcPr>
          <w:p w:rsidR="00E47986" w:rsidP="003D58CD" w:rsidRDefault="00E47986" w14:paraId="2DE403A5" w14:textId="77777777">
            <w:pPr>
              <w:spacing w:line="360" w:lineRule="auto"/>
            </w:pPr>
          </w:p>
        </w:tc>
        <w:tc>
          <w:tcPr>
            <w:tcW w:w="2700" w:type="dxa"/>
          </w:tcPr>
          <w:p w:rsidR="00E47986" w:rsidP="003D58CD" w:rsidRDefault="00E47986" w14:paraId="62431CDC" w14:textId="77777777">
            <w:pPr>
              <w:spacing w:line="360" w:lineRule="auto"/>
            </w:pPr>
          </w:p>
        </w:tc>
        <w:tc>
          <w:tcPr>
            <w:tcW w:w="4608" w:type="dxa"/>
          </w:tcPr>
          <w:p w:rsidR="00E47986" w:rsidP="003D58CD" w:rsidRDefault="00E47986" w14:paraId="49E398E2" w14:textId="77777777">
            <w:pPr>
              <w:spacing w:line="360" w:lineRule="auto"/>
            </w:pPr>
          </w:p>
        </w:tc>
      </w:tr>
      <w:tr w:rsidRPr="004F31AD" w:rsidR="00E47986" w:rsidTr="62295B91" w14:paraId="16287F21" w14:textId="77777777">
        <w:tc>
          <w:tcPr>
            <w:tcW w:w="1548" w:type="dxa"/>
          </w:tcPr>
          <w:p w:rsidR="00E47986" w:rsidP="003D58CD" w:rsidRDefault="00E47986" w14:paraId="5BE93A62" w14:textId="77777777">
            <w:pPr>
              <w:spacing w:line="360" w:lineRule="auto"/>
            </w:pPr>
          </w:p>
        </w:tc>
        <w:tc>
          <w:tcPr>
            <w:tcW w:w="2700" w:type="dxa"/>
          </w:tcPr>
          <w:p w:rsidR="00E47986" w:rsidP="003D58CD" w:rsidRDefault="00E47986" w14:paraId="384BA73E" w14:textId="77777777">
            <w:pPr>
              <w:spacing w:line="360" w:lineRule="auto"/>
            </w:pPr>
          </w:p>
        </w:tc>
        <w:tc>
          <w:tcPr>
            <w:tcW w:w="4608" w:type="dxa"/>
          </w:tcPr>
          <w:p w:rsidR="00E47986" w:rsidP="003D58CD" w:rsidRDefault="00E47986" w14:paraId="34B3F2EB" w14:textId="77777777">
            <w:pPr>
              <w:spacing w:line="360" w:lineRule="auto"/>
            </w:pPr>
          </w:p>
        </w:tc>
      </w:tr>
      <w:tr w:rsidRPr="004F31AD" w:rsidR="00E47986" w:rsidTr="62295B91" w14:paraId="7D34F5C7" w14:textId="77777777">
        <w:tc>
          <w:tcPr>
            <w:tcW w:w="1548" w:type="dxa"/>
          </w:tcPr>
          <w:p w:rsidR="00E47986" w:rsidP="003D58CD" w:rsidRDefault="00E47986" w14:paraId="0B4020A7" w14:textId="77777777">
            <w:pPr>
              <w:spacing w:line="360" w:lineRule="auto"/>
            </w:pPr>
          </w:p>
        </w:tc>
        <w:tc>
          <w:tcPr>
            <w:tcW w:w="2700" w:type="dxa"/>
          </w:tcPr>
          <w:p w:rsidR="00E47986" w:rsidP="003D58CD" w:rsidRDefault="00E47986" w14:paraId="1D7B270A" w14:textId="77777777">
            <w:pPr>
              <w:spacing w:line="360" w:lineRule="auto"/>
            </w:pPr>
          </w:p>
        </w:tc>
        <w:tc>
          <w:tcPr>
            <w:tcW w:w="4608" w:type="dxa"/>
          </w:tcPr>
          <w:p w:rsidR="00E47986" w:rsidP="003D58CD" w:rsidRDefault="00E47986" w14:paraId="4F904CB7" w14:textId="77777777">
            <w:pPr>
              <w:spacing w:line="360" w:lineRule="auto"/>
            </w:pPr>
          </w:p>
        </w:tc>
      </w:tr>
    </w:tbl>
    <w:p w:rsidR="00E47986" w:rsidP="00E47986" w:rsidRDefault="00E47986" w14:paraId="06971CD3" w14:textId="77777777"/>
    <w:p w:rsidR="004706B7" w:rsidP="62295B91" w:rsidRDefault="004706B7" w14:paraId="03EFCA41" w14:textId="596BC05A"/>
    <w:p w:rsidRPr="004706B7" w:rsidR="004706B7" w:rsidP="004706B7" w:rsidRDefault="004706B7" w14:paraId="5B95CD12" w14:textId="77777777"/>
    <w:p w:rsidR="007A4335" w:rsidP="007A4335" w:rsidRDefault="007A4335" w14:paraId="7FF148AA" w14:textId="77777777" w14:noSpellErr="1">
      <w:pPr>
        <w:pStyle w:val="Heading1"/>
        <w:rPr/>
      </w:pPr>
      <w:bookmarkStart w:name="_Toc227033596" w:id="72"/>
      <w:bookmarkStart w:name="_Toc37538251" w:id="73"/>
      <w:commentRangeStart w:id="74"/>
      <w:commentRangeStart w:id="1139068398"/>
      <w:r w:rsidR="007A4335">
        <w:rPr/>
        <w:t>Appendix</w:t>
      </w:r>
      <w:bookmarkEnd w:id="72"/>
      <w:bookmarkEnd w:id="73"/>
    </w:p>
    <w:p w:rsidR="007A4335" w:rsidP="007A4335" w:rsidRDefault="007A4335" w14:paraId="7A463EBC" w14:textId="77777777">
      <w:r>
        <w:t>&lt;&lt; possibly more readable to put the expected output here and refer to it in the previous sections</w:t>
      </w:r>
      <w:r w:rsidR="004706B7">
        <w:t>. Might also provide explicit directions for analysis of output, if it’s easier to read as an appendix or if analysis is post execution.</w:t>
      </w:r>
      <w:r>
        <w:t xml:space="preserve"> &gt;&gt;</w:t>
      </w:r>
    </w:p>
    <w:p w:rsidR="089FA5D4" w:rsidP="07689BB6" w:rsidRDefault="089FA5D4" w14:paraId="738EC88C" w14:textId="2CA20366" w14:noSpellErr="1">
      <w:r w:rsidR="089FA5D4">
        <w:rPr/>
        <w:t>$</w:t>
      </w:r>
      <w:commentRangeEnd w:id="74"/>
      <w:r>
        <w:rPr>
          <w:rStyle w:val="CommentReference"/>
        </w:rPr>
        <w:commentReference w:id="74"/>
      </w:r>
      <w:commentRangeEnd w:id="1139068398"/>
      <w:r>
        <w:rPr>
          <w:rStyle w:val="CommentReference"/>
        </w:rPr>
        <w:commentReference w:id="1139068398"/>
      </w:r>
    </w:p>
    <w:sectPr w:rsidR="089FA5D4">
      <w:type w:val="continuous"/>
      <w:pgSz w:w="12240" w:h="15840" w:orient="portrait"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BS" w:author="Briana Sanchez" w:date="2020-04-12T21:44:00Z" w:id="8">
    <w:p w:rsidR="00160DC1" w:rsidRDefault="00160DC1" w14:paraId="60253B4A" w14:textId="77777777">
      <w:pPr>
        <w:pStyle w:val="CommentText"/>
      </w:pPr>
      <w:r>
        <w:rPr>
          <w:rStyle w:val="CommentReference"/>
        </w:rPr>
        <w:annotationRef/>
      </w:r>
      <w:r>
        <w:t>Don’t forget header, and footer section.</w:t>
      </w:r>
    </w:p>
    <w:p w:rsidR="00160DC1" w:rsidRDefault="00160DC1" w14:paraId="2B6AAC72" w14:textId="453367E3">
      <w:pPr>
        <w:pStyle w:val="CommentText"/>
      </w:pPr>
    </w:p>
  </w:comment>
  <w:comment w:initials="BS" w:author="Briana Sanchez" w:date="2020-04-12T21:37:00Z" w:id="21">
    <w:p w:rsidR="00160DC1" w:rsidRDefault="00160DC1" w14:paraId="708D112E" w14:textId="1B68694F">
      <w:pPr>
        <w:pStyle w:val="CommentText"/>
      </w:pPr>
      <w:r>
        <w:rPr>
          <w:rStyle w:val="CommentReference"/>
        </w:rPr>
        <w:annotationRef/>
      </w:r>
      <w:r>
        <w:t>Don’t forget to update table.</w:t>
      </w:r>
    </w:p>
  </w:comment>
  <w:comment w:initials="BS" w:author="Briana Sanchez" w:date="2020-04-12T21:39:00Z" w:id="24">
    <w:p w:rsidR="00160DC1" w:rsidRDefault="00160DC1" w14:paraId="0F9CAD61" w14:textId="7C947C9D">
      <w:pPr>
        <w:pStyle w:val="CommentText"/>
      </w:pPr>
      <w:r>
        <w:rPr>
          <w:rStyle w:val="CommentReference"/>
        </w:rPr>
        <w:annotationRef/>
      </w:r>
      <w:r>
        <w:t>Steps that is* needed</w:t>
      </w:r>
    </w:p>
  </w:comment>
  <w:comment w:initials="BS" w:author="Briana Sanchez" w:date="2020-04-12T21:39:00Z" w:id="26">
    <w:p w:rsidR="00160DC1" w:rsidRDefault="00160DC1" w14:paraId="55F05B72" w14:textId="77777777">
      <w:pPr>
        <w:pStyle w:val="CommentText"/>
      </w:pPr>
      <w:r>
        <w:rPr>
          <w:rStyle w:val="CommentReference"/>
        </w:rPr>
        <w:annotationRef/>
      </w:r>
      <w:r>
        <w:t xml:space="preserve">In my opinion, this section should cover what scope of the system does this test plan involve. For example, Group 4 scope would be to focus on compare file to other version and check for duplicate rows. </w:t>
      </w:r>
    </w:p>
    <w:p w:rsidR="00160DC1" w:rsidRDefault="00160DC1" w14:paraId="677D8A9E" w14:textId="3E336D2E">
      <w:pPr>
        <w:pStyle w:val="CommentText"/>
      </w:pPr>
    </w:p>
  </w:comment>
  <w:comment w:initials="BS" w:author="Briana Sanchez" w:date="2020-04-12T21:42:00Z" w:id="28">
    <w:p w:rsidR="00160DC1" w:rsidRDefault="00160DC1" w14:paraId="16649710" w14:textId="4D3CAAA0">
      <w:pPr>
        <w:pStyle w:val="CommentText"/>
      </w:pPr>
      <w:r>
        <w:rPr>
          <w:rStyle w:val="CommentReference"/>
        </w:rPr>
        <w:annotationRef/>
      </w:r>
      <w:r>
        <w:t>I believe that this section should entail a summary of what the system does. It sounds like a step to step description of how to use the system.</w:t>
      </w:r>
    </w:p>
  </w:comment>
  <w:comment w:initials="BS" w:author="Briana Sanchez" w:date="2020-04-12T21:41:00Z" w:id="29">
    <w:p w:rsidR="00160DC1" w:rsidRDefault="00160DC1" w14:paraId="6DBA127F" w14:textId="77777777">
      <w:pPr>
        <w:pStyle w:val="CommentText"/>
      </w:pPr>
      <w:r>
        <w:rPr>
          <w:rStyle w:val="CommentReference"/>
        </w:rPr>
        <w:annotationRef/>
      </w:r>
      <w:r>
        <w:t>Try to avoid repetition.</w:t>
      </w:r>
    </w:p>
    <w:p w:rsidR="00160DC1" w:rsidRDefault="00160DC1" w14:paraId="00F1072C" w14:textId="6167FF4D">
      <w:pPr>
        <w:pStyle w:val="CommentText"/>
      </w:pPr>
    </w:p>
  </w:comment>
  <w:comment w:initials="BS" w:author="Briana Sanchez" w:date="2020-04-12T21:46:00Z" w:id="32">
    <w:p w:rsidR="00160DC1" w:rsidRDefault="00160DC1" w14:paraId="4A658323" w14:textId="77777777">
      <w:pPr>
        <w:pStyle w:val="CommentText"/>
      </w:pPr>
      <w:r>
        <w:rPr>
          <w:rStyle w:val="CommentReference"/>
        </w:rPr>
        <w:annotationRef/>
      </w:r>
      <w:r>
        <w:t>In my opinion, I would change the word “chapter” to “Section”</w:t>
      </w:r>
      <w:r w:rsidR="000A2171">
        <w:t xml:space="preserve">. </w:t>
      </w:r>
    </w:p>
    <w:p w:rsidR="000A2171" w:rsidRDefault="000A2171" w14:paraId="2EFD4B84" w14:textId="77777777">
      <w:pPr>
        <w:pStyle w:val="CommentText"/>
      </w:pPr>
      <w:r>
        <w:t>Also, if a reader would like to find a certain piece of information, they would want to read this section to see where that information might be.</w:t>
      </w:r>
    </w:p>
    <w:p w:rsidR="000A2171" w:rsidRDefault="000A2171" w14:paraId="2CA4AF27" w14:textId="77777777">
      <w:pPr>
        <w:pStyle w:val="CommentText"/>
      </w:pPr>
      <w:r>
        <w:t>The way you have it right now is hard to find information “fast”</w:t>
      </w:r>
    </w:p>
    <w:p w:rsidRPr="00F22A6E" w:rsidR="000A2171" w:rsidRDefault="000A2171" w14:paraId="6A19747F" w14:textId="77777777">
      <w:pPr>
        <w:pStyle w:val="CommentText"/>
        <w:rPr>
          <w:lang w:val="es-MX"/>
        </w:rPr>
      </w:pPr>
      <w:proofErr w:type="spellStart"/>
      <w:r w:rsidRPr="00F22A6E">
        <w:rPr>
          <w:lang w:val="es-MX"/>
        </w:rPr>
        <w:t>For</w:t>
      </w:r>
      <w:proofErr w:type="spellEnd"/>
      <w:r w:rsidRPr="00F22A6E">
        <w:rPr>
          <w:lang w:val="es-MX"/>
        </w:rPr>
        <w:t xml:space="preserve"> ex.</w:t>
      </w:r>
    </w:p>
    <w:p w:rsidRPr="00F22A6E" w:rsidR="000A2171" w:rsidRDefault="000A2171" w14:paraId="575F8763" w14:textId="77777777">
      <w:pPr>
        <w:pStyle w:val="CommentText"/>
        <w:rPr>
          <w:lang w:val="es-MX"/>
        </w:rPr>
      </w:pPr>
    </w:p>
    <w:p w:rsidRPr="00F22A6E" w:rsidR="000A2171" w:rsidRDefault="000A2171" w14:paraId="3E26053F" w14:textId="56955C1A">
      <w:pPr>
        <w:pStyle w:val="CommentText"/>
        <w:rPr>
          <w:lang w:val="es-MX"/>
        </w:rPr>
      </w:pPr>
      <w:r w:rsidRPr="00F22A6E">
        <w:rPr>
          <w:lang w:val="es-MX"/>
        </w:rPr>
        <w:tab/>
      </w:r>
      <w:proofErr w:type="spellStart"/>
      <w:r w:rsidRPr="00F22A6E">
        <w:rPr>
          <w:lang w:val="es-MX"/>
        </w:rPr>
        <w:t>Section</w:t>
      </w:r>
      <w:proofErr w:type="spellEnd"/>
      <w:r w:rsidRPr="00F22A6E">
        <w:rPr>
          <w:lang w:val="es-MX"/>
        </w:rPr>
        <w:t xml:space="preserve"> 1: </w:t>
      </w:r>
      <w:proofErr w:type="spellStart"/>
      <w:r w:rsidRPr="00F22A6E">
        <w:rPr>
          <w:lang w:val="es-MX"/>
        </w:rPr>
        <w:t>blab</w:t>
      </w:r>
      <w:proofErr w:type="spellEnd"/>
      <w:r w:rsidRPr="00F22A6E">
        <w:rPr>
          <w:lang w:val="es-MX"/>
        </w:rPr>
        <w:t xml:space="preserve"> la</w:t>
      </w:r>
    </w:p>
    <w:p w:rsidRPr="00F22A6E" w:rsidR="000A2171" w:rsidRDefault="000A2171" w14:paraId="080EA34F" w14:textId="593A0B65">
      <w:pPr>
        <w:pStyle w:val="CommentText"/>
        <w:rPr>
          <w:lang w:val="es-MX"/>
        </w:rPr>
      </w:pPr>
      <w:r w:rsidRPr="00F22A6E">
        <w:rPr>
          <w:lang w:val="es-MX"/>
        </w:rPr>
        <w:tab/>
      </w:r>
      <w:proofErr w:type="spellStart"/>
      <w:r w:rsidRPr="00F22A6E">
        <w:rPr>
          <w:lang w:val="es-MX"/>
        </w:rPr>
        <w:t>Section</w:t>
      </w:r>
      <w:proofErr w:type="spellEnd"/>
      <w:r w:rsidRPr="00F22A6E">
        <w:rPr>
          <w:lang w:val="es-MX"/>
        </w:rPr>
        <w:t xml:space="preserve"> 2: </w:t>
      </w:r>
      <w:proofErr w:type="spellStart"/>
      <w:r w:rsidRPr="00F22A6E">
        <w:rPr>
          <w:lang w:val="es-MX"/>
        </w:rPr>
        <w:t>blab</w:t>
      </w:r>
      <w:proofErr w:type="spellEnd"/>
      <w:r w:rsidRPr="00F22A6E">
        <w:rPr>
          <w:lang w:val="es-MX"/>
        </w:rPr>
        <w:t xml:space="preserve"> la</w:t>
      </w:r>
    </w:p>
    <w:p w:rsidR="000A2171" w:rsidRDefault="000A2171" w14:paraId="369A4D43" w14:textId="0F29F268">
      <w:pPr>
        <w:pStyle w:val="CommentText"/>
      </w:pPr>
      <w:r>
        <w:t xml:space="preserve">Making it easier to find what the reader is looking for. </w:t>
      </w:r>
    </w:p>
  </w:comment>
  <w:comment w:initials="BS" w:author="Briana Sanchez" w:date="2020-04-12T21:52:00Z" w:id="46">
    <w:p w:rsidR="000A2171" w:rsidRDefault="000A2171" w14:paraId="574529F7" w14:textId="33C00178">
      <w:pPr>
        <w:pStyle w:val="CommentText"/>
      </w:pPr>
      <w:r>
        <w:rPr>
          <w:rStyle w:val="CommentReference"/>
        </w:rPr>
        <w:annotationRef/>
      </w:r>
      <w:r>
        <w:t>Try to avoid repetition, you keep repeating the purpose of the testing</w:t>
      </w:r>
    </w:p>
  </w:comment>
  <w:comment w:initials="BS" w:author="Briana Sanchez" w:date="2020-04-12T21:55:00Z" w:id="48">
    <w:p w:rsidR="000A2171" w:rsidP="000A2171" w:rsidRDefault="000A2171" w14:paraId="2755B9FA" w14:textId="77777777">
      <w:pPr>
        <w:pStyle w:val="CommentText"/>
      </w:pPr>
      <w:r>
        <w:rPr>
          <w:rStyle w:val="CommentReference"/>
        </w:rPr>
        <w:annotationRef/>
      </w:r>
      <w:r>
        <w:t>From past experiences with this document, this part should be a 2-3 letter/numbering label.</w:t>
      </w:r>
    </w:p>
    <w:p w:rsidR="000A2171" w:rsidP="000A2171" w:rsidRDefault="000A2171" w14:paraId="1ECC6238" w14:textId="77777777">
      <w:pPr>
        <w:pStyle w:val="CommentText"/>
      </w:pPr>
    </w:p>
    <w:p w:rsidR="000A2171" w:rsidP="000A2171" w:rsidRDefault="000A2171" w14:paraId="21E0D33D" w14:textId="77777777">
      <w:pPr>
        <w:pStyle w:val="CommentText"/>
      </w:pPr>
      <w:r>
        <w:t xml:space="preserve">For example, if I am testing the bookmark functionality of a software, I might want to use </w:t>
      </w:r>
    </w:p>
    <w:p w:rsidR="000A2171" w:rsidP="000A2171" w:rsidRDefault="000A2171" w14:paraId="7B55B469" w14:textId="49149D48">
      <w:pPr>
        <w:pStyle w:val="CommentText"/>
      </w:pPr>
      <w:r>
        <w:t>BMK…to identify.</w:t>
      </w:r>
    </w:p>
  </w:comment>
  <w:comment w:initials="BS" w:author="Briana Sanchez" w:date="2020-04-12T21:57:00Z" w:id="49">
    <w:p w:rsidR="000A2171" w:rsidRDefault="000A2171" w14:paraId="0FC82FB8" w14:textId="39A29FEF">
      <w:pPr>
        <w:pStyle w:val="CommentText"/>
      </w:pPr>
      <w:r>
        <w:rPr>
          <w:rStyle w:val="CommentReference"/>
        </w:rPr>
        <w:annotationRef/>
      </w:r>
      <w:r>
        <w:t xml:space="preserve">Here you could use CRW. For copy row. Then you would use this </w:t>
      </w:r>
      <w:proofErr w:type="gramStart"/>
      <w:r>
        <w:t>later on</w:t>
      </w:r>
      <w:proofErr w:type="gramEnd"/>
      <w:r>
        <w:t xml:space="preserve"> in the document to reference this test case. </w:t>
      </w:r>
    </w:p>
  </w:comment>
  <w:comment w:initials="BS" w:author="Briana Sanchez" w:date="2020-04-12T21:57:00Z" w:id="53">
    <w:p w:rsidR="000A2171" w:rsidRDefault="000A2171" w14:paraId="6508459F" w14:textId="77777777">
      <w:pPr>
        <w:pStyle w:val="CommentText"/>
      </w:pPr>
      <w:r>
        <w:rPr>
          <w:rStyle w:val="CommentReference"/>
        </w:rPr>
        <w:annotationRef/>
      </w:r>
      <w:r>
        <w:t xml:space="preserve">Here is where you would use the identifier, then it is easier to read. </w:t>
      </w:r>
    </w:p>
    <w:p w:rsidR="000A2171" w:rsidRDefault="000A2171" w14:paraId="2EDE760E" w14:textId="06D64456">
      <w:pPr>
        <w:pStyle w:val="CommentText"/>
      </w:pPr>
    </w:p>
  </w:comment>
  <w:comment w:initials="BS" w:author="Briana Sanchez" w:date="2020-04-12T22:05:00Z" w:id="54">
    <w:p w:rsidR="004D1424" w:rsidRDefault="004D1424" w14:paraId="5A94DE3D" w14:textId="60387224">
      <w:pPr>
        <w:pStyle w:val="CommentText"/>
      </w:pPr>
      <w:r>
        <w:rPr>
          <w:rStyle w:val="CommentReference"/>
        </w:rPr>
        <w:annotationRef/>
      </w:r>
      <w:r>
        <w:t>Blackbox</w:t>
      </w:r>
    </w:p>
    <w:p w:rsidR="004D1424" w:rsidRDefault="004D1424" w14:paraId="5365DF8D" w14:textId="5F36F654">
      <w:pPr>
        <w:pStyle w:val="CommentText"/>
      </w:pPr>
    </w:p>
  </w:comment>
  <w:comment w:initials="BS" w:author="Briana Sanchez" w:date="2020-04-12T22:06:00Z" w:id="55">
    <w:p w:rsidR="004D1424" w:rsidRDefault="004D1424" w14:paraId="707FC65D" w14:textId="77AE570F">
      <w:pPr>
        <w:pStyle w:val="CommentText"/>
      </w:pPr>
      <w:r>
        <w:rPr>
          <w:rStyle w:val="CommentReference"/>
        </w:rPr>
        <w:annotationRef/>
      </w:r>
      <w:r>
        <w:t>This section should be  in the steps below. I believe, I may be wrong but this seams to be part of the steps for the test case.</w:t>
      </w:r>
    </w:p>
  </w:comment>
  <w:comment w:initials="BS" w:author="Briana Sanchez" w:date="2020-04-12T22:09:00Z" w:id="56">
    <w:p w:rsidR="004D1424" w:rsidRDefault="004D1424" w14:paraId="7C1F00A0" w14:textId="6FD368A2">
      <w:pPr>
        <w:pStyle w:val="CommentText"/>
      </w:pPr>
      <w:r>
        <w:rPr>
          <w:rStyle w:val="CommentReference"/>
        </w:rPr>
        <w:annotationRef/>
      </w:r>
      <w:r>
        <w:t xml:space="preserve">Try to line up the steps, </w:t>
      </w:r>
      <w:proofErr w:type="gramStart"/>
      <w:r>
        <w:t>cant</w:t>
      </w:r>
      <w:proofErr w:type="gramEnd"/>
      <w:r>
        <w:t xml:space="preserve"> tell what goes with what step. </w:t>
      </w:r>
    </w:p>
    <w:p w:rsidR="00450E1C" w:rsidRDefault="00450E1C" w14:paraId="1C6208BA" w14:textId="0B449F7E">
      <w:pPr>
        <w:pStyle w:val="CommentText"/>
      </w:pPr>
      <w:r>
        <w:t>Also, this seems to be two steps in one.</w:t>
      </w:r>
    </w:p>
    <w:p w:rsidR="00450E1C" w:rsidRDefault="00450E1C" w14:paraId="62A7685B" w14:textId="190CDE82">
      <w:pPr>
        <w:pStyle w:val="CommentText"/>
      </w:pPr>
      <w:r>
        <w:t>Expect that I know nothing from this system, provide screenshots as to what I should be seeing if you cannot describe it for each step in the expected results section.</w:t>
      </w:r>
    </w:p>
    <w:p w:rsidR="004D1424" w:rsidRDefault="004D1424" w14:paraId="764ED9F9" w14:textId="46210739">
      <w:pPr>
        <w:pStyle w:val="CommentText"/>
      </w:pPr>
    </w:p>
  </w:comment>
  <w:comment w:initials="BS" w:author="Briana Sanchez" w:date="2020-04-12T22:12:00Z" w:id="58">
    <w:p w:rsidR="00450E1C" w:rsidRDefault="00450E1C" w14:paraId="1DC0F380" w14:textId="467A666B">
      <w:pPr>
        <w:pStyle w:val="CommentText"/>
      </w:pPr>
      <w:r>
        <w:rPr>
          <w:rStyle w:val="CommentReference"/>
        </w:rPr>
        <w:annotationRef/>
      </w:r>
      <w:r>
        <w:t xml:space="preserve">Using the labels mentioned above you could describe what you are trying to do. Here, I have no idea what this test is from first glance. </w:t>
      </w:r>
    </w:p>
  </w:comment>
  <w:comment w:initials="BS" w:author="Briana Sanchez" w:date="2020-04-12T22:16:00Z" w:id="59">
    <w:p w:rsidR="00450E1C" w:rsidRDefault="00450E1C" w14:paraId="7ED42559" w14:textId="3A08D946">
      <w:pPr>
        <w:pStyle w:val="CommentText"/>
      </w:pPr>
      <w:r>
        <w:rPr>
          <w:rStyle w:val="CommentReference"/>
        </w:rPr>
        <w:annotationRef/>
      </w:r>
      <w:r>
        <w:t xml:space="preserve">I tried to follow this test, it was hard to follow, maybe if you had expected outcome after each step it would have helped. </w:t>
      </w:r>
    </w:p>
  </w:comment>
  <w:comment w:initials="BS" w:author="Briana Sanchez" w:date="2020-04-12T22:15:00Z" w:id="60">
    <w:p w:rsidR="00450E1C" w:rsidRDefault="00450E1C" w14:paraId="2DC4A7FD" w14:textId="3AFFB51E">
      <w:pPr>
        <w:pStyle w:val="CommentText"/>
      </w:pPr>
      <w:r>
        <w:rPr>
          <w:rStyle w:val="CommentReference"/>
        </w:rPr>
        <w:annotationRef/>
      </w:r>
      <w:r>
        <w:t xml:space="preserve">I don’t see how the copy function was tested, </w:t>
      </w:r>
    </w:p>
  </w:comment>
  <w:comment w:initials="BS" w:author="Briana Sanchez" w:date="2020-04-12T22:14:00Z" w:id="61">
    <w:p w:rsidR="00450E1C" w:rsidRDefault="00450E1C" w14:paraId="38E7C02F" w14:textId="77777777">
      <w:pPr>
        <w:pStyle w:val="CommentText"/>
      </w:pPr>
      <w:r>
        <w:rPr>
          <w:rStyle w:val="CommentReference"/>
        </w:rPr>
        <w:annotationRef/>
      </w:r>
      <w:r>
        <w:t>This sounds like a comment not a step/action</w:t>
      </w:r>
    </w:p>
    <w:p w:rsidR="00450E1C" w:rsidRDefault="00450E1C" w14:paraId="60B802D7" w14:textId="2143963F">
      <w:pPr>
        <w:pStyle w:val="CommentText"/>
      </w:pPr>
    </w:p>
  </w:comment>
  <w:comment w:initials="BS" w:author="Briana Sanchez" w:date="2020-04-12T22:18:00Z" w:id="63">
    <w:p w:rsidR="00450E1C" w:rsidRDefault="00450E1C" w14:paraId="0728CE3C" w14:textId="77777777">
      <w:pPr>
        <w:pStyle w:val="CommentText"/>
      </w:pPr>
      <w:r>
        <w:rPr>
          <w:rStyle w:val="CommentReference"/>
        </w:rPr>
        <w:annotationRef/>
      </w:r>
      <w:r>
        <w:t>You can have this in the expected results</w:t>
      </w:r>
    </w:p>
    <w:p w:rsidR="00450E1C" w:rsidRDefault="00450E1C" w14:paraId="7BC43A16" w14:textId="7A9026AE">
      <w:pPr>
        <w:pStyle w:val="CommentText"/>
      </w:pPr>
    </w:p>
  </w:comment>
  <w:comment w:initials="BS" w:author="Briana Sanchez" w:date="2020-04-12T22:19:00Z" w:id="64">
    <w:p w:rsidR="00450E1C" w:rsidRDefault="00450E1C" w14:paraId="5C27C722" w14:textId="77777777">
      <w:pPr>
        <w:pStyle w:val="CommentText"/>
      </w:pPr>
      <w:r>
        <w:rPr>
          <w:rStyle w:val="CommentReference"/>
        </w:rPr>
        <w:annotationRef/>
      </w:r>
      <w:r>
        <w:t>Try to keep one action per step</w:t>
      </w:r>
    </w:p>
    <w:p w:rsidR="00450E1C" w:rsidRDefault="00450E1C" w14:paraId="437C925D" w14:textId="6D43C6A0">
      <w:pPr>
        <w:pStyle w:val="CommentText"/>
      </w:pPr>
    </w:p>
  </w:comment>
  <w:comment w:initials="PG" w:author="Patricia Guajardo" w:date="2020-04-17T20:46:00Z" w:id="65">
    <w:p w:rsidR="00F22A6E" w:rsidRDefault="00F22A6E" w14:paraId="53462993" w14:textId="670195EE">
      <w:pPr>
        <w:pStyle w:val="CommentText"/>
      </w:pPr>
      <w:r>
        <w:rPr>
          <w:rStyle w:val="CommentReference"/>
        </w:rPr>
        <w:annotationRef/>
      </w:r>
      <w:r>
        <w:t>Seems like the result of this test case passed, so the Current Status could be set to Passing</w:t>
      </w:r>
    </w:p>
  </w:comment>
  <w:comment w:initials="PG" w:author="Patricia Guajardo" w:date="2020-04-17T20:48:00Z" w:id="67">
    <w:p w:rsidR="00F22A6E" w:rsidRDefault="00F22A6E" w14:paraId="42E1CAC4" w14:textId="64294B95">
      <w:pPr>
        <w:pStyle w:val="CommentText"/>
      </w:pPr>
      <w:r>
        <w:rPr>
          <w:rStyle w:val="CommentReference"/>
        </w:rPr>
        <w:annotationRef/>
      </w:r>
      <w:r>
        <w:t>I could be wrong, but its just a small suggestion. I’m not sure if the test case for this one passed or failed, but if it passed remember to set it Passed (or Passing), only because I think the Pending status is when we haven’t yet executed the test case.</w:t>
      </w:r>
    </w:p>
  </w:comment>
  <w:comment w:initials="BS" w:author="Briana Sanchez" w:date="2020-04-12T22:19:00Z" w:id="69">
    <w:p w:rsidR="00450E1C" w:rsidRDefault="00450E1C" w14:paraId="7D0F497A" w14:textId="17B0FB13">
      <w:pPr>
        <w:pStyle w:val="CommentText"/>
      </w:pPr>
      <w:r>
        <w:rPr>
          <w:rStyle w:val="CommentReference"/>
        </w:rPr>
        <w:annotationRef/>
      </w:r>
      <w:r>
        <w:t>Provide what is exactly expected after each task, if it is hard to explain, then use screen shots, place them in the appendix and refer to them here.</w:t>
      </w:r>
    </w:p>
  </w:comment>
  <w:comment w:initials="PG" w:author="Patricia Guajardo" w:date="2020-04-17T20:52:00Z" w:id="74">
    <w:p w:rsidR="00F22A6E" w:rsidRDefault="00F22A6E" w14:paraId="7A9CC3A1" w14:textId="15B04528">
      <w:pPr>
        <w:pStyle w:val="CommentText"/>
      </w:pPr>
      <w:r>
        <w:rPr>
          <w:rStyle w:val="CommentReference"/>
        </w:rPr>
        <w:annotationRef/>
      </w:r>
      <w:r>
        <w:t xml:space="preserve">Remember, you could remove this section if you do not need it or do not need to use it. Another suggestion, if desired or need to, whenever you have some sort of screenshots, you could also place them here, add description below and then you could reference to these images from within the test cases. Of course, this is ONLY if you need to or end up using screenshots, and plus, </w:t>
      </w:r>
      <w:proofErr w:type="gramStart"/>
      <w:r>
        <w:t>my opinion is that it</w:t>
      </w:r>
      <w:proofErr w:type="gramEnd"/>
      <w:r>
        <w:t xml:space="preserve"> would improve readability rather than pasting an entire screenshot within the test case tables, but other than that good job!</w:t>
      </w:r>
    </w:p>
  </w:comment>
  <w:comment w:initials="PA" w:author="Pashamohammad Nouri, Alireza" w:date="2020-04-18T13:48:30" w:id="122340965">
    <w:p w:rsidR="7C727B28" w:rsidRDefault="7C727B28" w14:paraId="3B890468" w14:textId="78EAF998">
      <w:pPr>
        <w:pStyle w:val="CommentText"/>
      </w:pPr>
      <w:r w:rsidR="7C727B28">
        <w:rPr/>
        <w:t>I already added a simple header and footer in the new version</w:t>
      </w:r>
      <w:r>
        <w:rPr>
          <w:rStyle w:val="CommentReference"/>
        </w:rPr>
        <w:annotationRef/>
      </w:r>
    </w:p>
  </w:comment>
  <w:comment w:initials="PA" w:author="Pashamohammad Nouri, Alireza" w:date="2020-04-18T13:53:30" w:id="1427646141">
    <w:p w:rsidR="7C727B28" w:rsidRDefault="7C727B28" w14:paraId="4964F41C" w14:textId="4C926B2F">
      <w:pPr>
        <w:pStyle w:val="CommentText"/>
      </w:pPr>
      <w:r w:rsidR="7C727B28">
        <w:rPr/>
        <w:t>I updated the shange summary table</w:t>
      </w:r>
      <w:r>
        <w:rPr>
          <w:rStyle w:val="CommentReference"/>
        </w:rPr>
        <w:annotationRef/>
      </w:r>
    </w:p>
  </w:comment>
  <w:comment w:initials="PA" w:author="Pashamohammad Nouri, Alireza" w:date="2020-04-18T13:54:03" w:id="1905955809">
    <w:p w:rsidR="7C727B28" w:rsidRDefault="7C727B28" w14:paraId="3A9539D7" w14:textId="4DCD24AF">
      <w:pPr>
        <w:pStyle w:val="CommentText"/>
      </w:pPr>
      <w:r w:rsidR="7C727B28">
        <w:rPr/>
        <w:t>fixed</w:t>
      </w:r>
      <w:r>
        <w:rPr>
          <w:rStyle w:val="CommentReference"/>
        </w:rPr>
        <w:annotationRef/>
      </w:r>
    </w:p>
  </w:comment>
  <w:comment w:initials="PA" w:author="Pashamohammad Nouri, Alireza" w:date="2020-04-18T18:15:53" w:id="1999746643">
    <w:p w:rsidR="7C727B28" w:rsidRDefault="7C727B28" w14:paraId="60B44908" w14:textId="5F11D359">
      <w:pPr>
        <w:pStyle w:val="CommentText"/>
      </w:pPr>
      <w:r w:rsidR="7C727B28">
        <w:rPr/>
        <w:t>removed the sentence</w:t>
      </w:r>
      <w:r>
        <w:rPr>
          <w:rStyle w:val="CommentReference"/>
        </w:rPr>
        <w:annotationRef/>
      </w:r>
    </w:p>
  </w:comment>
  <w:comment w:initials="PA" w:author="Pashamohammad Nouri, Alireza" w:date="2020-04-18T18:18:38" w:id="1146733441">
    <w:p w:rsidR="7C727B28" w:rsidRDefault="7C727B28" w14:paraId="342E61B4" w14:textId="242FC175">
      <w:pPr>
        <w:pStyle w:val="CommentText"/>
      </w:pPr>
      <w:r w:rsidR="7C727B28">
        <w:rPr/>
        <w:t>done</w:t>
      </w:r>
      <w:r>
        <w:rPr>
          <w:rStyle w:val="CommentReference"/>
        </w:rPr>
        <w:annotationRef/>
      </w:r>
    </w:p>
  </w:comment>
  <w:comment w:initials="PA" w:author="Pashamohammad Nouri, Alireza" w:date="2020-04-18T18:19:51" w:id="1554928254">
    <w:p w:rsidR="7C727B28" w:rsidRDefault="7C727B28" w14:paraId="255AF370" w14:textId="55CB7B7D">
      <w:pPr>
        <w:pStyle w:val="CommentText"/>
      </w:pPr>
      <w:r w:rsidR="7C727B28">
        <w:rPr/>
        <w:t>done.</w:t>
      </w:r>
      <w:r>
        <w:rPr>
          <w:rStyle w:val="CommentReference"/>
        </w:rPr>
        <w:annotationRef/>
      </w:r>
    </w:p>
  </w:comment>
  <w:comment w:initials="PA" w:author="Pashamohammad Nouri, Alireza" w:date="2020-04-18T18:22:05" w:id="747686599">
    <w:p w:rsidR="7C727B28" w:rsidRDefault="7C727B28" w14:paraId="6218F770" w14:textId="78A282D8">
      <w:pPr>
        <w:pStyle w:val="CommentText"/>
      </w:pPr>
      <w:r w:rsidR="7C727B28">
        <w:rPr/>
        <w:t>new identifiers are replaced</w:t>
      </w:r>
      <w:r>
        <w:rPr>
          <w:rStyle w:val="CommentReference"/>
        </w:rPr>
        <w:annotationRef/>
      </w:r>
    </w:p>
  </w:comment>
  <w:comment w:initials="PA" w:author="Pashamohammad Nouri, Alireza" w:date="2020-04-18T18:23:06" w:id="1165381168">
    <w:p w:rsidR="7C727B28" w:rsidRDefault="7C727B28" w14:paraId="2A02FFD3" w14:textId="0AF8BF4D">
      <w:pPr>
        <w:pStyle w:val="CommentText"/>
      </w:pPr>
      <w:r w:rsidR="7C727B28">
        <w:rPr/>
        <w:t>I replaced it by CRT (copy row testing)</w:t>
      </w:r>
      <w:r>
        <w:rPr>
          <w:rStyle w:val="CommentReference"/>
        </w:rPr>
        <w:annotationRef/>
      </w:r>
    </w:p>
  </w:comment>
  <w:comment w:initials="PA" w:author="Pashamohammad Nouri, Alireza" w:date="2020-04-18T18:23:21" w:id="390230104">
    <w:p w:rsidR="7C727B28" w:rsidRDefault="7C727B28" w14:paraId="18A49D25" w14:textId="3B1A147E">
      <w:pPr>
        <w:pStyle w:val="CommentText"/>
      </w:pPr>
      <w:r w:rsidR="7C727B28">
        <w:rPr/>
        <w:t>done</w:t>
      </w:r>
      <w:r>
        <w:rPr>
          <w:rStyle w:val="CommentReference"/>
        </w:rPr>
        <w:annotationRef/>
      </w:r>
    </w:p>
  </w:comment>
  <w:comment w:initials="PA" w:author="Pashamohammad Nouri, Alireza" w:date="2020-04-18T18:26:18" w:id="1139309006">
    <w:p w:rsidR="7C727B28" w:rsidRDefault="7C727B28" w14:paraId="7AC4A95E" w14:textId="1163FEFC">
      <w:pPr>
        <w:pStyle w:val="CommentText"/>
      </w:pPr>
      <w:r w:rsidR="7C727B28">
        <w:rPr/>
        <w:t>done.</w:t>
      </w:r>
      <w:r>
        <w:rPr>
          <w:rStyle w:val="CommentReference"/>
        </w:rPr>
        <w:annotationRef/>
      </w:r>
    </w:p>
  </w:comment>
  <w:comment w:initials="PA" w:author="Pashamohammad Nouri, Alireza" w:date="2020-04-18T18:30:42" w:id="1139068398">
    <w:p w:rsidR="7C727B28" w:rsidRDefault="7C727B28" w14:paraId="22620D8A" w14:textId="2CA52755">
      <w:pPr>
        <w:pStyle w:val="CommentText"/>
      </w:pPr>
      <w:r w:rsidR="7C727B28">
        <w:rPr/>
        <w:t xml:space="preserve">I left it here, in case if I need to add any extra documents in next versions.. </w:t>
      </w:r>
      <w:r>
        <w:rPr>
          <w:rStyle w:val="CommentReference"/>
        </w:rPr>
        <w:annotationRef/>
      </w:r>
    </w:p>
  </w:comment>
  <w:comment w:initials="PA" w:author="Pashamohammad Nouri, Alireza" w:date="2020-04-19T16:44:08" w:id="1530837638">
    <w:p w:rsidR="7C727B28" w:rsidRDefault="7C727B28" w14:paraId="6B678157" w14:textId="7AE8AE14">
      <w:pPr>
        <w:pStyle w:val="CommentText"/>
      </w:pPr>
      <w:r w:rsidR="7C727B28">
        <w:rPr/>
        <w:t>The scop is changed</w:t>
      </w:r>
      <w:r>
        <w:rPr>
          <w:rStyle w:val="CommentReference"/>
        </w:rPr>
        <w:annotationRef/>
      </w:r>
    </w:p>
  </w:comment>
  <w:comment w:initials="PA" w:author="Pashamohammad Nouri, Alireza" w:date="2020-04-19T16:47:27" w:id="1686081948">
    <w:p w:rsidR="7C727B28" w:rsidRDefault="7C727B28" w14:paraId="27209AA1" w14:textId="5A6229DC">
      <w:pPr>
        <w:pStyle w:val="CommentText"/>
      </w:pPr>
      <w:r w:rsidR="7C727B28">
        <w:rPr/>
        <w:t xml:space="preserve">replaced </w:t>
      </w:r>
      <w:r>
        <w:rPr>
          <w:rStyle w:val="CommentReference"/>
        </w:rPr>
        <w:annotationRef/>
      </w:r>
    </w:p>
  </w:comment>
  <w:comment w:initials="PA" w:author="Pashamohammad Nouri, Alireza" w:date="2020-04-19T17:02:15" w:id="1202747926">
    <w:p w:rsidR="7C727B28" w:rsidRDefault="7C727B28" w14:paraId="7B18D931" w14:textId="6C309C66">
      <w:pPr>
        <w:pStyle w:val="CommentText"/>
      </w:pPr>
      <w:r w:rsidR="7C727B28">
        <w:rPr/>
        <w:t>system overview paragraph is changed to the new one</w:t>
      </w:r>
      <w:r>
        <w:rPr>
          <w:rStyle w:val="CommentReference"/>
        </w:rPr>
        <w:annotationRef/>
      </w:r>
    </w:p>
  </w:comment>
  <w:comment w:initials="PA" w:author="Pashamohammad Nouri, Alireza" w:date="2020-04-19T17:38:13" w:id="313124582">
    <w:p w:rsidR="7C727B28" w:rsidRDefault="7C727B28" w14:paraId="75654FAA" w14:textId="1E9B57B3">
      <w:pPr>
        <w:pStyle w:val="CommentText"/>
      </w:pPr>
      <w:r w:rsidR="7C727B28">
        <w:rPr/>
        <w:t>I changed it</w:t>
      </w:r>
      <w:r>
        <w:rPr>
          <w:rStyle w:val="CommentReference"/>
        </w:rPr>
        <w:annotationRef/>
      </w:r>
    </w:p>
  </w:comment>
  <w:comment w:initials="PA" w:author="Pashamohammad Nouri, Alireza" w:date="2020-04-19T19:25:27" w:id="732838821">
    <w:p w:rsidR="7C727B28" w:rsidRDefault="7C727B28" w14:paraId="04EFA429" w14:textId="31D20C1D">
      <w:pPr>
        <w:pStyle w:val="CommentText"/>
      </w:pPr>
      <w:r w:rsidR="7C727B28">
        <w:rPr/>
        <w:t>I add screenshot for each step.</w:t>
      </w:r>
      <w:r>
        <w:rPr>
          <w:rStyle w:val="CommentReference"/>
        </w:rPr>
        <w:annotationRef/>
      </w:r>
    </w:p>
  </w:comment>
  <w:comment w:initials="PA" w:author="Pashamohammad Nouri, Alireza" w:date="2020-04-19T19:25:57" w:id="754641543">
    <w:p w:rsidR="7C727B28" w:rsidRDefault="7C727B28" w14:paraId="77D5F11C" w14:textId="1C61917E">
      <w:pPr>
        <w:pStyle w:val="CommentText"/>
      </w:pPr>
      <w:r w:rsidR="7C727B28">
        <w:rPr/>
        <w:t>I changed the steps and made it easier to follow.</w:t>
      </w:r>
      <w:r>
        <w:rPr>
          <w:rStyle w:val="CommentReference"/>
        </w:rPr>
        <w:annotationRef/>
      </w:r>
    </w:p>
  </w:comment>
  <w:comment w:initials="PA" w:author="Pashamohammad Nouri, Alireza" w:date="2020-04-19T19:28:25" w:id="1601789195">
    <w:p w:rsidR="7C727B28" w:rsidRDefault="7C727B28" w14:paraId="1464E631" w14:textId="2C04DDD6">
      <w:pPr>
        <w:pStyle w:val="CommentText"/>
      </w:pPr>
      <w:r w:rsidR="7C727B28">
        <w:rPr/>
        <w:t xml:space="preserve">The step is added </w:t>
      </w:r>
      <w:r>
        <w:rPr>
          <w:rStyle w:val="CommentReference"/>
        </w:rPr>
        <w:annotationRef/>
      </w:r>
    </w:p>
  </w:comment>
  <w:comment w:initials="PA" w:author="Pashamohammad Nouri, Alireza" w:date="2020-04-19T19:29:01" w:id="1238820360">
    <w:p w:rsidR="7C727B28" w:rsidRDefault="7C727B28" w14:paraId="4CBD7EE4" w14:textId="3BC6F8A8">
      <w:pPr>
        <w:pStyle w:val="CommentText"/>
      </w:pPr>
      <w:r w:rsidR="7C727B28">
        <w:rPr/>
        <w:t>I removed it</w:t>
      </w:r>
      <w:r>
        <w:rPr>
          <w:rStyle w:val="CommentReference"/>
        </w:rPr>
        <w:annotationRef/>
      </w:r>
    </w:p>
  </w:comment>
  <w:comment w:initials="PA" w:author="Pashamohammad Nouri, Alireza" w:date="2020-04-19T19:29:13" w:id="1115574848">
    <w:p w:rsidR="7C727B28" w:rsidRDefault="7C727B28" w14:paraId="1255A60F" w14:textId="56E54128">
      <w:pPr>
        <w:pStyle w:val="CommentText"/>
      </w:pPr>
      <w:r w:rsidR="7C727B28">
        <w:rPr/>
        <w:t>it removed</w:t>
      </w:r>
      <w:r>
        <w:rPr>
          <w:rStyle w:val="CommentReference"/>
        </w:rPr>
        <w:annotationRef/>
      </w:r>
    </w:p>
  </w:comment>
  <w:comment w:initials="PA" w:author="Pashamohammad Nouri, Alireza" w:date="2020-04-19T19:29:35" w:id="361872460">
    <w:p w:rsidR="7C727B28" w:rsidRDefault="7C727B28" w14:paraId="1F5124EC" w14:textId="64B9420E">
      <w:pPr>
        <w:pStyle w:val="CommentText"/>
      </w:pPr>
      <w:r w:rsidR="7C727B28">
        <w:rPr/>
        <w:t>I changed the steps</w:t>
      </w:r>
      <w:r>
        <w:rPr>
          <w:rStyle w:val="CommentReference"/>
        </w:rPr>
        <w:annotationRef/>
      </w:r>
    </w:p>
  </w:comment>
  <w:comment w:initials="PA" w:author="Pashamohammad Nouri, Alireza" w:date="2020-04-19T19:29:47" w:id="1261312045">
    <w:p w:rsidR="7C727B28" w:rsidRDefault="7C727B28" w14:paraId="4CC71487" w14:textId="0FFBC20F">
      <w:pPr>
        <w:pStyle w:val="CommentText"/>
      </w:pPr>
      <w:r w:rsidR="7C727B28">
        <w:rPr/>
        <w:t>i fixed it</w:t>
      </w:r>
      <w:r>
        <w:rPr>
          <w:rStyle w:val="CommentReference"/>
        </w:rPr>
        <w:annotationRef/>
      </w:r>
    </w:p>
  </w:comment>
  <w:comment w:initials="PA" w:author="Pashamohammad Nouri, Alireza" w:date="2020-04-19T19:30:13" w:id="1957044244">
    <w:p w:rsidR="7C727B28" w:rsidRDefault="7C727B28" w14:paraId="65F1ABE4" w14:textId="743E2CE5">
      <w:pPr>
        <w:pStyle w:val="CommentText"/>
      </w:pPr>
      <w:r w:rsidR="7C727B28">
        <w:rPr/>
        <w:t>fixed</w:t>
      </w:r>
      <w:r>
        <w:rPr>
          <w:rStyle w:val="CommentReference"/>
        </w:rPr>
        <w:annotationRef/>
      </w:r>
    </w:p>
  </w:comment>
  <w:comment w:initials="PA" w:author="Pashamohammad Nouri, Alireza" w:date="2020-04-19T19:30:41" w:id="1514987926">
    <w:p w:rsidR="7C727B28" w:rsidRDefault="7C727B28" w14:paraId="2B068D05" w14:textId="7C8CDB48">
      <w:pPr>
        <w:pStyle w:val="CommentText"/>
      </w:pPr>
      <w:r w:rsidR="7C727B28">
        <w:rPr/>
        <w:t>It changed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B6AAC72"/>
  <w15:commentEx w15:done="0" w15:paraId="708D112E"/>
  <w15:commentEx w15:done="0" w15:paraId="0F9CAD61"/>
  <w15:commentEx w15:done="0" w15:paraId="677D8A9E"/>
  <w15:commentEx w15:done="0" w15:paraId="16649710"/>
  <w15:commentEx w15:done="0" w15:paraId="00F1072C"/>
  <w15:commentEx w15:done="0" w15:paraId="369A4D43"/>
  <w15:commentEx w15:done="0" w15:paraId="574529F7"/>
  <w15:commentEx w15:done="0" w15:paraId="7B55B469"/>
  <w15:commentEx w15:done="0" w15:paraId="0FC82FB8"/>
  <w15:commentEx w15:done="0" w15:paraId="2EDE760E"/>
  <w15:commentEx w15:done="0" w15:paraId="5365DF8D"/>
  <w15:commentEx w15:done="0" w15:paraId="707FC65D"/>
  <w15:commentEx w15:done="0" w15:paraId="764ED9F9"/>
  <w15:commentEx w15:done="0" w15:paraId="1DC0F380"/>
  <w15:commentEx w15:done="0" w15:paraId="7ED42559"/>
  <w15:commentEx w15:done="0" w15:paraId="2DC4A7FD"/>
  <w15:commentEx w15:done="0" w15:paraId="60B802D7"/>
  <w15:commentEx w15:done="0" w15:paraId="7BC43A16"/>
  <w15:commentEx w15:done="0" w15:paraId="437C925D"/>
  <w15:commentEx w15:done="0" w15:paraId="53462993"/>
  <w15:commentEx w15:done="0" w15:paraId="42E1CAC4"/>
  <w15:commentEx w15:done="0" w15:paraId="7D0F497A"/>
  <w15:commentEx w15:done="0" w15:paraId="7A9CC3A1"/>
  <w15:commentEx w15:done="0" w15:paraId="3B890468" w15:paraIdParent="2B6AAC72"/>
  <w15:commentEx w15:done="0" w15:paraId="4964F41C" w15:paraIdParent="708D112E"/>
  <w15:commentEx w15:done="0" w15:paraId="3A9539D7" w15:paraIdParent="0F9CAD61"/>
  <w15:commentEx w15:done="0" w15:paraId="60B44908" w15:paraIdParent="00F1072C"/>
  <w15:commentEx w15:done="0" w15:paraId="342E61B4" w15:paraIdParent="369A4D43"/>
  <w15:commentEx w15:done="0" w15:paraId="255AF370" w15:paraIdParent="574529F7"/>
  <w15:commentEx w15:done="0" w15:paraId="6218F770" w15:paraIdParent="7B55B469"/>
  <w15:commentEx w15:done="0" w15:paraId="2A02FFD3" w15:paraIdParent="0FC82FB8"/>
  <w15:commentEx w15:done="0" w15:paraId="18A49D25" w15:paraIdParent="2EDE760E"/>
  <w15:commentEx w15:done="0" w15:paraId="7AC4A95E" w15:paraIdParent="1DC0F380"/>
  <w15:commentEx w15:done="0" w15:paraId="22620D8A" w15:paraIdParent="7A9CC3A1"/>
  <w15:commentEx w15:done="0" w15:paraId="6B678157" w15:paraIdParent="677D8A9E"/>
  <w15:commentEx w15:done="0" w15:paraId="27209AA1" w15:paraIdParent="5365DF8D"/>
  <w15:commentEx w15:done="0" w15:paraId="7B18D931" w15:paraIdParent="16649710"/>
  <w15:commentEx w15:done="0" w15:paraId="75654FAA" w15:paraIdParent="707FC65D"/>
  <w15:commentEx w15:done="0" w15:paraId="04EFA429" w15:paraIdParent="764ED9F9"/>
  <w15:commentEx w15:done="0" w15:paraId="77D5F11C" w15:paraIdParent="7ED42559"/>
  <w15:commentEx w15:done="0" w15:paraId="1464E631" w15:paraIdParent="2DC4A7FD"/>
  <w15:commentEx w15:done="0" w15:paraId="4CBD7EE4" w15:paraIdParent="60B802D7"/>
  <w15:commentEx w15:done="0" w15:paraId="1255A60F" w15:paraIdParent="7BC43A16"/>
  <w15:commentEx w15:done="0" w15:paraId="1F5124EC" w15:paraIdParent="437C925D"/>
  <w15:commentEx w15:done="0" w15:paraId="4CC71487" w15:paraIdParent="53462993"/>
  <w15:commentEx w15:done="0" w15:paraId="65F1ABE4" w15:paraIdParent="42E1CAC4"/>
  <w15:commentEx w15:done="0" w15:paraId="2B068D05" w15:paraIdParent="7D0F497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F11E5B4" w16cex:dateUtc="2020-04-18T19:48:30Z"/>
  <w16cex:commentExtensible w16cex:durableId="124DCC58" w16cex:dateUtc="2020-04-18T19:53:30Z"/>
  <w16cex:commentExtensible w16cex:durableId="2034503A" w16cex:dateUtc="2020-04-18T19:54:03Z"/>
  <w16cex:commentExtensible w16cex:durableId="13D286EC" w16cex:dateUtc="2020-04-19T00:15:53Z"/>
  <w16cex:commentExtensible w16cex:durableId="2A7197F0" w16cex:dateUtc="2020-04-19T00:18:38Z"/>
  <w16cex:commentExtensible w16cex:durableId="4E0A613E" w16cex:dateUtc="2020-04-19T00:19:51Z"/>
  <w16cex:commentExtensible w16cex:durableId="769739A2" w16cex:dateUtc="2020-04-19T00:22:05Z"/>
  <w16cex:commentExtensible w16cex:durableId="06D0D99C" w16cex:dateUtc="2020-04-19T00:23:06Z"/>
  <w16cex:commentExtensible w16cex:durableId="1D703B75" w16cex:dateUtc="2020-04-19T00:23:21Z"/>
  <w16cex:commentExtensible w16cex:durableId="16638EC0" w16cex:dateUtc="2020-04-19T00:26:18Z"/>
  <w16cex:commentExtensible w16cex:durableId="249837B2" w16cex:dateUtc="2020-04-19T00:30:42Z"/>
  <w16cex:commentExtensible w16cex:durableId="1BE44AC8" w16cex:dateUtc="2020-04-19T22:44:08.754Z"/>
  <w16cex:commentExtensible w16cex:durableId="1369822E" w16cex:dateUtc="2020-04-19T22:47:27.081Z"/>
  <w16cex:commentExtensible w16cex:durableId="2437ABAD" w16cex:dateUtc="2020-04-19T23:02:15.524Z"/>
  <w16cex:commentExtensible w16cex:durableId="32A277CD" w16cex:dateUtc="2020-04-19T23:38:13.339Z"/>
  <w16cex:commentExtensible w16cex:durableId="3B616321" w16cex:dateUtc="2020-04-20T01:25:27.471Z"/>
  <w16cex:commentExtensible w16cex:durableId="5518DD28" w16cex:dateUtc="2020-04-20T01:25:57.45Z"/>
  <w16cex:commentExtensible w16cex:durableId="5362FC54" w16cex:dateUtc="2020-04-20T01:28:25.906Z"/>
  <w16cex:commentExtensible w16cex:durableId="777CF685" w16cex:dateUtc="2020-04-20T01:29:01.584Z"/>
  <w16cex:commentExtensible w16cex:durableId="574D4711" w16cex:dateUtc="2020-04-20T01:29:13.263Z"/>
  <w16cex:commentExtensible w16cex:durableId="7CC4BDA4" w16cex:dateUtc="2020-04-20T01:29:35.947Z"/>
  <w16cex:commentExtensible w16cex:durableId="446D7767" w16cex:dateUtc="2020-04-20T01:29:47.123Z"/>
  <w16cex:commentExtensible w16cex:durableId="6378076E" w16cex:dateUtc="2020-04-20T01:30:13.123Z"/>
  <w16cex:commentExtensible w16cex:durableId="73EE5D9F" w16cex:dateUtc="2020-04-20T01:30:41.229Z"/>
</w16cex:commentsExtensible>
</file>

<file path=word/commentsIds.xml><?xml version="1.0" encoding="utf-8"?>
<w16cid:commentsIds xmlns:mc="http://schemas.openxmlformats.org/markup-compatibility/2006" xmlns:w16cid="http://schemas.microsoft.com/office/word/2016/wordml/cid" mc:Ignorable="w16cid">
  <w16cid:commentId w16cid:paraId="2B6AAC72" w16cid:durableId="223E0A4E"/>
  <w16cid:commentId w16cid:paraId="708D112E" w16cid:durableId="223E08B2"/>
  <w16cid:commentId w16cid:paraId="0F9CAD61" w16cid:durableId="223E0906"/>
  <w16cid:commentId w16cid:paraId="677D8A9E" w16cid:durableId="223E0920"/>
  <w16cid:commentId w16cid:paraId="16649710" w16cid:durableId="223E09B6"/>
  <w16cid:commentId w16cid:paraId="00F1072C" w16cid:durableId="223E09A0"/>
  <w16cid:commentId w16cid:paraId="369A4D43" w16cid:durableId="223E0AC5"/>
  <w16cid:commentId w16cid:paraId="574529F7" w16cid:durableId="223E0C15"/>
  <w16cid:commentId w16cid:paraId="7B55B469" w16cid:durableId="223E0CD3"/>
  <w16cid:commentId w16cid:paraId="0FC82FB8" w16cid:durableId="223E0D2F"/>
  <w16cid:commentId w16cid:paraId="2EDE760E" w16cid:durableId="223E0D62"/>
  <w16cid:commentId w16cid:paraId="5365DF8D" w16cid:durableId="223E0F46"/>
  <w16cid:commentId w16cid:paraId="707FC65D" w16cid:durableId="223E0F5E"/>
  <w16cid:commentId w16cid:paraId="764ED9F9" w16cid:durableId="223E100F"/>
  <w16cid:commentId w16cid:paraId="1DC0F380" w16cid:durableId="223E10B0"/>
  <w16cid:commentId w16cid:paraId="7ED42559" w16cid:durableId="223E11C6"/>
  <w16cid:commentId w16cid:paraId="2DC4A7FD" w16cid:durableId="223E1185"/>
  <w16cid:commentId w16cid:paraId="60B802D7" w16cid:durableId="223E112D"/>
  <w16cid:commentId w16cid:paraId="7BC43A16" w16cid:durableId="223E1226"/>
  <w16cid:commentId w16cid:paraId="437C925D" w16cid:durableId="223E125A"/>
  <w16cid:commentId w16cid:paraId="53462993" w16cid:durableId="2244943E"/>
  <w16cid:commentId w16cid:paraId="42E1CAC4" w16cid:durableId="224494B6"/>
  <w16cid:commentId w16cid:paraId="7D0F497A" w16cid:durableId="223E1287"/>
  <w16cid:commentId w16cid:paraId="7A9CC3A1" w16cid:durableId="22449592"/>
  <w16cid:commentId w16cid:paraId="3B890468" w16cid:durableId="0F11E5B4"/>
  <w16cid:commentId w16cid:paraId="4964F41C" w16cid:durableId="124DCC58"/>
  <w16cid:commentId w16cid:paraId="3A9539D7" w16cid:durableId="2034503A"/>
  <w16cid:commentId w16cid:paraId="60B44908" w16cid:durableId="13D286EC"/>
  <w16cid:commentId w16cid:paraId="342E61B4" w16cid:durableId="2A7197F0"/>
  <w16cid:commentId w16cid:paraId="255AF370" w16cid:durableId="4E0A613E"/>
  <w16cid:commentId w16cid:paraId="6218F770" w16cid:durableId="769739A2"/>
  <w16cid:commentId w16cid:paraId="2A02FFD3" w16cid:durableId="06D0D99C"/>
  <w16cid:commentId w16cid:paraId="18A49D25" w16cid:durableId="1D703B75"/>
  <w16cid:commentId w16cid:paraId="7AC4A95E" w16cid:durableId="16638EC0"/>
  <w16cid:commentId w16cid:paraId="22620D8A" w16cid:durableId="249837B2"/>
  <w16cid:commentId w16cid:paraId="6B678157" w16cid:durableId="1BE44AC8"/>
  <w16cid:commentId w16cid:paraId="27209AA1" w16cid:durableId="1369822E"/>
  <w16cid:commentId w16cid:paraId="7B18D931" w16cid:durableId="2437ABAD"/>
  <w16cid:commentId w16cid:paraId="75654FAA" w16cid:durableId="32A277CD"/>
  <w16cid:commentId w16cid:paraId="04EFA429" w16cid:durableId="3B616321"/>
  <w16cid:commentId w16cid:paraId="77D5F11C" w16cid:durableId="5518DD28"/>
  <w16cid:commentId w16cid:paraId="1464E631" w16cid:durableId="5362FC54"/>
  <w16cid:commentId w16cid:paraId="4CBD7EE4" w16cid:durableId="777CF685"/>
  <w16cid:commentId w16cid:paraId="1255A60F" w16cid:durableId="574D4711"/>
  <w16cid:commentId w16cid:paraId="1F5124EC" w16cid:durableId="7CC4BDA4"/>
  <w16cid:commentId w16cid:paraId="4CC71487" w16cid:durableId="446D7767"/>
  <w16cid:commentId w16cid:paraId="65F1ABE4" w16cid:durableId="6378076E"/>
  <w16cid:commentId w16cid:paraId="2B068D05" w16cid:durableId="73EE5D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35E1" w:rsidRDefault="009A35E1" w14:paraId="43B73465" w14:textId="77777777">
      <w:r>
        <w:separator/>
      </w:r>
    </w:p>
  </w:endnote>
  <w:endnote w:type="continuationSeparator" w:id="0">
    <w:p w:rsidR="009A35E1" w:rsidRDefault="009A35E1" w14:paraId="5209C8E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160DC1" w14:paraId="66AF4021" w14:textId="77777777">
      <w:tc>
        <w:tcPr>
          <w:tcW w:w="4428" w:type="dxa"/>
        </w:tcPr>
        <w:p w:rsidR="00160DC1" w:rsidRDefault="00160DC1" w14:paraId="4B727461" w14:textId="77777777">
          <w:pPr>
            <w:pStyle w:val="Footer"/>
          </w:pPr>
          <w:r>
            <w:rPr>
              <w:rFonts w:ascii="Symbol" w:hAnsi="Symbol" w:eastAsia="Symbol" w:cs="Symbol"/>
              <w:color w:val="000000"/>
            </w:rPr>
            <w:t></w:t>
          </w:r>
          <w:r>
            <w:rPr>
              <w:color w:val="000000"/>
            </w:rPr>
            <w:t xml:space="preserve"> 2019 </w:t>
          </w:r>
          <w:r w:rsidR="009A35E1">
            <w:fldChar w:fldCharType="begin"/>
          </w:r>
          <w:r w:rsidR="009A35E1">
            <w:instrText>DOCPROPERTY "Company"  \* MERGEFORMAT</w:instrText>
          </w:r>
          <w:r w:rsidR="009A35E1">
            <w:fldChar w:fldCharType="separate"/>
          </w:r>
          <w:r>
            <w:t>&lt;Enter team name here&gt;</w:t>
          </w:r>
          <w:r w:rsidR="009A35E1">
            <w:fldChar w:fldCharType="end"/>
          </w:r>
        </w:p>
      </w:tc>
      <w:tc>
        <w:tcPr>
          <w:tcW w:w="4428" w:type="dxa"/>
        </w:tcPr>
        <w:p w:rsidR="00160DC1" w:rsidRDefault="00160DC1" w14:paraId="5339BF65" w14:textId="77777777">
          <w:pPr>
            <w:pStyle w:val="Footer"/>
            <w:jc w:val="right"/>
          </w:pPr>
          <w:r>
            <w:t>&lt;Drive:\Directory\</w:t>
          </w:r>
          <w:proofErr w:type="spellStart"/>
          <w:r>
            <w:t>Filename.ext</w:t>
          </w:r>
          <w:proofErr w:type="spellEnd"/>
          <w:r>
            <w:t>&gt;</w:t>
          </w:r>
        </w:p>
      </w:tc>
    </w:tr>
  </w:tbl>
  <w:p w:rsidR="00160DC1" w:rsidRDefault="00160DC1" w14:paraId="5220BBB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Look w:val="0000" w:firstRow="0" w:lastRow="0" w:firstColumn="0" w:lastColumn="0" w:noHBand="0" w:noVBand="0"/>
    </w:tblPr>
    <w:tblGrid>
      <w:gridCol w:w="3060"/>
      <w:gridCol w:w="2880"/>
      <w:gridCol w:w="1980"/>
      <w:gridCol w:w="1080"/>
    </w:tblGrid>
    <w:tr w:rsidR="00160DC1" w14:paraId="10954B6B" w14:textId="77777777">
      <w:trPr>
        <w:trHeight w:val="552" w:hRule="exact"/>
      </w:trPr>
      <w:tc>
        <w:tcPr>
          <w:tcW w:w="3060" w:type="dxa"/>
        </w:tcPr>
        <w:p w:rsidR="00160DC1" w:rsidRDefault="00160DC1" w14:paraId="617BD73E" w14:textId="77777777">
          <w:pPr>
            <w:pStyle w:val="Footer"/>
            <w:spacing w:before="80"/>
            <w:rPr>
              <w:bCs/>
            </w:rPr>
          </w:pPr>
          <w:r>
            <w:t>Test Plan</w:t>
          </w:r>
        </w:p>
        <w:p w:rsidR="00160DC1" w:rsidRDefault="00160DC1" w14:paraId="187F57B8" w14:textId="77777777">
          <w:pPr>
            <w:pStyle w:val="Footer"/>
            <w:spacing w:before="80"/>
          </w:pPr>
        </w:p>
        <w:p w:rsidR="00160DC1" w:rsidRDefault="00160DC1" w14:paraId="54738AF4" w14:textId="77777777">
          <w:pPr>
            <w:pStyle w:val="Footer"/>
            <w:spacing w:before="80"/>
          </w:pPr>
        </w:p>
      </w:tc>
      <w:tc>
        <w:tcPr>
          <w:tcW w:w="2880" w:type="dxa"/>
        </w:tcPr>
        <w:p w:rsidR="00160DC1" w:rsidRDefault="009A35E1" w14:paraId="7AC98986" w14:textId="77777777">
          <w:pPr>
            <w:pStyle w:val="Footer"/>
            <w:spacing w:before="80"/>
            <w:rPr>
              <w:bCs/>
            </w:rPr>
          </w:pPr>
          <w:r>
            <w:fldChar w:fldCharType="begin"/>
          </w:r>
          <w:r>
            <w:instrText>DOCPROPERTY "Company"  \</w:instrText>
          </w:r>
          <w:r>
            <w:instrText>* MERGEFORMAT</w:instrText>
          </w:r>
          <w:r>
            <w:fldChar w:fldCharType="separate"/>
          </w:r>
          <w:r w:rsidR="00160DC1">
            <w:t>&lt;Enter team name here&gt;</w:t>
          </w:r>
          <w:r>
            <w:fldChar w:fldCharType="end"/>
          </w:r>
        </w:p>
      </w:tc>
      <w:tc>
        <w:tcPr>
          <w:tcW w:w="1980" w:type="dxa"/>
        </w:tcPr>
        <w:p w:rsidR="00160DC1" w:rsidRDefault="00160DC1" w14:paraId="5F3F821A" w14:textId="77777777">
          <w:pPr>
            <w:pStyle w:val="Footer"/>
            <w:spacing w:before="80"/>
            <w:rPr>
              <w:bCs/>
            </w:rPr>
          </w:pPr>
          <w:r>
            <w:rPr>
              <w:bCs/>
            </w:rPr>
            <w:t>Date</w:t>
          </w:r>
        </w:p>
        <w:p w:rsidR="00160DC1" w:rsidRDefault="00160DC1" w14:paraId="23354B18" w14:textId="16978C5D">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F22A6E">
            <w:rPr>
              <w:b w:val="0"/>
              <w:bCs/>
              <w:noProof/>
            </w:rPr>
            <w:t>4/17/2020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F22A6E">
            <w:rPr>
              <w:b w:val="0"/>
              <w:bCs/>
              <w:noProof/>
            </w:rPr>
            <w:t>8:43 PM</w:t>
          </w:r>
          <w:r>
            <w:rPr>
              <w:b w:val="0"/>
              <w:bCs/>
            </w:rPr>
            <w:fldChar w:fldCharType="end"/>
          </w:r>
        </w:p>
      </w:tc>
      <w:tc>
        <w:tcPr>
          <w:tcW w:w="1080" w:type="dxa"/>
        </w:tcPr>
        <w:p w:rsidR="00160DC1" w:rsidRDefault="00160DC1" w14:paraId="20458F8E" w14:textId="77777777">
          <w:pPr>
            <w:pStyle w:val="Footer"/>
            <w:spacing w:before="80"/>
            <w:rPr>
              <w:bCs/>
            </w:rPr>
          </w:pPr>
          <w:r>
            <w:rPr>
              <w:bCs/>
            </w:rPr>
            <w:t>Page</w:t>
          </w:r>
        </w:p>
        <w:p w:rsidR="00160DC1" w:rsidRDefault="00160DC1" w14:paraId="24E8048A" w14:textId="77777777">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rsidR="00160DC1" w:rsidRDefault="00160DC1" w14:paraId="46ABBD8F" w14:textId="77777777">
          <w:pPr>
            <w:pStyle w:val="Footer"/>
            <w:spacing w:before="80"/>
          </w:pPr>
        </w:p>
        <w:p w:rsidR="00160DC1" w:rsidRDefault="00160DC1" w14:paraId="06BBA33E" w14:textId="77777777">
          <w:pPr>
            <w:pStyle w:val="Footer"/>
            <w:spacing w:before="80"/>
          </w:pPr>
        </w:p>
      </w:tc>
    </w:tr>
  </w:tbl>
  <w:p w:rsidR="00160DC1" w:rsidRDefault="00160DC1" w14:paraId="464FCBC1"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3240"/>
      <w:gridCol w:w="2880"/>
      <w:gridCol w:w="1980"/>
      <w:gridCol w:w="900"/>
    </w:tblGrid>
    <w:tr w:rsidR="00160DC1" w14:paraId="7398D2B8" w14:textId="77777777">
      <w:tc>
        <w:tcPr>
          <w:tcW w:w="3240" w:type="dxa"/>
        </w:tcPr>
        <w:p w:rsidR="00160DC1" w:rsidRDefault="00160DC1" w14:paraId="5A5A7C3C" w14:textId="77777777">
          <w:pPr>
            <w:pStyle w:val="Footer"/>
            <w:rPr>
              <w:b w:val="0"/>
              <w:bCs/>
            </w:rPr>
          </w:pPr>
          <w:r>
            <w:rPr>
              <w:b w:val="0"/>
              <w:bCs/>
            </w:rPr>
            <w:t>Test Plan</w:t>
          </w:r>
        </w:p>
      </w:tc>
      <w:tc>
        <w:tcPr>
          <w:tcW w:w="2880" w:type="dxa"/>
        </w:tcPr>
        <w:p w:rsidR="00160DC1" w:rsidRDefault="009A35E1" w14:paraId="658D39A1" w14:textId="77777777">
          <w:pPr>
            <w:pStyle w:val="Footer"/>
            <w:rPr>
              <w:b w:val="0"/>
              <w:bCs/>
            </w:rPr>
          </w:pPr>
          <w:r>
            <w:fldChar w:fldCharType="begin"/>
          </w:r>
          <w:r>
            <w:instrText>DOCPROPERTY "Company"  \* MERGEFORMAT</w:instrText>
          </w:r>
          <w:r>
            <w:fldChar w:fldCharType="separate"/>
          </w:r>
          <w:r w:rsidR="00160DC1">
            <w:t>&lt;Enter team name here&gt;</w:t>
          </w:r>
          <w:r>
            <w:fldChar w:fldCharType="end"/>
          </w:r>
        </w:p>
      </w:tc>
      <w:tc>
        <w:tcPr>
          <w:tcW w:w="1980" w:type="dxa"/>
        </w:tcPr>
        <w:p w:rsidR="00160DC1" w:rsidRDefault="00160DC1" w14:paraId="394EB1E7" w14:textId="77777777">
          <w:pPr>
            <w:pStyle w:val="Footer"/>
          </w:pPr>
          <w:r>
            <w:t>&lt;date&gt;</w:t>
          </w:r>
        </w:p>
      </w:tc>
      <w:tc>
        <w:tcPr>
          <w:tcW w:w="900" w:type="dxa"/>
        </w:tcPr>
        <w:p w:rsidR="00160DC1" w:rsidRDefault="00160DC1" w14:paraId="6D74EAC0" w14:textId="77777777">
          <w:pPr>
            <w:pStyle w:val="Footer"/>
            <w:rPr>
              <w:b w:val="0"/>
              <w:bCs/>
            </w:rPr>
          </w:pPr>
          <w:r>
            <w:rPr>
              <w:b w:val="0"/>
              <w:bCs/>
            </w:rPr>
            <w:t>Page</w:t>
          </w:r>
        </w:p>
        <w:p w:rsidR="00160DC1" w:rsidRDefault="00160DC1" w14:paraId="4590CB77" w14:textId="7777777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rsidR="00160DC1" w:rsidRDefault="00160DC1" w14:paraId="1FE2DD9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35E1" w:rsidRDefault="009A35E1" w14:paraId="3BB9639B" w14:textId="77777777">
      <w:r>
        <w:separator/>
      </w:r>
    </w:p>
  </w:footnote>
  <w:footnote w:type="continuationSeparator" w:id="0">
    <w:p w:rsidR="009A35E1" w:rsidRDefault="009A35E1" w14:paraId="73A00D6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DC1" w:rsidRDefault="00160DC1" w14:paraId="13CB595B" w14:textId="77777777">
    <w:pPr>
      <w:rPr>
        <w:sz w:val="24"/>
      </w:rPr>
    </w:pPr>
  </w:p>
  <w:p w:rsidR="00160DC1" w:rsidRDefault="00160DC1" w14:paraId="6D9C8D39" w14:textId="77777777">
    <w:pPr>
      <w:pBdr>
        <w:top w:val="single" w:color="auto" w:sz="6" w:space="1"/>
      </w:pBdr>
      <w:rPr>
        <w:sz w:val="24"/>
      </w:rPr>
    </w:pPr>
  </w:p>
  <w:p w:rsidR="00160DC1" w:rsidRDefault="009A35E1" w14:paraId="086CF3C7" w14:textId="77777777">
    <w:pPr>
      <w:pStyle w:val="Title"/>
    </w:pPr>
    <w:r>
      <w:fldChar w:fldCharType="begin"/>
    </w:r>
    <w:r>
      <w:instrText>DOCPROPERTY "Company"  \* MERGEFORMAT</w:instrText>
    </w:r>
    <w:r>
      <w:fldChar w:fldCharType="separate"/>
    </w:r>
    <w:r w:rsidR="00160DC1">
      <w:t>&lt;Enter team name here&gt;</w:t>
    </w:r>
    <w:r>
      <w:fldChar w:fldCharType="end"/>
    </w:r>
  </w:p>
  <w:p w:rsidR="00160DC1" w:rsidRDefault="00160DC1" w14:paraId="675E05EE" w14:textId="77777777">
    <w:pPr>
      <w:pBdr>
        <w:bottom w:val="single" w:color="auto" w:sz="6" w:space="1"/>
      </w:pBdr>
      <w:jc w:val="right"/>
      <w:rPr>
        <w:sz w:val="24"/>
      </w:rPr>
    </w:pPr>
  </w:p>
  <w:p w:rsidR="00160DC1" w:rsidRDefault="00160DC1" w14:paraId="2FC17F8B" w14:textId="77777777">
    <w:pPr>
      <w:pStyle w:val="Title"/>
    </w:pPr>
  </w:p>
  <w:p w:rsidR="00160DC1" w:rsidRDefault="00160DC1" w14:paraId="0A4F7224" w14:textId="77777777">
    <w:pPr>
      <w:pStyle w:val="Title"/>
    </w:pPr>
  </w:p>
  <w:p w:rsidR="00160DC1" w:rsidRDefault="00160DC1" w14:paraId="5AE48A43" w14:textId="77777777">
    <w:pPr>
      <w:pStyle w:val="Title"/>
    </w:pPr>
  </w:p>
  <w:p w:rsidR="00160DC1" w:rsidRDefault="00160DC1" w14:paraId="50F40DEB" w14:textId="77777777">
    <w:pPr>
      <w:pStyle w:val="Title"/>
    </w:pPr>
  </w:p>
  <w:p w:rsidR="00160DC1" w:rsidRDefault="00160DC1" w14:paraId="77A52294" w14:textId="77777777">
    <w:pPr>
      <w:pStyle w:val="Title"/>
    </w:pPr>
  </w:p>
  <w:p w:rsidR="00160DC1" w:rsidRDefault="00160DC1" w14:paraId="007DCDA8" w14:textId="77777777">
    <w:pPr>
      <w:pStyle w:val="Title"/>
    </w:pPr>
  </w:p>
  <w:p w:rsidR="00160DC1" w:rsidRDefault="00160DC1" w14:paraId="450EA2D7" w14:textId="77777777">
    <w:pPr>
      <w:pStyle w:val="Title"/>
    </w:pPr>
  </w:p>
  <w:p w:rsidR="00160DC1" w:rsidRDefault="00160DC1" w14:paraId="3DD355C9" w14:textId="77777777">
    <w:pPr>
      <w:pStyle w:val="Title"/>
    </w:pPr>
  </w:p>
  <w:p w:rsidR="00160DC1" w:rsidRDefault="00160DC1" w14:paraId="1A81F0B1" w14:textId="77777777">
    <w:pPr>
      <w:pStyle w:val="Title"/>
    </w:pPr>
  </w:p>
  <w:p w:rsidR="00160DC1" w:rsidRDefault="00160DC1" w14:paraId="717AAFBA" w14:textId="77777777">
    <w:pPr>
      <w:pStyle w:val="Title"/>
    </w:pPr>
  </w:p>
  <w:p w:rsidR="00160DC1" w:rsidRDefault="00160DC1" w14:paraId="56EE48EE" w14:textId="77777777"/>
  <w:p w:rsidR="00160DC1" w:rsidRDefault="00160DC1" w14:paraId="2908EB2C" w14:textId="77777777"/>
  <w:p w:rsidR="00160DC1" w:rsidRDefault="00160DC1" w14:paraId="121FD38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DC1" w:rsidRDefault="00160DC1" w14:paraId="360E6DD5" w14:textId="77777777">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DC1" w:rsidRDefault="00160DC1" w14:paraId="3FC6A3EE" w14:textId="77777777">
    <w:pPr>
      <w:pStyle w:val="Header"/>
    </w:pPr>
    <w:r>
      <w:t>Test Plan</w:t>
    </w:r>
    <w:r>
      <w:tab/>
    </w:r>
    <w:r>
      <w:tab/>
    </w:r>
  </w:p>
  <w:p w:rsidR="00160DC1" w:rsidRDefault="00160DC1" w14:paraId="4BDB549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C334E2"/>
    <w:multiLevelType w:val="hybridMultilevel"/>
    <w:tmpl w:val="FFFFFFFF"/>
    <w:lvl w:ilvl="0" w:tplc="085858D2">
      <w:start w:val="1"/>
      <w:numFmt w:val="bullet"/>
      <w:lvlText w:val=""/>
      <w:lvlJc w:val="left"/>
      <w:pPr>
        <w:ind w:left="720" w:hanging="360"/>
      </w:pPr>
      <w:rPr>
        <w:rFonts w:hint="default" w:ascii="Symbol" w:hAnsi="Symbol"/>
      </w:rPr>
    </w:lvl>
    <w:lvl w:ilvl="1" w:tplc="C2AAA712">
      <w:start w:val="1"/>
      <w:numFmt w:val="lowerLetter"/>
      <w:lvlText w:val="%2."/>
      <w:lvlJc w:val="left"/>
      <w:pPr>
        <w:ind w:left="1440" w:hanging="360"/>
      </w:pPr>
    </w:lvl>
    <w:lvl w:ilvl="2" w:tplc="ED5207A0">
      <w:start w:val="1"/>
      <w:numFmt w:val="lowerRoman"/>
      <w:lvlText w:val="%3."/>
      <w:lvlJc w:val="right"/>
      <w:pPr>
        <w:ind w:left="2160" w:hanging="180"/>
      </w:pPr>
    </w:lvl>
    <w:lvl w:ilvl="3" w:tplc="01EC3526">
      <w:start w:val="1"/>
      <w:numFmt w:val="decimal"/>
      <w:lvlText w:val="%4."/>
      <w:lvlJc w:val="left"/>
      <w:pPr>
        <w:ind w:left="2880" w:hanging="360"/>
      </w:pPr>
    </w:lvl>
    <w:lvl w:ilvl="4" w:tplc="52AC2248">
      <w:start w:val="1"/>
      <w:numFmt w:val="lowerLetter"/>
      <w:lvlText w:val="%5."/>
      <w:lvlJc w:val="left"/>
      <w:pPr>
        <w:ind w:left="3600" w:hanging="360"/>
      </w:pPr>
    </w:lvl>
    <w:lvl w:ilvl="5" w:tplc="679C4DF2">
      <w:start w:val="1"/>
      <w:numFmt w:val="lowerRoman"/>
      <w:lvlText w:val="%6."/>
      <w:lvlJc w:val="right"/>
      <w:pPr>
        <w:ind w:left="4320" w:hanging="180"/>
      </w:pPr>
    </w:lvl>
    <w:lvl w:ilvl="6" w:tplc="AB76435A">
      <w:start w:val="1"/>
      <w:numFmt w:val="decimal"/>
      <w:lvlText w:val="%7."/>
      <w:lvlJc w:val="left"/>
      <w:pPr>
        <w:ind w:left="5040" w:hanging="360"/>
      </w:pPr>
    </w:lvl>
    <w:lvl w:ilvl="7" w:tplc="3E385014">
      <w:start w:val="1"/>
      <w:numFmt w:val="lowerLetter"/>
      <w:lvlText w:val="%8."/>
      <w:lvlJc w:val="left"/>
      <w:pPr>
        <w:ind w:left="5760" w:hanging="360"/>
      </w:pPr>
    </w:lvl>
    <w:lvl w:ilvl="8" w:tplc="7DF6B1E0">
      <w:start w:val="1"/>
      <w:numFmt w:val="lowerRoman"/>
      <w:lvlText w:val="%9."/>
      <w:lvlJc w:val="right"/>
      <w:pPr>
        <w:ind w:left="6480" w:hanging="180"/>
      </w:pPr>
    </w:lvl>
  </w:abstractNum>
  <w:abstractNum w:abstractNumId="4"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hint="default" w:ascii="Wingdings" w:hAnsi="Wingdings"/>
        <w:sz w:val="16"/>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5"/>
  </w:num>
  <w:num w:numId="12">
    <w:abstractNumId w:val="6"/>
  </w:num>
  <w:num w:numId="13">
    <w:abstractNumId w:val="4"/>
  </w:num>
  <w:num w:numId="14">
    <w:abstractNumId w:val="8"/>
  </w:num>
  <w:num w:numId="15">
    <w:abstractNumId w:val="2"/>
  </w:num>
  <w:num w:numId="16">
    <w:abstractNumId w:val="7"/>
  </w:num>
  <w:numIdMacAtCleanup w:val="13"/>
</w:numbering>
</file>

<file path=word/people.xml><?xml version="1.0" encoding="utf-8"?>
<w15:people xmlns:mc="http://schemas.openxmlformats.org/markup-compatibility/2006" xmlns:w15="http://schemas.microsoft.com/office/word/2012/wordml" mc:Ignorable="w15">
  <w15:person w15:author="Briana Sanchez">
    <w15:presenceInfo w15:providerId="Windows Live" w15:userId="d678c9a2ebde14ce"/>
  </w15:person>
  <w15:person w15:author="Patricia Guajardo">
    <w15:presenceInfo w15:providerId="None" w15:userId="Patricia Guajardo"/>
  </w15:person>
  <w15:person w15:author="Pashamohammad Nouri, Alireza">
    <w15:presenceInfo w15:providerId="AD" w15:userId="S::apashamoham@miners.utep.edu::1ff5510b-6483-451b-99c5-8713fb697f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embedSystemFont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927B9"/>
    <w:rsid w:val="000A2171"/>
    <w:rsid w:val="00150787"/>
    <w:rsid w:val="00160DC1"/>
    <w:rsid w:val="002A78E4"/>
    <w:rsid w:val="003D58CD"/>
    <w:rsid w:val="00450E1C"/>
    <w:rsid w:val="00462987"/>
    <w:rsid w:val="004706B7"/>
    <w:rsid w:val="004D1424"/>
    <w:rsid w:val="005731F3"/>
    <w:rsid w:val="0061663C"/>
    <w:rsid w:val="006A20B7"/>
    <w:rsid w:val="006C1533"/>
    <w:rsid w:val="006EF8D0"/>
    <w:rsid w:val="00766F03"/>
    <w:rsid w:val="00790ACB"/>
    <w:rsid w:val="007A4335"/>
    <w:rsid w:val="007E0AF8"/>
    <w:rsid w:val="00842DC1"/>
    <w:rsid w:val="008F3942"/>
    <w:rsid w:val="009069AE"/>
    <w:rsid w:val="009162F5"/>
    <w:rsid w:val="00941D93"/>
    <w:rsid w:val="009A35E1"/>
    <w:rsid w:val="009F7CEA"/>
    <w:rsid w:val="00B22D3B"/>
    <w:rsid w:val="00B34944"/>
    <w:rsid w:val="00D2909A"/>
    <w:rsid w:val="00DD38D6"/>
    <w:rsid w:val="00E47986"/>
    <w:rsid w:val="00E64C5B"/>
    <w:rsid w:val="00F22A6E"/>
    <w:rsid w:val="0102C2C6"/>
    <w:rsid w:val="015635DF"/>
    <w:rsid w:val="018635F2"/>
    <w:rsid w:val="02034119"/>
    <w:rsid w:val="02109D36"/>
    <w:rsid w:val="0218EE2E"/>
    <w:rsid w:val="0228A517"/>
    <w:rsid w:val="023E705C"/>
    <w:rsid w:val="0244A7BF"/>
    <w:rsid w:val="025506AF"/>
    <w:rsid w:val="02881BF4"/>
    <w:rsid w:val="02B2E50A"/>
    <w:rsid w:val="02B629A8"/>
    <w:rsid w:val="0320B35B"/>
    <w:rsid w:val="037383CF"/>
    <w:rsid w:val="03DA338E"/>
    <w:rsid w:val="03F22B7F"/>
    <w:rsid w:val="04083746"/>
    <w:rsid w:val="0410C83F"/>
    <w:rsid w:val="0414E947"/>
    <w:rsid w:val="042A366B"/>
    <w:rsid w:val="044BA454"/>
    <w:rsid w:val="04B94D36"/>
    <w:rsid w:val="04FB7EC8"/>
    <w:rsid w:val="0507B47B"/>
    <w:rsid w:val="051EC8D4"/>
    <w:rsid w:val="05236C32"/>
    <w:rsid w:val="0570DA71"/>
    <w:rsid w:val="057B0956"/>
    <w:rsid w:val="05A2AEE9"/>
    <w:rsid w:val="05D4E9D5"/>
    <w:rsid w:val="05ED3850"/>
    <w:rsid w:val="05EE185C"/>
    <w:rsid w:val="062BD743"/>
    <w:rsid w:val="06602A1A"/>
    <w:rsid w:val="0669324E"/>
    <w:rsid w:val="068AA28F"/>
    <w:rsid w:val="072AFD33"/>
    <w:rsid w:val="072FFD15"/>
    <w:rsid w:val="0751DBA5"/>
    <w:rsid w:val="07689BB6"/>
    <w:rsid w:val="076D059F"/>
    <w:rsid w:val="0783EE9C"/>
    <w:rsid w:val="07C833F2"/>
    <w:rsid w:val="08045D09"/>
    <w:rsid w:val="080823E8"/>
    <w:rsid w:val="0812F552"/>
    <w:rsid w:val="0838FB91"/>
    <w:rsid w:val="083D7BCF"/>
    <w:rsid w:val="0893B223"/>
    <w:rsid w:val="089B116C"/>
    <w:rsid w:val="089FA5D4"/>
    <w:rsid w:val="08BDB1BD"/>
    <w:rsid w:val="08C944DA"/>
    <w:rsid w:val="08D5ED9B"/>
    <w:rsid w:val="0A0717C6"/>
    <w:rsid w:val="0A22E576"/>
    <w:rsid w:val="0A2D2382"/>
    <w:rsid w:val="0A43E192"/>
    <w:rsid w:val="0A4B6815"/>
    <w:rsid w:val="0A56DF9D"/>
    <w:rsid w:val="0A5999DE"/>
    <w:rsid w:val="0A6E27C4"/>
    <w:rsid w:val="0A806E27"/>
    <w:rsid w:val="0AA6E9BD"/>
    <w:rsid w:val="0B49001F"/>
    <w:rsid w:val="0B6E438B"/>
    <w:rsid w:val="0C078E4A"/>
    <w:rsid w:val="0C1C471E"/>
    <w:rsid w:val="0C5A6370"/>
    <w:rsid w:val="0C9F278E"/>
    <w:rsid w:val="0CB654CC"/>
    <w:rsid w:val="0CE24B0A"/>
    <w:rsid w:val="0D04ECC9"/>
    <w:rsid w:val="0D207A74"/>
    <w:rsid w:val="0D3022DA"/>
    <w:rsid w:val="0D4B3B98"/>
    <w:rsid w:val="0D7CCEED"/>
    <w:rsid w:val="0D8C71EA"/>
    <w:rsid w:val="0DCDC97A"/>
    <w:rsid w:val="0DCF91A1"/>
    <w:rsid w:val="0DF2A9FE"/>
    <w:rsid w:val="0E74EE7F"/>
    <w:rsid w:val="0E818A50"/>
    <w:rsid w:val="0E906DE2"/>
    <w:rsid w:val="0F730097"/>
    <w:rsid w:val="0F7E9A16"/>
    <w:rsid w:val="0F902197"/>
    <w:rsid w:val="0FBD4924"/>
    <w:rsid w:val="0FD01130"/>
    <w:rsid w:val="0FDA9D64"/>
    <w:rsid w:val="0FEDD089"/>
    <w:rsid w:val="0FF6505F"/>
    <w:rsid w:val="1086F462"/>
    <w:rsid w:val="108A042F"/>
    <w:rsid w:val="10B2C748"/>
    <w:rsid w:val="10C46335"/>
    <w:rsid w:val="10CFB8A0"/>
    <w:rsid w:val="10FEDDCF"/>
    <w:rsid w:val="113D8743"/>
    <w:rsid w:val="115DF986"/>
    <w:rsid w:val="1179DC17"/>
    <w:rsid w:val="119836F9"/>
    <w:rsid w:val="11D6BC70"/>
    <w:rsid w:val="11DFF1B4"/>
    <w:rsid w:val="11E17FEE"/>
    <w:rsid w:val="11E9E385"/>
    <w:rsid w:val="127F10B2"/>
    <w:rsid w:val="129BB998"/>
    <w:rsid w:val="12CDA361"/>
    <w:rsid w:val="12FF2243"/>
    <w:rsid w:val="131BAEE8"/>
    <w:rsid w:val="1397B804"/>
    <w:rsid w:val="13AD086C"/>
    <w:rsid w:val="13B921D2"/>
    <w:rsid w:val="14610480"/>
    <w:rsid w:val="14928552"/>
    <w:rsid w:val="14A9FC0A"/>
    <w:rsid w:val="14C24EF9"/>
    <w:rsid w:val="14C504FE"/>
    <w:rsid w:val="1502FA12"/>
    <w:rsid w:val="1522C240"/>
    <w:rsid w:val="152F4BC9"/>
    <w:rsid w:val="158E6AE7"/>
    <w:rsid w:val="15A104EC"/>
    <w:rsid w:val="15EBB9C0"/>
    <w:rsid w:val="16033973"/>
    <w:rsid w:val="1638941E"/>
    <w:rsid w:val="16540133"/>
    <w:rsid w:val="1662970B"/>
    <w:rsid w:val="16991346"/>
    <w:rsid w:val="16B0DDC2"/>
    <w:rsid w:val="16EFE266"/>
    <w:rsid w:val="16F86966"/>
    <w:rsid w:val="170BE01C"/>
    <w:rsid w:val="1747B773"/>
    <w:rsid w:val="17556C63"/>
    <w:rsid w:val="1792A412"/>
    <w:rsid w:val="179852A2"/>
    <w:rsid w:val="17D553EB"/>
    <w:rsid w:val="1813EBB3"/>
    <w:rsid w:val="18372F9F"/>
    <w:rsid w:val="187D9AA5"/>
    <w:rsid w:val="19174C26"/>
    <w:rsid w:val="193EAAD8"/>
    <w:rsid w:val="1944C54B"/>
    <w:rsid w:val="194EE3B4"/>
    <w:rsid w:val="198A6A20"/>
    <w:rsid w:val="19EE1068"/>
    <w:rsid w:val="1A203D2E"/>
    <w:rsid w:val="1A21417F"/>
    <w:rsid w:val="1A7BD69C"/>
    <w:rsid w:val="1AABB9DF"/>
    <w:rsid w:val="1B323F81"/>
    <w:rsid w:val="1B56E5B9"/>
    <w:rsid w:val="1B891227"/>
    <w:rsid w:val="1B89DE2F"/>
    <w:rsid w:val="1B94A9E7"/>
    <w:rsid w:val="1BDD7177"/>
    <w:rsid w:val="1BFAA111"/>
    <w:rsid w:val="1C19A814"/>
    <w:rsid w:val="1C3946F3"/>
    <w:rsid w:val="1C82F7CD"/>
    <w:rsid w:val="1C9ABE5B"/>
    <w:rsid w:val="1CA83093"/>
    <w:rsid w:val="1D1BA270"/>
    <w:rsid w:val="1D1CC388"/>
    <w:rsid w:val="1D4F314D"/>
    <w:rsid w:val="1D5EFF4D"/>
    <w:rsid w:val="1D8D40E4"/>
    <w:rsid w:val="1D8F8AA6"/>
    <w:rsid w:val="1D9759D9"/>
    <w:rsid w:val="1DC7DF8D"/>
    <w:rsid w:val="1DC7F006"/>
    <w:rsid w:val="1E4C246D"/>
    <w:rsid w:val="1E4C2F1E"/>
    <w:rsid w:val="1E75222D"/>
    <w:rsid w:val="1E9703D9"/>
    <w:rsid w:val="1ECB3F23"/>
    <w:rsid w:val="1ED7433D"/>
    <w:rsid w:val="1EE2EDCF"/>
    <w:rsid w:val="1F2184EB"/>
    <w:rsid w:val="1F407951"/>
    <w:rsid w:val="1F4E3872"/>
    <w:rsid w:val="1F6C0D04"/>
    <w:rsid w:val="1F6FBAC8"/>
    <w:rsid w:val="1F9C1BC1"/>
    <w:rsid w:val="1FBBC8ED"/>
    <w:rsid w:val="1FE7A267"/>
    <w:rsid w:val="1FF03840"/>
    <w:rsid w:val="2003EBA0"/>
    <w:rsid w:val="2023B316"/>
    <w:rsid w:val="2042A989"/>
    <w:rsid w:val="2043465C"/>
    <w:rsid w:val="20519775"/>
    <w:rsid w:val="2082420B"/>
    <w:rsid w:val="20A7AF2F"/>
    <w:rsid w:val="20A7D102"/>
    <w:rsid w:val="20AF9DAB"/>
    <w:rsid w:val="20BD864A"/>
    <w:rsid w:val="20F0706E"/>
    <w:rsid w:val="21102E45"/>
    <w:rsid w:val="21A156BF"/>
    <w:rsid w:val="21B64564"/>
    <w:rsid w:val="21CBA55D"/>
    <w:rsid w:val="21CBEE83"/>
    <w:rsid w:val="21CEEFD4"/>
    <w:rsid w:val="21F2BA0C"/>
    <w:rsid w:val="222AD2A1"/>
    <w:rsid w:val="222D589F"/>
    <w:rsid w:val="22490EB0"/>
    <w:rsid w:val="226BCCE5"/>
    <w:rsid w:val="227AC3FA"/>
    <w:rsid w:val="22B9D44E"/>
    <w:rsid w:val="22C13230"/>
    <w:rsid w:val="234D9935"/>
    <w:rsid w:val="237FB9A4"/>
    <w:rsid w:val="23E9BB91"/>
    <w:rsid w:val="23EACB13"/>
    <w:rsid w:val="2428D0EF"/>
    <w:rsid w:val="2431EA33"/>
    <w:rsid w:val="2437B9D0"/>
    <w:rsid w:val="24558D0B"/>
    <w:rsid w:val="2460D90E"/>
    <w:rsid w:val="24AFD979"/>
    <w:rsid w:val="24EBE1CC"/>
    <w:rsid w:val="24FBDD49"/>
    <w:rsid w:val="250757FD"/>
    <w:rsid w:val="2546E460"/>
    <w:rsid w:val="25B5AAEE"/>
    <w:rsid w:val="25B9BD53"/>
    <w:rsid w:val="25D40CE6"/>
    <w:rsid w:val="25E1470B"/>
    <w:rsid w:val="25FDE915"/>
    <w:rsid w:val="26204E69"/>
    <w:rsid w:val="2628AD8C"/>
    <w:rsid w:val="2632F064"/>
    <w:rsid w:val="264DBD5D"/>
    <w:rsid w:val="265C0E9D"/>
    <w:rsid w:val="2667EFD2"/>
    <w:rsid w:val="266A1B5E"/>
    <w:rsid w:val="267A08FA"/>
    <w:rsid w:val="268A2404"/>
    <w:rsid w:val="26BED280"/>
    <w:rsid w:val="27592F2D"/>
    <w:rsid w:val="275C40B6"/>
    <w:rsid w:val="2776B0AD"/>
    <w:rsid w:val="27A31AF2"/>
    <w:rsid w:val="27A6BECE"/>
    <w:rsid w:val="27AC5F47"/>
    <w:rsid w:val="27C24371"/>
    <w:rsid w:val="27E9AC4D"/>
    <w:rsid w:val="28443B4C"/>
    <w:rsid w:val="285A37A6"/>
    <w:rsid w:val="28674F8C"/>
    <w:rsid w:val="28762DE6"/>
    <w:rsid w:val="2898582E"/>
    <w:rsid w:val="28B44D91"/>
    <w:rsid w:val="28D30B89"/>
    <w:rsid w:val="28EB3DCD"/>
    <w:rsid w:val="28FAB0D9"/>
    <w:rsid w:val="290F0171"/>
    <w:rsid w:val="29476657"/>
    <w:rsid w:val="299D2397"/>
    <w:rsid w:val="29ABC5B2"/>
    <w:rsid w:val="2A006AB8"/>
    <w:rsid w:val="2A4AC3BE"/>
    <w:rsid w:val="2B5962C9"/>
    <w:rsid w:val="2B6DC935"/>
    <w:rsid w:val="2B80AF43"/>
    <w:rsid w:val="2BE23A9B"/>
    <w:rsid w:val="2BE97F79"/>
    <w:rsid w:val="2C498E8F"/>
    <w:rsid w:val="2C81F860"/>
    <w:rsid w:val="2C83A753"/>
    <w:rsid w:val="2CE4BB69"/>
    <w:rsid w:val="2D46E295"/>
    <w:rsid w:val="2DA184EB"/>
    <w:rsid w:val="2DC98C96"/>
    <w:rsid w:val="2E00581E"/>
    <w:rsid w:val="2E0FEDA6"/>
    <w:rsid w:val="2E43292F"/>
    <w:rsid w:val="2E543D03"/>
    <w:rsid w:val="2E645EF3"/>
    <w:rsid w:val="2E9DC677"/>
    <w:rsid w:val="2EB041DD"/>
    <w:rsid w:val="2ED54D33"/>
    <w:rsid w:val="2F4FA6A3"/>
    <w:rsid w:val="2F63F6B3"/>
    <w:rsid w:val="2F81CDE0"/>
    <w:rsid w:val="2F87830B"/>
    <w:rsid w:val="2F8E79DC"/>
    <w:rsid w:val="2FEBC19F"/>
    <w:rsid w:val="2FEC06D9"/>
    <w:rsid w:val="3007B5AC"/>
    <w:rsid w:val="3007FD61"/>
    <w:rsid w:val="302EC72B"/>
    <w:rsid w:val="30450B51"/>
    <w:rsid w:val="3077F38B"/>
    <w:rsid w:val="30BF8360"/>
    <w:rsid w:val="30C5F512"/>
    <w:rsid w:val="30F83C95"/>
    <w:rsid w:val="311F24A5"/>
    <w:rsid w:val="3153D1B9"/>
    <w:rsid w:val="31B2AC7E"/>
    <w:rsid w:val="31B486B4"/>
    <w:rsid w:val="3200BC13"/>
    <w:rsid w:val="32065DB4"/>
    <w:rsid w:val="3274F651"/>
    <w:rsid w:val="32763802"/>
    <w:rsid w:val="328CE459"/>
    <w:rsid w:val="32D2AA8F"/>
    <w:rsid w:val="32E8CA8F"/>
    <w:rsid w:val="32EBCA62"/>
    <w:rsid w:val="32F4F0A7"/>
    <w:rsid w:val="330179DA"/>
    <w:rsid w:val="330359A8"/>
    <w:rsid w:val="3365D076"/>
    <w:rsid w:val="3419B56A"/>
    <w:rsid w:val="342BB48D"/>
    <w:rsid w:val="345B9AFA"/>
    <w:rsid w:val="348666AF"/>
    <w:rsid w:val="34CE78B3"/>
    <w:rsid w:val="34EE5C0E"/>
    <w:rsid w:val="35466131"/>
    <w:rsid w:val="3546D38C"/>
    <w:rsid w:val="35A42E5F"/>
    <w:rsid w:val="3696EC49"/>
    <w:rsid w:val="36A71C33"/>
    <w:rsid w:val="36B3D9D1"/>
    <w:rsid w:val="36C034E0"/>
    <w:rsid w:val="36D57241"/>
    <w:rsid w:val="36E610A1"/>
    <w:rsid w:val="37BF84AD"/>
    <w:rsid w:val="381C06A5"/>
    <w:rsid w:val="383B0BDF"/>
    <w:rsid w:val="38569F1B"/>
    <w:rsid w:val="387829F2"/>
    <w:rsid w:val="38909C6C"/>
    <w:rsid w:val="391720A1"/>
    <w:rsid w:val="39212B45"/>
    <w:rsid w:val="392182F6"/>
    <w:rsid w:val="392B328D"/>
    <w:rsid w:val="393BF3D3"/>
    <w:rsid w:val="39453D87"/>
    <w:rsid w:val="39554471"/>
    <w:rsid w:val="39575952"/>
    <w:rsid w:val="39722CBA"/>
    <w:rsid w:val="39948F8A"/>
    <w:rsid w:val="39A84B94"/>
    <w:rsid w:val="39CA3231"/>
    <w:rsid w:val="3A14B4D0"/>
    <w:rsid w:val="3A5F9534"/>
    <w:rsid w:val="3A643948"/>
    <w:rsid w:val="3ADBAE8C"/>
    <w:rsid w:val="3B01B28A"/>
    <w:rsid w:val="3BA88AEA"/>
    <w:rsid w:val="3BC04976"/>
    <w:rsid w:val="3BCCC50F"/>
    <w:rsid w:val="3C15FD86"/>
    <w:rsid w:val="3C5F3DC4"/>
    <w:rsid w:val="3CC128D9"/>
    <w:rsid w:val="3CC3B026"/>
    <w:rsid w:val="3CD03EAF"/>
    <w:rsid w:val="3CDCA479"/>
    <w:rsid w:val="3D0302BD"/>
    <w:rsid w:val="3D358CF0"/>
    <w:rsid w:val="3D406734"/>
    <w:rsid w:val="3D4622B5"/>
    <w:rsid w:val="3D472C87"/>
    <w:rsid w:val="3D63D608"/>
    <w:rsid w:val="3D748835"/>
    <w:rsid w:val="3DF0216A"/>
    <w:rsid w:val="3DFB8153"/>
    <w:rsid w:val="3E0761FD"/>
    <w:rsid w:val="3E59471D"/>
    <w:rsid w:val="3E5F4400"/>
    <w:rsid w:val="3EB2786F"/>
    <w:rsid w:val="3F229F4C"/>
    <w:rsid w:val="3F81B456"/>
    <w:rsid w:val="402B7201"/>
    <w:rsid w:val="404B0B34"/>
    <w:rsid w:val="406ED4D3"/>
    <w:rsid w:val="408949EA"/>
    <w:rsid w:val="40D47139"/>
    <w:rsid w:val="40EBB8D6"/>
    <w:rsid w:val="4124B378"/>
    <w:rsid w:val="415A0456"/>
    <w:rsid w:val="416153D1"/>
    <w:rsid w:val="4177E05E"/>
    <w:rsid w:val="417FB5A5"/>
    <w:rsid w:val="417FE9E4"/>
    <w:rsid w:val="41EA18F6"/>
    <w:rsid w:val="41F6A147"/>
    <w:rsid w:val="42070175"/>
    <w:rsid w:val="4232A6AE"/>
    <w:rsid w:val="4241E908"/>
    <w:rsid w:val="4244C15A"/>
    <w:rsid w:val="424C0716"/>
    <w:rsid w:val="425A7ECC"/>
    <w:rsid w:val="427EC0C1"/>
    <w:rsid w:val="427FBA1C"/>
    <w:rsid w:val="433BA6E9"/>
    <w:rsid w:val="4365DD41"/>
    <w:rsid w:val="436BE0FB"/>
    <w:rsid w:val="43700CAD"/>
    <w:rsid w:val="43AE2DD3"/>
    <w:rsid w:val="43FAF0DF"/>
    <w:rsid w:val="4408A164"/>
    <w:rsid w:val="441F77B7"/>
    <w:rsid w:val="4435666F"/>
    <w:rsid w:val="445252C2"/>
    <w:rsid w:val="446693E6"/>
    <w:rsid w:val="448EC722"/>
    <w:rsid w:val="44F46A1E"/>
    <w:rsid w:val="4523004F"/>
    <w:rsid w:val="455B8B23"/>
    <w:rsid w:val="4650CB51"/>
    <w:rsid w:val="465306E0"/>
    <w:rsid w:val="466154B2"/>
    <w:rsid w:val="4695156D"/>
    <w:rsid w:val="4697B4D0"/>
    <w:rsid w:val="46D11DD1"/>
    <w:rsid w:val="46FA6E5C"/>
    <w:rsid w:val="470CEE0E"/>
    <w:rsid w:val="472416FA"/>
    <w:rsid w:val="4747804A"/>
    <w:rsid w:val="477D366A"/>
    <w:rsid w:val="47875D17"/>
    <w:rsid w:val="4801FC7E"/>
    <w:rsid w:val="4821975F"/>
    <w:rsid w:val="486650E5"/>
    <w:rsid w:val="48696EF7"/>
    <w:rsid w:val="4874061F"/>
    <w:rsid w:val="48A0C5FB"/>
    <w:rsid w:val="48EAD1FB"/>
    <w:rsid w:val="495EC0C5"/>
    <w:rsid w:val="4974174E"/>
    <w:rsid w:val="49F6273D"/>
    <w:rsid w:val="4A49500A"/>
    <w:rsid w:val="4A4AEDDC"/>
    <w:rsid w:val="4A5C7A57"/>
    <w:rsid w:val="4A5CC7EB"/>
    <w:rsid w:val="4A8DFA45"/>
    <w:rsid w:val="4A8F7E47"/>
    <w:rsid w:val="4A9DF2FB"/>
    <w:rsid w:val="4AA761AE"/>
    <w:rsid w:val="4AEC1B09"/>
    <w:rsid w:val="4B055745"/>
    <w:rsid w:val="4B15CEAB"/>
    <w:rsid w:val="4B2D4A8B"/>
    <w:rsid w:val="4B42BCD9"/>
    <w:rsid w:val="4B48ECCF"/>
    <w:rsid w:val="4B5872F0"/>
    <w:rsid w:val="4B8502C7"/>
    <w:rsid w:val="4BB0E190"/>
    <w:rsid w:val="4BDED539"/>
    <w:rsid w:val="4BECE846"/>
    <w:rsid w:val="4C02A1F7"/>
    <w:rsid w:val="4C172FEE"/>
    <w:rsid w:val="4C400B09"/>
    <w:rsid w:val="4C5734CB"/>
    <w:rsid w:val="4C794F85"/>
    <w:rsid w:val="4CACAD23"/>
    <w:rsid w:val="4CEED06A"/>
    <w:rsid w:val="4D7EA500"/>
    <w:rsid w:val="4D9E0E9C"/>
    <w:rsid w:val="4DC835F1"/>
    <w:rsid w:val="4DC8CBB8"/>
    <w:rsid w:val="4DCD7E9D"/>
    <w:rsid w:val="4DCEAE81"/>
    <w:rsid w:val="4DF31112"/>
    <w:rsid w:val="4E031312"/>
    <w:rsid w:val="4EDE9372"/>
    <w:rsid w:val="4F11A09A"/>
    <w:rsid w:val="4F27CC7A"/>
    <w:rsid w:val="4F2C2691"/>
    <w:rsid w:val="4F33F556"/>
    <w:rsid w:val="4F65DB13"/>
    <w:rsid w:val="4F677822"/>
    <w:rsid w:val="4FADD695"/>
    <w:rsid w:val="4FEF55C1"/>
    <w:rsid w:val="50031A72"/>
    <w:rsid w:val="50232FB6"/>
    <w:rsid w:val="505C51BF"/>
    <w:rsid w:val="5068371F"/>
    <w:rsid w:val="506F50C7"/>
    <w:rsid w:val="50740290"/>
    <w:rsid w:val="507D007F"/>
    <w:rsid w:val="50FC0F1B"/>
    <w:rsid w:val="512EF640"/>
    <w:rsid w:val="514DE52A"/>
    <w:rsid w:val="516A20BE"/>
    <w:rsid w:val="516DAB0D"/>
    <w:rsid w:val="51998DCA"/>
    <w:rsid w:val="519A2810"/>
    <w:rsid w:val="519DA73A"/>
    <w:rsid w:val="51DE2C1B"/>
    <w:rsid w:val="51DFE6A7"/>
    <w:rsid w:val="5222F845"/>
    <w:rsid w:val="524F63D2"/>
    <w:rsid w:val="5271E37B"/>
    <w:rsid w:val="52823D74"/>
    <w:rsid w:val="5289A701"/>
    <w:rsid w:val="52A8AF74"/>
    <w:rsid w:val="52AB10B3"/>
    <w:rsid w:val="52B0B243"/>
    <w:rsid w:val="52E5D83D"/>
    <w:rsid w:val="52FB4F1A"/>
    <w:rsid w:val="531302F2"/>
    <w:rsid w:val="531CBD85"/>
    <w:rsid w:val="5361EB52"/>
    <w:rsid w:val="53C88E12"/>
    <w:rsid w:val="53DD866F"/>
    <w:rsid w:val="550B25A3"/>
    <w:rsid w:val="555AA0DC"/>
    <w:rsid w:val="556442FC"/>
    <w:rsid w:val="55C449E7"/>
    <w:rsid w:val="55E35F37"/>
    <w:rsid w:val="55FE23EA"/>
    <w:rsid w:val="56119F76"/>
    <w:rsid w:val="565DCF15"/>
    <w:rsid w:val="5662B9C7"/>
    <w:rsid w:val="56713557"/>
    <w:rsid w:val="56A562B0"/>
    <w:rsid w:val="56B23A30"/>
    <w:rsid w:val="56BF245D"/>
    <w:rsid w:val="56EC8F1C"/>
    <w:rsid w:val="56F6B249"/>
    <w:rsid w:val="5726EEEC"/>
    <w:rsid w:val="578B576F"/>
    <w:rsid w:val="57C9BBA0"/>
    <w:rsid w:val="57E54D51"/>
    <w:rsid w:val="57FEEF0C"/>
    <w:rsid w:val="58088ACA"/>
    <w:rsid w:val="583A1420"/>
    <w:rsid w:val="584578AF"/>
    <w:rsid w:val="587B34BF"/>
    <w:rsid w:val="588B4ECA"/>
    <w:rsid w:val="589BBF2B"/>
    <w:rsid w:val="58D82925"/>
    <w:rsid w:val="59381AD4"/>
    <w:rsid w:val="59387C24"/>
    <w:rsid w:val="59982DFE"/>
    <w:rsid w:val="59BD0FE5"/>
    <w:rsid w:val="59D1B476"/>
    <w:rsid w:val="5A38D881"/>
    <w:rsid w:val="5A41C531"/>
    <w:rsid w:val="5A6CA886"/>
    <w:rsid w:val="5A7D067A"/>
    <w:rsid w:val="5A7F3607"/>
    <w:rsid w:val="5ACAF34F"/>
    <w:rsid w:val="5B124266"/>
    <w:rsid w:val="5B63B4C3"/>
    <w:rsid w:val="5B63BDE2"/>
    <w:rsid w:val="5B742679"/>
    <w:rsid w:val="5B7DA9E4"/>
    <w:rsid w:val="5B89C907"/>
    <w:rsid w:val="5B91CC5A"/>
    <w:rsid w:val="5BE0BFA6"/>
    <w:rsid w:val="5BF491BE"/>
    <w:rsid w:val="5C25CA34"/>
    <w:rsid w:val="5C28D65F"/>
    <w:rsid w:val="5C6B351E"/>
    <w:rsid w:val="5C6DFEBF"/>
    <w:rsid w:val="5C71C543"/>
    <w:rsid w:val="5C987508"/>
    <w:rsid w:val="5D1405FE"/>
    <w:rsid w:val="5D236599"/>
    <w:rsid w:val="5D377760"/>
    <w:rsid w:val="5D5EE487"/>
    <w:rsid w:val="5D609622"/>
    <w:rsid w:val="5D6D75BC"/>
    <w:rsid w:val="5D90DCED"/>
    <w:rsid w:val="5D99668D"/>
    <w:rsid w:val="5DA3B154"/>
    <w:rsid w:val="5DAED328"/>
    <w:rsid w:val="5E138E89"/>
    <w:rsid w:val="5E2C6A44"/>
    <w:rsid w:val="5E33B582"/>
    <w:rsid w:val="5E3FAA85"/>
    <w:rsid w:val="5E4926B9"/>
    <w:rsid w:val="5E90C5E7"/>
    <w:rsid w:val="5E92C919"/>
    <w:rsid w:val="5EC69AEC"/>
    <w:rsid w:val="5EEA663D"/>
    <w:rsid w:val="5EEE8DC0"/>
    <w:rsid w:val="5F0BC51D"/>
    <w:rsid w:val="5F35E062"/>
    <w:rsid w:val="5F50E24E"/>
    <w:rsid w:val="5F9D1881"/>
    <w:rsid w:val="5FCC2429"/>
    <w:rsid w:val="6011C4A5"/>
    <w:rsid w:val="6015850E"/>
    <w:rsid w:val="6042B917"/>
    <w:rsid w:val="60594101"/>
    <w:rsid w:val="60795B01"/>
    <w:rsid w:val="609738CB"/>
    <w:rsid w:val="60DB2ABF"/>
    <w:rsid w:val="60EB9E47"/>
    <w:rsid w:val="610ACBC4"/>
    <w:rsid w:val="61109972"/>
    <w:rsid w:val="614DBB21"/>
    <w:rsid w:val="615885E3"/>
    <w:rsid w:val="61A22EB5"/>
    <w:rsid w:val="61D0555C"/>
    <w:rsid w:val="62295B91"/>
    <w:rsid w:val="623E3C42"/>
    <w:rsid w:val="623EAFB7"/>
    <w:rsid w:val="6250B75F"/>
    <w:rsid w:val="62B3605E"/>
    <w:rsid w:val="62CCC7FC"/>
    <w:rsid w:val="62F3E91B"/>
    <w:rsid w:val="62FECCA4"/>
    <w:rsid w:val="638382E9"/>
    <w:rsid w:val="638D2F74"/>
    <w:rsid w:val="63A718B3"/>
    <w:rsid w:val="63B2B496"/>
    <w:rsid w:val="63EB6F4B"/>
    <w:rsid w:val="63EEC69C"/>
    <w:rsid w:val="6413F25A"/>
    <w:rsid w:val="64246DA0"/>
    <w:rsid w:val="6424F3A6"/>
    <w:rsid w:val="64B9659D"/>
    <w:rsid w:val="64EB4E92"/>
    <w:rsid w:val="65148A29"/>
    <w:rsid w:val="652E44AD"/>
    <w:rsid w:val="652FDF1B"/>
    <w:rsid w:val="65358B0D"/>
    <w:rsid w:val="656B86EF"/>
    <w:rsid w:val="658F9C7D"/>
    <w:rsid w:val="6596CAAE"/>
    <w:rsid w:val="65AB2B4F"/>
    <w:rsid w:val="65B70ED2"/>
    <w:rsid w:val="65B7D403"/>
    <w:rsid w:val="65BB3A9C"/>
    <w:rsid w:val="65C90A61"/>
    <w:rsid w:val="65C9AA6F"/>
    <w:rsid w:val="65E8F2D1"/>
    <w:rsid w:val="65F1CC69"/>
    <w:rsid w:val="661C3416"/>
    <w:rsid w:val="663C1C10"/>
    <w:rsid w:val="666A061A"/>
    <w:rsid w:val="66A49CCF"/>
    <w:rsid w:val="66E76CD6"/>
    <w:rsid w:val="66EC60F3"/>
    <w:rsid w:val="66F2EAE3"/>
    <w:rsid w:val="66F5798B"/>
    <w:rsid w:val="6700EFD0"/>
    <w:rsid w:val="671BB925"/>
    <w:rsid w:val="6732B931"/>
    <w:rsid w:val="67B8EA02"/>
    <w:rsid w:val="684FCCDB"/>
    <w:rsid w:val="685B1BD2"/>
    <w:rsid w:val="686A8FD3"/>
    <w:rsid w:val="68D7B203"/>
    <w:rsid w:val="68DDA759"/>
    <w:rsid w:val="691E8D69"/>
    <w:rsid w:val="69921949"/>
    <w:rsid w:val="69C2223E"/>
    <w:rsid w:val="69C27E24"/>
    <w:rsid w:val="69C87C77"/>
    <w:rsid w:val="69CE2D5E"/>
    <w:rsid w:val="69F21447"/>
    <w:rsid w:val="69F74A46"/>
    <w:rsid w:val="6A023B7D"/>
    <w:rsid w:val="6A4029CA"/>
    <w:rsid w:val="6A7F94C7"/>
    <w:rsid w:val="6A845351"/>
    <w:rsid w:val="6A90EA58"/>
    <w:rsid w:val="6AA7F262"/>
    <w:rsid w:val="6AB135C1"/>
    <w:rsid w:val="6B15D772"/>
    <w:rsid w:val="6B98E356"/>
    <w:rsid w:val="6B9A02A1"/>
    <w:rsid w:val="6BACE98D"/>
    <w:rsid w:val="6C446EB8"/>
    <w:rsid w:val="6C5F8C21"/>
    <w:rsid w:val="6CA28E4D"/>
    <w:rsid w:val="6CC06404"/>
    <w:rsid w:val="6CC2BD87"/>
    <w:rsid w:val="6CD5774E"/>
    <w:rsid w:val="6D39C944"/>
    <w:rsid w:val="6D40FF39"/>
    <w:rsid w:val="6D4B289E"/>
    <w:rsid w:val="6DB8743F"/>
    <w:rsid w:val="6DC05D45"/>
    <w:rsid w:val="6DD9A7E8"/>
    <w:rsid w:val="6DF35A30"/>
    <w:rsid w:val="6E0BD736"/>
    <w:rsid w:val="6E2DF0A8"/>
    <w:rsid w:val="6E316A61"/>
    <w:rsid w:val="6E86B8A2"/>
    <w:rsid w:val="6EBDA520"/>
    <w:rsid w:val="6EC06408"/>
    <w:rsid w:val="6F36ACD8"/>
    <w:rsid w:val="6F722CF9"/>
    <w:rsid w:val="6F748D72"/>
    <w:rsid w:val="6F7769DF"/>
    <w:rsid w:val="6F793042"/>
    <w:rsid w:val="6F88BD45"/>
    <w:rsid w:val="702A7689"/>
    <w:rsid w:val="7053B399"/>
    <w:rsid w:val="705F274A"/>
    <w:rsid w:val="7085AFA6"/>
    <w:rsid w:val="70A8D995"/>
    <w:rsid w:val="70B152EC"/>
    <w:rsid w:val="70C1AF43"/>
    <w:rsid w:val="70C84D83"/>
    <w:rsid w:val="70FBCE0D"/>
    <w:rsid w:val="71271EA9"/>
    <w:rsid w:val="7144A2E3"/>
    <w:rsid w:val="715BB0FA"/>
    <w:rsid w:val="715CB57A"/>
    <w:rsid w:val="717E13AE"/>
    <w:rsid w:val="71E6B1C6"/>
    <w:rsid w:val="71EC3FF0"/>
    <w:rsid w:val="71EFF4C2"/>
    <w:rsid w:val="7210774F"/>
    <w:rsid w:val="724C1B8D"/>
    <w:rsid w:val="728C13BA"/>
    <w:rsid w:val="7297C688"/>
    <w:rsid w:val="736E9D72"/>
    <w:rsid w:val="73849E20"/>
    <w:rsid w:val="73E94093"/>
    <w:rsid w:val="73F5C8A6"/>
    <w:rsid w:val="740381C8"/>
    <w:rsid w:val="740ED1AA"/>
    <w:rsid w:val="7439C1F1"/>
    <w:rsid w:val="743FD4BD"/>
    <w:rsid w:val="7444C3C1"/>
    <w:rsid w:val="74647E24"/>
    <w:rsid w:val="749BD8A5"/>
    <w:rsid w:val="74CC6B90"/>
    <w:rsid w:val="74F1AC18"/>
    <w:rsid w:val="75188808"/>
    <w:rsid w:val="753D1359"/>
    <w:rsid w:val="753F4FB0"/>
    <w:rsid w:val="754BBE49"/>
    <w:rsid w:val="757AFF86"/>
    <w:rsid w:val="75CC7EC1"/>
    <w:rsid w:val="75E231EE"/>
    <w:rsid w:val="75F80860"/>
    <w:rsid w:val="75FC6E5B"/>
    <w:rsid w:val="760DF215"/>
    <w:rsid w:val="765A4F9F"/>
    <w:rsid w:val="76B9C83B"/>
    <w:rsid w:val="76BBC914"/>
    <w:rsid w:val="76D08B04"/>
    <w:rsid w:val="76E21BCD"/>
    <w:rsid w:val="76E4EC45"/>
    <w:rsid w:val="76EF8622"/>
    <w:rsid w:val="76FF1D78"/>
    <w:rsid w:val="76FF9D15"/>
    <w:rsid w:val="77096443"/>
    <w:rsid w:val="7739D9C2"/>
    <w:rsid w:val="7747C09F"/>
    <w:rsid w:val="77C7CABA"/>
    <w:rsid w:val="780B1BDB"/>
    <w:rsid w:val="781A0B23"/>
    <w:rsid w:val="783BB0B7"/>
    <w:rsid w:val="783CAF69"/>
    <w:rsid w:val="7872D931"/>
    <w:rsid w:val="787CD48E"/>
    <w:rsid w:val="7897AF3E"/>
    <w:rsid w:val="78AF04C3"/>
    <w:rsid w:val="78C183BA"/>
    <w:rsid w:val="78C95C91"/>
    <w:rsid w:val="792190AC"/>
    <w:rsid w:val="792BC6C4"/>
    <w:rsid w:val="79536F92"/>
    <w:rsid w:val="79DE7143"/>
    <w:rsid w:val="7A18F21C"/>
    <w:rsid w:val="7A7F4BDE"/>
    <w:rsid w:val="7AC0D84C"/>
    <w:rsid w:val="7AF309A6"/>
    <w:rsid w:val="7B09224A"/>
    <w:rsid w:val="7B39515D"/>
    <w:rsid w:val="7BD45163"/>
    <w:rsid w:val="7C04FC5F"/>
    <w:rsid w:val="7C073336"/>
    <w:rsid w:val="7C2B9B92"/>
    <w:rsid w:val="7C42F46B"/>
    <w:rsid w:val="7C727B28"/>
    <w:rsid w:val="7CC3DD23"/>
    <w:rsid w:val="7CF84B63"/>
    <w:rsid w:val="7D0FD3A8"/>
    <w:rsid w:val="7D24DA4D"/>
    <w:rsid w:val="7D4ACACE"/>
    <w:rsid w:val="7D60B4F0"/>
    <w:rsid w:val="7D61120A"/>
    <w:rsid w:val="7D7C612E"/>
    <w:rsid w:val="7DA38FE5"/>
    <w:rsid w:val="7DB02F96"/>
    <w:rsid w:val="7E24D424"/>
    <w:rsid w:val="7E464DB3"/>
    <w:rsid w:val="7E97193E"/>
    <w:rsid w:val="7E9867E9"/>
    <w:rsid w:val="7EE6AE5D"/>
    <w:rsid w:val="7F1BD9F7"/>
    <w:rsid w:val="7F3A9AE3"/>
    <w:rsid w:val="7F541DA5"/>
    <w:rsid w:val="7F5A6639"/>
    <w:rsid w:val="7F60ADDF"/>
    <w:rsid w:val="7F6B2FF9"/>
    <w:rsid w:val="7F7DA985"/>
    <w:rsid w:val="7F889A08"/>
    <w:rsid w:val="7FBB83E0"/>
    <w:rsid w:val="7FF29A78"/>
    <w:rsid w:val="7FFCAE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1A513618"/>
  <w15:chartTrackingRefBased/>
  <w15:docId w15:val="{E885548A-7E55-4185-A142-D5B21AEE1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link w:val="Heading1Char"/>
    <w:qFormat/>
    <w:pPr>
      <w:keepNext/>
      <w:pageBreakBefore/>
      <w:numPr>
        <w:numId w:val="2"/>
      </w:numPr>
      <w:pBdr>
        <w:top w:val="single" w:color="auto" w:sz="12" w:space="1"/>
        <w:left w:val="single" w:color="auto" w:sz="12" w:space="1"/>
        <w:bottom w:val="single" w:color="auto" w:sz="12" w:space="1"/>
        <w:right w:val="single" w:color="auto" w:sz="12" w:space="1"/>
      </w:pBdr>
      <w:spacing w:before="240" w:after="60"/>
      <w:outlineLvl w:val="0"/>
    </w:pPr>
    <w:rPr>
      <w:b/>
      <w:kern w:val="28"/>
      <w:sz w:val="36"/>
    </w:rPr>
  </w:style>
  <w:style w:type="paragraph" w:styleId="Heading2">
    <w:name w:val="heading 2"/>
    <w:basedOn w:val="Normal"/>
    <w:next w:val="Normal"/>
    <w:link w:val="Heading2Char"/>
    <w:qFormat/>
    <w:pPr>
      <w:keepNext/>
      <w:numPr>
        <w:ilvl w:val="1"/>
        <w:numId w:val="3"/>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4"/>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5"/>
      </w:numPr>
      <w:ind w:left="864" w:hanging="864"/>
      <w:outlineLvl w:val="3"/>
    </w:pPr>
  </w:style>
  <w:style w:type="paragraph" w:styleId="Heading5">
    <w:name w:val="heading 5"/>
    <w:basedOn w:val="Normal"/>
    <w:next w:val="Normal"/>
    <w:link w:val="Heading5Char"/>
    <w:qFormat/>
    <w:pPr>
      <w:numPr>
        <w:ilvl w:val="4"/>
        <w:numId w:val="6"/>
      </w:numPr>
      <w:spacing w:before="240" w:after="60"/>
      <w:ind w:left="864" w:hanging="864"/>
      <w:outlineLvl w:val="4"/>
    </w:pPr>
    <w:rPr>
      <w:b/>
    </w:rPr>
  </w:style>
  <w:style w:type="paragraph" w:styleId="Heading6">
    <w:name w:val="heading 6"/>
    <w:basedOn w:val="Normal"/>
    <w:next w:val="Normal"/>
    <w:link w:val="Heading6Char"/>
    <w:qFormat/>
    <w:pPr>
      <w:numPr>
        <w:ilvl w:val="5"/>
        <w:numId w:val="7"/>
      </w:numPr>
      <w:spacing w:before="240" w:after="60"/>
      <w:ind w:left="864" w:hanging="864"/>
      <w:outlineLvl w:val="5"/>
    </w:pPr>
    <w:rPr>
      <w:i/>
    </w:rPr>
  </w:style>
  <w:style w:type="paragraph" w:styleId="Heading7">
    <w:name w:val="heading 7"/>
    <w:basedOn w:val="Normal"/>
    <w:next w:val="Normal"/>
    <w:link w:val="Heading7Char"/>
    <w:qFormat/>
    <w:pPr>
      <w:numPr>
        <w:ilvl w:val="6"/>
        <w:numId w:val="8"/>
      </w:numPr>
      <w:spacing w:before="240" w:after="60"/>
      <w:ind w:left="864" w:hanging="864"/>
      <w:outlineLvl w:val="6"/>
    </w:pPr>
  </w:style>
  <w:style w:type="paragraph" w:styleId="Heading8">
    <w:name w:val="heading 8"/>
    <w:basedOn w:val="Normal"/>
    <w:next w:val="Normal"/>
    <w:link w:val="Heading8Char"/>
    <w:qFormat/>
    <w:pPr>
      <w:numPr>
        <w:ilvl w:val="7"/>
        <w:numId w:val="9"/>
      </w:numPr>
      <w:spacing w:before="240" w:after="60"/>
      <w:ind w:left="864" w:hanging="864"/>
      <w:outlineLvl w:val="7"/>
    </w:pPr>
    <w:rPr>
      <w:i/>
    </w:rPr>
  </w:style>
  <w:style w:type="paragraph" w:styleId="Heading9">
    <w:name w:val="heading 9"/>
    <w:basedOn w:val="Normal"/>
    <w:next w:val="Normal"/>
    <w:link w:val="Heading9Char"/>
    <w:qFormat/>
    <w:pPr>
      <w:numPr>
        <w:ilvl w:val="8"/>
        <w:numId w:val="10"/>
      </w:numPr>
      <w:spacing w:before="240" w:after="60"/>
      <w:ind w:left="864" w:hanging="864"/>
      <w:outlineLvl w:val="8"/>
    </w:pPr>
    <w:rPr>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locked/>
    <w:rsid w:val="009069AE"/>
    <w:rPr>
      <w:b/>
      <w:kern w:val="28"/>
      <w:sz w:val="36"/>
      <w:lang w:val="en-US" w:eastAsia="en-US" w:bidi="ar-SA"/>
    </w:rPr>
  </w:style>
  <w:style w:type="character" w:styleId="Heading2Char" w:customStyle="1">
    <w:name w:val="Heading 2 Char"/>
    <w:link w:val="Heading2"/>
    <w:locked/>
    <w:rsid w:val="009069AE"/>
    <w:rPr>
      <w:b/>
      <w:sz w:val="28"/>
      <w:lang w:val="en-US" w:eastAsia="en-US" w:bidi="ar-SA"/>
    </w:rPr>
  </w:style>
  <w:style w:type="character" w:styleId="Heading3Char1" w:customStyle="1">
    <w:name w:val="Heading 3 Char1"/>
    <w:aliases w:val="Heading 3 Char Char"/>
    <w:link w:val="Heading3"/>
    <w:semiHidden/>
    <w:locked/>
    <w:rsid w:val="009069AE"/>
    <w:rPr>
      <w:b/>
      <w:sz w:val="24"/>
      <w:lang w:val="en-US" w:eastAsia="en-US" w:bidi="ar-SA"/>
    </w:rPr>
  </w:style>
  <w:style w:type="character" w:styleId="Heading4Char" w:customStyle="1">
    <w:name w:val="Heading 4 Char"/>
    <w:aliases w:val="Heading 4 Char Char Char"/>
    <w:link w:val="Heading4"/>
    <w:locked/>
    <w:rsid w:val="009069AE"/>
    <w:rPr>
      <w:b/>
      <w:sz w:val="24"/>
      <w:lang w:val="en-US" w:eastAsia="en-US" w:bidi="ar-SA"/>
    </w:rPr>
  </w:style>
  <w:style w:type="character" w:styleId="Heading5Char" w:customStyle="1">
    <w:name w:val="Heading 5 Char"/>
    <w:link w:val="Heading5"/>
    <w:locked/>
    <w:rsid w:val="009069AE"/>
    <w:rPr>
      <w:b/>
      <w:lang w:val="en-US" w:eastAsia="en-US" w:bidi="ar-SA"/>
    </w:rPr>
  </w:style>
  <w:style w:type="character" w:styleId="Heading6Char" w:customStyle="1">
    <w:name w:val="Heading 6 Char"/>
    <w:link w:val="Heading6"/>
    <w:locked/>
    <w:rsid w:val="009069AE"/>
    <w:rPr>
      <w:i/>
      <w:lang w:val="en-US" w:eastAsia="en-US" w:bidi="ar-SA"/>
    </w:rPr>
  </w:style>
  <w:style w:type="character" w:styleId="Heading7Char" w:customStyle="1">
    <w:name w:val="Heading 7 Char"/>
    <w:link w:val="Heading7"/>
    <w:locked/>
    <w:rsid w:val="009069AE"/>
    <w:rPr>
      <w:lang w:val="en-US" w:eastAsia="en-US" w:bidi="ar-SA"/>
    </w:rPr>
  </w:style>
  <w:style w:type="character" w:styleId="Heading8Char" w:customStyle="1">
    <w:name w:val="Heading 8 Char"/>
    <w:link w:val="Heading8"/>
    <w:locked/>
    <w:rsid w:val="009069AE"/>
    <w:rPr>
      <w:i/>
      <w:lang w:val="en-US" w:eastAsia="en-US" w:bidi="ar-SA"/>
    </w:rPr>
  </w:style>
  <w:style w:type="character" w:styleId="Heading9Char" w:customStyle="1">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styleId="FooterChar" w:customStyle="1">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styleId="HeaderChar" w:customStyle="1">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styleId="SubtitleChar" w:customStyle="1">
    <w:name w:val="Subtitle Char"/>
    <w:link w:val="Subtitle"/>
    <w:locked/>
    <w:rsid w:val="009069AE"/>
    <w:rPr>
      <w:rFonts w:ascii="Arial" w:hAnsi="Arial"/>
      <w:b/>
      <w:sz w:val="28"/>
      <w:lang w:val="en-US" w:eastAsia="en-US" w:bidi="ar-SA"/>
    </w:rPr>
  </w:style>
  <w:style w:type="paragraph" w:styleId="TableofContents" w:customStyle="1">
    <w:name w:val="Table of Contents"/>
    <w:basedOn w:val="Normal"/>
    <w:pPr>
      <w:pageBreakBefore/>
      <w:spacing w:after="360"/>
      <w:jc w:val="center"/>
    </w:pPr>
    <w:rPr>
      <w:sz w:val="36"/>
    </w:rPr>
  </w:style>
  <w:style w:type="paragraph" w:styleId="TableText" w:customStyle="1">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styleId="TitleChar" w:customStyle="1">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styleId="BodyTextIndentChar" w:customStyle="1">
    <w:name w:val="Body Text Indent Char"/>
    <w:link w:val="BodyTextIndent"/>
    <w:semiHidden/>
    <w:locked/>
    <w:rsid w:val="009069AE"/>
    <w:rPr>
      <w:sz w:val="22"/>
      <w:szCs w:val="24"/>
      <w:lang w:val="en-US" w:eastAsia="en-US" w:bidi="ar-SA"/>
    </w:rPr>
  </w:style>
  <w:style w:type="paragraph" w:styleId="DocControlHeading" w:customStyle="1">
    <w:name w:val="DocControlHeading"/>
    <w:basedOn w:val="Heading1"/>
    <w:pPr>
      <w:numPr>
        <w:numId w:val="0"/>
      </w:numPr>
      <w:ind w:left="-360"/>
    </w:pPr>
  </w:style>
  <w:style w:type="paragraph" w:styleId="DocControlHeading2" w:customStyle="1">
    <w:name w:val="DocControlHeading2"/>
    <w:basedOn w:val="Heading2"/>
    <w:pPr>
      <w:numPr>
        <w:ilvl w:val="0"/>
        <w:numId w:val="0"/>
      </w:numPr>
      <w:spacing w:after="120"/>
      <w:ind w:left="-360"/>
    </w:pPr>
  </w:style>
  <w:style w:type="paragraph" w:styleId="Paragraph" w:customStyle="1">
    <w:name w:val="Paragraph"/>
    <w:basedOn w:val="Normal"/>
    <w:link w:val="ParagraphChar"/>
    <w:pPr>
      <w:spacing w:before="80"/>
      <w:jc w:val="both"/>
    </w:pPr>
  </w:style>
  <w:style w:type="character" w:styleId="ParagraphChar" w:customStyle="1">
    <w:name w:val="Paragraph Char"/>
    <w:link w:val="Paragraph"/>
    <w:locked/>
    <w:rsid w:val="009069AE"/>
    <w:rPr>
      <w:lang w:val="en-US" w:eastAsia="en-US" w:bidi="ar-SA"/>
    </w:rPr>
  </w:style>
  <w:style w:type="paragraph" w:styleId="ListAlpa" w:customStyle="1">
    <w:name w:val="List Alpa"/>
    <w:basedOn w:val="Paragraph"/>
    <w:pPr>
      <w:numPr>
        <w:numId w:val="11"/>
      </w:numPr>
    </w:pPr>
  </w:style>
  <w:style w:type="paragraph" w:styleId="SubListNumber" w:customStyle="1">
    <w:name w:val="Sub List Number"/>
    <w:basedOn w:val="ListAlpa"/>
    <w:pPr>
      <w:numPr>
        <w:numId w:val="12"/>
      </w:numPr>
      <w:tabs>
        <w:tab w:val="num" w:pos="72"/>
      </w:tabs>
      <w:ind w:left="72" w:hanging="432"/>
    </w:pPr>
  </w:style>
  <w:style w:type="paragraph" w:styleId="ListBullet">
    <w:name w:val="List Bullet"/>
    <w:basedOn w:val="Normal"/>
    <w:autoRedefine/>
    <w:pPr>
      <w:numPr>
        <w:numId w:val="14"/>
      </w:numPr>
    </w:pPr>
  </w:style>
  <w:style w:type="character" w:styleId="Heading1Char1" w:customStyle="1">
    <w:name w:val="Heading 1 Char1"/>
    <w:locked/>
    <w:rsid w:val="009069AE"/>
    <w:rPr>
      <w:rFonts w:cs="Times New Roman"/>
      <w:b/>
      <w:kern w:val="28"/>
      <w:sz w:val="36"/>
    </w:rPr>
  </w:style>
  <w:style w:type="character" w:styleId="Heading2Char1" w:customStyle="1">
    <w:name w:val="Heading 2 Char1"/>
    <w:locked/>
    <w:rsid w:val="009069AE"/>
    <w:rPr>
      <w:rFonts w:cs="Times New Roman"/>
      <w:b/>
      <w:sz w:val="28"/>
    </w:rPr>
  </w:style>
  <w:style w:type="character" w:styleId="Heading4Char1" w:customStyle="1">
    <w:name w:val="Heading 4 Char1"/>
    <w:aliases w:val="Heading 4 Char Char Char1"/>
    <w:locked/>
    <w:rsid w:val="009069AE"/>
    <w:rPr>
      <w:rFonts w:cs="Times New Roman"/>
      <w:b/>
      <w:sz w:val="24"/>
    </w:rPr>
  </w:style>
  <w:style w:type="character" w:styleId="Heading5Char1" w:customStyle="1">
    <w:name w:val="Heading 5 Char1"/>
    <w:locked/>
    <w:rsid w:val="009069AE"/>
    <w:rPr>
      <w:rFonts w:cs="Times New Roman"/>
      <w:b/>
    </w:rPr>
  </w:style>
  <w:style w:type="character" w:styleId="Heading6Char1" w:customStyle="1">
    <w:name w:val="Heading 6 Char1"/>
    <w:locked/>
    <w:rsid w:val="009069AE"/>
    <w:rPr>
      <w:rFonts w:cs="Times New Roman"/>
      <w:i/>
    </w:rPr>
  </w:style>
  <w:style w:type="character" w:styleId="Heading7Char1" w:customStyle="1">
    <w:name w:val="Heading 7 Char1"/>
    <w:locked/>
    <w:rsid w:val="009069AE"/>
    <w:rPr>
      <w:rFonts w:cs="Times New Roman"/>
    </w:rPr>
  </w:style>
  <w:style w:type="character" w:styleId="Heading8Char1" w:customStyle="1">
    <w:name w:val="Heading 8 Char1"/>
    <w:locked/>
    <w:rsid w:val="009069AE"/>
    <w:rPr>
      <w:rFonts w:cs="Times New Roman"/>
      <w:i/>
    </w:rPr>
  </w:style>
  <w:style w:type="character" w:styleId="Heading9Char1" w:customStyle="1">
    <w:name w:val="Heading 9 Char1"/>
    <w:locked/>
    <w:rsid w:val="009069AE"/>
    <w:rPr>
      <w:rFonts w:cs="Times New Roman"/>
      <w:i/>
      <w:sz w:val="18"/>
    </w:rPr>
  </w:style>
  <w:style w:type="character" w:styleId="FooterChar1" w:customStyle="1">
    <w:name w:val="Footer Char1"/>
    <w:locked/>
    <w:rsid w:val="009069AE"/>
    <w:rPr>
      <w:rFonts w:cs="Times New Roman"/>
      <w:b/>
      <w:sz w:val="16"/>
      <w:lang w:val="en-US" w:eastAsia="en-US" w:bidi="ar-SA"/>
    </w:rPr>
  </w:style>
  <w:style w:type="character" w:styleId="HeaderChar1" w:customStyle="1">
    <w:name w:val="Header Char1"/>
    <w:locked/>
    <w:rsid w:val="009069AE"/>
    <w:rPr>
      <w:rFonts w:cs="Times New Roman"/>
      <w:b/>
      <w:sz w:val="16"/>
      <w:lang w:val="en-US" w:eastAsia="en-US" w:bidi="ar-SA"/>
    </w:rPr>
  </w:style>
  <w:style w:type="character" w:styleId="TitleChar1" w:customStyle="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styleId="BalloonTextChar" w:customStyle="1">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styleId="CommentTextChar" w:customStyle="1">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styleId="CommentSubjectChar" w:customStyle="1">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styleId="FootnoteTextChar" w:customStyle="1">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styleId="style5" w:customStyle="1">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styleId="style21" w:customStyle="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header" Target="header2.xml" Id="rId12" /><Relationship Type="http://schemas.microsoft.com/office/2011/relationships/people" Target="people.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microsoft.com/office/2016/09/relationships/commentsIds" Target="commentsIds.xml" Id="rId11" /><Relationship Type="http://schemas.openxmlformats.org/officeDocument/2006/relationships/footnotes" Target="footnotes.xml" Id="rId5" /><Relationship Type="http://schemas.openxmlformats.org/officeDocument/2006/relationships/footer" Target="footer3.xml" Id="rId15" /><Relationship Type="http://schemas.microsoft.com/office/2011/relationships/commentsExtended" Target="commentsExtended.xml" Id="rId10" /><Relationship Type="http://schemas.openxmlformats.org/officeDocument/2006/relationships/webSettings" Target="webSettings.xml" Id="rId4" /><Relationship Type="http://schemas.openxmlformats.org/officeDocument/2006/relationships/comments" Target="comments.xml" Id="rId9" /><Relationship Type="http://schemas.openxmlformats.org/officeDocument/2006/relationships/header" Target="header3.xml" Id="rId14" /><Relationship Type="http://schemas.microsoft.com/office/2018/08/relationships/commentsExtensible" Target="/word/commentsExtensible.xml" Id="R19f7c04fdad24259" /></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SRS.dot</ap:Template>
  <ap:Application>Microsoft Office Word</ap:Application>
  <ap:DocSecurity>0</ap:DocSecurity>
  <ap:ScaleCrop>false</ap:ScaleCrop>
  <ap:Company>&lt;Enter team name here&gt;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&lt;Enter project name here&gt;</dc:subject>
  <dc:creator>leonardo</dc:creator>
  <keywords/>
  <lastModifiedBy>Pashamohammad Nouri, Alireza</lastModifiedBy>
  <revision>3</revision>
  <lastPrinted>2002-04-23T17:31:00.0000000Z</lastPrinted>
  <dcterms:created xsi:type="dcterms:W3CDTF">2020-04-18T02:55:00.0000000Z</dcterms:created>
  <dcterms:modified xsi:type="dcterms:W3CDTF">2020-04-20T01:30:57.7796812Z</dcterms:modified>
</coreProperties>
</file>